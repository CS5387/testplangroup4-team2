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A9C99B" w14:textId="77777777" w:rsidR="00941D93" w:rsidRDefault="00B066FF">
      <w:pPr>
        <w:pStyle w:val="Ttulo"/>
      </w:pPr>
      <w:r>
        <w:t>Database Editor</w:t>
      </w:r>
    </w:p>
    <w:p w14:paraId="44A80F72" w14:textId="77777777" w:rsidR="00941D93" w:rsidRDefault="00941D93">
      <w:pPr>
        <w:pStyle w:val="Ttulo"/>
      </w:pPr>
      <w:r>
        <w:t xml:space="preserve">Test plan  </w:t>
      </w:r>
    </w:p>
    <w:p w14:paraId="7E655939" w14:textId="2F29D46D" w:rsidR="00941D93" w:rsidRDefault="00941D93">
      <w:pPr>
        <w:pStyle w:val="Subttulo"/>
      </w:pPr>
      <w:r>
        <w:t xml:space="preserve">Version </w:t>
      </w:r>
      <w:r w:rsidR="00C82A24">
        <w:t>3</w:t>
      </w:r>
      <w:r>
        <w:t>.0</w:t>
      </w:r>
    </w:p>
    <w:p w14:paraId="111CC8E9" w14:textId="50A25C31" w:rsidR="00417FAD" w:rsidRPr="00417FAD" w:rsidRDefault="00417FAD">
      <w:pPr>
        <w:pStyle w:val="Subttulo"/>
      </w:pPr>
      <w:r>
        <w:t>04/</w:t>
      </w:r>
      <w:r w:rsidR="00C82A24">
        <w:t>23</w:t>
      </w:r>
      <w:r>
        <w:t>/2020</w:t>
      </w:r>
    </w:p>
    <w:p w14:paraId="18544706" w14:textId="77777777" w:rsidR="00941D93" w:rsidRDefault="00941D93">
      <w:pPr>
        <w:pStyle w:val="DocControlHeading"/>
        <w:sectPr w:rsidR="00941D93">
          <w:headerReference w:type="default" r:id="rId7"/>
          <w:footerReference w:type="default" r:id="rId8"/>
          <w:pgSz w:w="12240" w:h="15840" w:code="1"/>
          <w:pgMar w:top="1440" w:right="1440" w:bottom="1440" w:left="1800" w:header="720" w:footer="720" w:gutter="0"/>
          <w:pgNumType w:fmt="lowerRoman"/>
          <w:cols w:space="720"/>
        </w:sectPr>
      </w:pPr>
      <w:bookmarkStart w:id="0" w:name="_Toc461626763"/>
      <w:bookmarkStart w:id="1" w:name="_Toc461628993"/>
      <w:bookmarkStart w:id="2" w:name="_Toc461632035"/>
    </w:p>
    <w:p w14:paraId="74356361" w14:textId="77777777" w:rsidR="00941D93" w:rsidRDefault="00941D93">
      <w:pPr>
        <w:pStyle w:val="DocControlHeading"/>
      </w:pPr>
      <w:bookmarkStart w:id="3" w:name="_Toc38502445"/>
      <w:r>
        <w:lastRenderedPageBreak/>
        <w:t>Document Control</w:t>
      </w:r>
      <w:bookmarkEnd w:id="0"/>
      <w:bookmarkEnd w:id="1"/>
      <w:bookmarkEnd w:id="2"/>
      <w:bookmarkEnd w:id="3"/>
    </w:p>
    <w:p w14:paraId="3F3274E7" w14:textId="77777777" w:rsidR="00941D93" w:rsidRDefault="00941D93">
      <w:pPr>
        <w:pStyle w:val="DocControlHeading2"/>
      </w:pPr>
      <w:bookmarkStart w:id="4" w:name="_Toc461626764"/>
      <w:bookmarkStart w:id="5" w:name="_Toc461628994"/>
      <w:bookmarkStart w:id="6" w:name="_Toc461632036"/>
      <w:bookmarkStart w:id="7" w:name="_Toc38502446"/>
      <w:r>
        <w:t>Approval</w:t>
      </w:r>
      <w:bookmarkEnd w:id="4"/>
      <w:bookmarkEnd w:id="5"/>
      <w:bookmarkEnd w:id="6"/>
      <w:bookmarkEnd w:id="7"/>
    </w:p>
    <w:p w14:paraId="0DBB94B8" w14:textId="77777777" w:rsidR="00941D93" w:rsidRDefault="00941D93">
      <w:pPr>
        <w:pStyle w:val="Paragraph"/>
      </w:pPr>
      <w:r>
        <w:t>The Guidance Team and the customer shall approve this document.</w:t>
      </w:r>
    </w:p>
    <w:p w14:paraId="7044FF4D" w14:textId="77777777" w:rsidR="00941D93" w:rsidRDefault="00941D93">
      <w:pPr>
        <w:pStyle w:val="DocControlHeading2"/>
      </w:pPr>
      <w:bookmarkStart w:id="8" w:name="_Toc461626765"/>
      <w:bookmarkStart w:id="9" w:name="_Toc461628995"/>
      <w:bookmarkStart w:id="10" w:name="_Toc461632037"/>
      <w:bookmarkStart w:id="11" w:name="_Toc38502447"/>
      <w:r>
        <w:t>Document Change Control</w:t>
      </w:r>
      <w:bookmarkEnd w:id="8"/>
      <w:bookmarkEnd w:id="9"/>
      <w:bookmarkEnd w:id="10"/>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28"/>
        <w:gridCol w:w="4428"/>
      </w:tblGrid>
      <w:tr w:rsidR="00941D93" w14:paraId="6C5D5143" w14:textId="77777777" w:rsidTr="4240D61B">
        <w:tc>
          <w:tcPr>
            <w:tcW w:w="4428" w:type="dxa"/>
          </w:tcPr>
          <w:p w14:paraId="22033079" w14:textId="77777777" w:rsidR="00941D93" w:rsidRDefault="00941D93">
            <w:pPr>
              <w:jc w:val="right"/>
            </w:pPr>
            <w:r>
              <w:t>Initial Release:</w:t>
            </w:r>
          </w:p>
        </w:tc>
        <w:tc>
          <w:tcPr>
            <w:tcW w:w="4428" w:type="dxa"/>
          </w:tcPr>
          <w:p w14:paraId="6F676367" w14:textId="264AC5C8" w:rsidR="00941D93" w:rsidRDefault="002A5CDA">
            <w:r>
              <w:t>1.0</w:t>
            </w:r>
          </w:p>
        </w:tc>
      </w:tr>
      <w:tr w:rsidR="00941D93" w14:paraId="25D3DE92" w14:textId="77777777" w:rsidTr="4240D61B">
        <w:tc>
          <w:tcPr>
            <w:tcW w:w="4428" w:type="dxa"/>
          </w:tcPr>
          <w:p w14:paraId="53037871" w14:textId="77777777" w:rsidR="00941D93" w:rsidRDefault="00941D93">
            <w:pPr>
              <w:jc w:val="right"/>
            </w:pPr>
            <w:r>
              <w:t>Current Release:</w:t>
            </w:r>
          </w:p>
        </w:tc>
        <w:tc>
          <w:tcPr>
            <w:tcW w:w="4428" w:type="dxa"/>
          </w:tcPr>
          <w:p w14:paraId="47305FB1" w14:textId="5CF6796A" w:rsidR="00941D93" w:rsidRDefault="00C82A24">
            <w:r>
              <w:t>3</w:t>
            </w:r>
            <w:r w:rsidR="002A5CDA">
              <w:t>.</w:t>
            </w:r>
            <w:r w:rsidR="00CC2D8A">
              <w:t>0</w:t>
            </w:r>
          </w:p>
        </w:tc>
      </w:tr>
      <w:tr w:rsidR="00941D93" w14:paraId="3A41AEEF" w14:textId="77777777" w:rsidTr="4240D61B">
        <w:tc>
          <w:tcPr>
            <w:tcW w:w="4428" w:type="dxa"/>
          </w:tcPr>
          <w:p w14:paraId="4C0E55A3" w14:textId="77777777" w:rsidR="00941D93" w:rsidRDefault="00941D93">
            <w:pPr>
              <w:jc w:val="right"/>
            </w:pPr>
            <w:r>
              <w:t>Indicator of Last Page in Document:</w:t>
            </w:r>
          </w:p>
        </w:tc>
        <w:tc>
          <w:tcPr>
            <w:tcW w:w="4428" w:type="dxa"/>
          </w:tcPr>
          <w:p w14:paraId="5CF83CCF" w14:textId="53426F85" w:rsidR="00941D93" w:rsidRDefault="00610A34">
            <w:r>
              <w:t>##</w:t>
            </w:r>
          </w:p>
        </w:tc>
      </w:tr>
      <w:tr w:rsidR="00941D93" w14:paraId="63D3AD56" w14:textId="77777777" w:rsidTr="4240D61B">
        <w:tc>
          <w:tcPr>
            <w:tcW w:w="4428" w:type="dxa"/>
          </w:tcPr>
          <w:p w14:paraId="04E0E995" w14:textId="77777777" w:rsidR="00941D93" w:rsidRDefault="00941D93">
            <w:pPr>
              <w:jc w:val="right"/>
            </w:pPr>
            <w:r>
              <w:t>Date of Last Review:</w:t>
            </w:r>
          </w:p>
        </w:tc>
        <w:tc>
          <w:tcPr>
            <w:tcW w:w="4428" w:type="dxa"/>
          </w:tcPr>
          <w:p w14:paraId="436DBC0A" w14:textId="77361B83" w:rsidR="00941D93" w:rsidRDefault="00941D93">
            <w:commentRangeStart w:id="12"/>
            <w:commentRangeEnd w:id="12"/>
            <w:r>
              <w:rPr>
                <w:rStyle w:val="Refdecomentario"/>
              </w:rPr>
              <w:commentReference w:id="12"/>
            </w:r>
            <w:r w:rsidR="002A5CDA">
              <w:t>04/10/20</w:t>
            </w:r>
            <w:r w:rsidR="002A5CDA">
              <w:rPr>
                <w:rStyle w:val="Refdecomentario"/>
              </w:rPr>
              <w:annotationRef/>
            </w:r>
          </w:p>
        </w:tc>
      </w:tr>
      <w:tr w:rsidR="00941D93" w14:paraId="0B9DE442" w14:textId="77777777" w:rsidTr="4240D61B">
        <w:tc>
          <w:tcPr>
            <w:tcW w:w="4428" w:type="dxa"/>
          </w:tcPr>
          <w:p w14:paraId="4AADB70D" w14:textId="77777777" w:rsidR="00941D93" w:rsidRDefault="00941D93">
            <w:pPr>
              <w:jc w:val="right"/>
            </w:pPr>
            <w:r>
              <w:t>Date of Next Review:</w:t>
            </w:r>
          </w:p>
        </w:tc>
        <w:tc>
          <w:tcPr>
            <w:tcW w:w="4428" w:type="dxa"/>
          </w:tcPr>
          <w:p w14:paraId="05543C67" w14:textId="74E9D693" w:rsidR="00941D93" w:rsidRDefault="002A5CDA">
            <w:r>
              <w:t>04/16/20</w:t>
            </w:r>
            <w:r>
              <w:rPr>
                <w:rStyle w:val="Refdecomentario"/>
              </w:rPr>
              <w:annotationRef/>
            </w:r>
          </w:p>
        </w:tc>
      </w:tr>
      <w:tr w:rsidR="00941D93" w14:paraId="41505148" w14:textId="77777777" w:rsidTr="4240D61B">
        <w:tc>
          <w:tcPr>
            <w:tcW w:w="4428" w:type="dxa"/>
          </w:tcPr>
          <w:p w14:paraId="434A6B3A" w14:textId="77777777" w:rsidR="00941D93" w:rsidRDefault="00941D93">
            <w:pPr>
              <w:jc w:val="right"/>
            </w:pPr>
            <w:r>
              <w:t>Target Date for Next Update:</w:t>
            </w:r>
          </w:p>
        </w:tc>
        <w:tc>
          <w:tcPr>
            <w:tcW w:w="4428" w:type="dxa"/>
          </w:tcPr>
          <w:p w14:paraId="19007334" w14:textId="5CC535CF" w:rsidR="00941D93" w:rsidRDefault="00A35C2A">
            <w:r>
              <w:t>0</w:t>
            </w:r>
            <w:r w:rsidR="002A5CDA">
              <w:t>4</w:t>
            </w:r>
            <w:r>
              <w:t>/</w:t>
            </w:r>
            <w:r w:rsidR="002A5CDA">
              <w:t>22</w:t>
            </w:r>
            <w:r>
              <w:t>/2020</w:t>
            </w:r>
          </w:p>
        </w:tc>
      </w:tr>
    </w:tbl>
    <w:p w14:paraId="414B0442" w14:textId="77777777" w:rsidR="00941D93" w:rsidRDefault="00941D93">
      <w:pPr>
        <w:pStyle w:val="DocControlHeading2"/>
      </w:pPr>
      <w:bookmarkStart w:id="13" w:name="_Toc461626766"/>
      <w:bookmarkStart w:id="14" w:name="_Toc461628996"/>
      <w:bookmarkStart w:id="15" w:name="_Toc461632038"/>
      <w:bookmarkStart w:id="16" w:name="_Toc38502448"/>
      <w:r>
        <w:t>Distribution List</w:t>
      </w:r>
      <w:bookmarkEnd w:id="13"/>
      <w:bookmarkEnd w:id="14"/>
      <w:bookmarkEnd w:id="15"/>
      <w:bookmarkEnd w:id="16"/>
    </w:p>
    <w:p w14:paraId="75EF2E4A" w14:textId="77777777" w:rsidR="00941D93" w:rsidRDefault="00941D93">
      <w:pPr>
        <w:pStyle w:val="Paragraph"/>
      </w:pPr>
      <w:r>
        <w:t>This following list of people shall receive a copy of this document every time a new version of this document becomes available:</w:t>
      </w:r>
    </w:p>
    <w:p w14:paraId="73CFD6AC" w14:textId="093238E4" w:rsidR="00941D93" w:rsidRPr="008B0CEC" w:rsidRDefault="00941D93">
      <w:pPr>
        <w:ind w:left="2160"/>
        <w:rPr>
          <w:lang w:val="es-US"/>
        </w:rPr>
      </w:pPr>
      <w:commentRangeStart w:id="17"/>
      <w:r w:rsidRPr="11C72571">
        <w:rPr>
          <w:lang w:val="es-US"/>
        </w:rPr>
        <w:t>Guidance Team Members:</w:t>
      </w:r>
      <w:r w:rsidR="008B0CEC" w:rsidRPr="11C72571">
        <w:rPr>
          <w:lang w:val="es-US"/>
        </w:rPr>
        <w:t xml:space="preserve"> Carlos Vargas, Valeria Macias, Bianca Alvarez</w:t>
      </w:r>
    </w:p>
    <w:p w14:paraId="076B8630" w14:textId="77777777" w:rsidR="00941D93" w:rsidRPr="008B0CEC" w:rsidRDefault="00941D93">
      <w:pPr>
        <w:ind w:left="2160"/>
        <w:rPr>
          <w:lang w:val="es-US"/>
        </w:rPr>
      </w:pPr>
    </w:p>
    <w:p w14:paraId="4307A319" w14:textId="2ABC0812" w:rsidR="00941D93" w:rsidRDefault="00941D93">
      <w:pPr>
        <w:ind w:left="1440" w:firstLine="720"/>
      </w:pPr>
      <w:r>
        <w:t>Customer:</w:t>
      </w:r>
      <w:r w:rsidR="008B0CEC">
        <w:t xml:space="preserve"> Dr. Steven Roach</w:t>
      </w:r>
    </w:p>
    <w:p w14:paraId="1708D0C0" w14:textId="77777777" w:rsidR="00941D93" w:rsidRDefault="00941D93">
      <w:pPr>
        <w:ind w:left="1440" w:firstLine="720"/>
      </w:pPr>
    </w:p>
    <w:p w14:paraId="483D00FC" w14:textId="61B729C8" w:rsidR="00941D93" w:rsidRDefault="00941D93">
      <w:pPr>
        <w:ind w:left="1440" w:firstLine="720"/>
      </w:pPr>
      <w:r>
        <w:t>Software Team Members:</w:t>
      </w:r>
      <w:commentRangeEnd w:id="17"/>
      <w:r>
        <w:rPr>
          <w:rStyle w:val="Refdecomentario"/>
        </w:rPr>
        <w:commentReference w:id="17"/>
      </w:r>
      <w:r w:rsidR="008B0CEC">
        <w:t xml:space="preserve"> Dr. Steven Roach</w:t>
      </w:r>
    </w:p>
    <w:p w14:paraId="675B95F7" w14:textId="77777777" w:rsidR="00941D93" w:rsidRDefault="00941D93">
      <w:pPr>
        <w:pStyle w:val="DocControlHeading2"/>
      </w:pPr>
      <w:bookmarkStart w:id="18" w:name="_Toc461626767"/>
      <w:bookmarkStart w:id="19" w:name="_Toc461628997"/>
      <w:bookmarkStart w:id="20" w:name="_Toc461632039"/>
      <w:bookmarkStart w:id="21" w:name="_Toc38502449"/>
      <w:r>
        <w:t>Change Summary</w:t>
      </w:r>
      <w:bookmarkEnd w:id="18"/>
      <w:bookmarkEnd w:id="19"/>
      <w:bookmarkEnd w:id="20"/>
      <w:bookmarkEnd w:id="21"/>
    </w:p>
    <w:p w14:paraId="3F951D71" w14:textId="77777777" w:rsidR="00941D93" w:rsidRDefault="00941D93">
      <w:pPr>
        <w:pStyle w:val="Paragraph"/>
      </w:pPr>
      <w:r>
        <w:t>The following table details changes made between versions of this document</w:t>
      </w:r>
    </w:p>
    <w:p w14:paraId="5697436D" w14:textId="77777777" w:rsidR="00941D93" w:rsidRDefault="00941D93">
      <w:pPr>
        <w:ind w:left="144"/>
      </w:pPr>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64"/>
        <w:gridCol w:w="1170"/>
        <w:gridCol w:w="1800"/>
        <w:gridCol w:w="3978"/>
      </w:tblGrid>
      <w:tr w:rsidR="00941D93" w14:paraId="1F78A416" w14:textId="77777777" w:rsidTr="31DF464E">
        <w:tc>
          <w:tcPr>
            <w:tcW w:w="1764" w:type="dxa"/>
          </w:tcPr>
          <w:p w14:paraId="0402A277" w14:textId="77777777" w:rsidR="00941D93" w:rsidRDefault="00941D93">
            <w:pPr>
              <w:jc w:val="center"/>
            </w:pPr>
            <w:r>
              <w:t>Version</w:t>
            </w:r>
          </w:p>
        </w:tc>
        <w:tc>
          <w:tcPr>
            <w:tcW w:w="1170" w:type="dxa"/>
          </w:tcPr>
          <w:p w14:paraId="741F57FD" w14:textId="77777777" w:rsidR="00941D93" w:rsidRDefault="00941D93">
            <w:pPr>
              <w:jc w:val="center"/>
            </w:pPr>
            <w:r>
              <w:t>Date</w:t>
            </w:r>
          </w:p>
        </w:tc>
        <w:tc>
          <w:tcPr>
            <w:tcW w:w="1800" w:type="dxa"/>
          </w:tcPr>
          <w:p w14:paraId="717F7DEB" w14:textId="77777777" w:rsidR="00941D93" w:rsidRDefault="00941D93">
            <w:pPr>
              <w:jc w:val="center"/>
            </w:pPr>
            <w:r>
              <w:t>Modifier</w:t>
            </w:r>
          </w:p>
        </w:tc>
        <w:tc>
          <w:tcPr>
            <w:tcW w:w="3978" w:type="dxa"/>
          </w:tcPr>
          <w:p w14:paraId="430E87B3" w14:textId="77777777" w:rsidR="00941D93" w:rsidRDefault="00941D93">
            <w:pPr>
              <w:jc w:val="center"/>
            </w:pPr>
            <w:r>
              <w:t>Description</w:t>
            </w:r>
          </w:p>
        </w:tc>
      </w:tr>
      <w:tr w:rsidR="00941D93" w14:paraId="42DD7FFD" w14:textId="77777777" w:rsidTr="31DF464E">
        <w:tc>
          <w:tcPr>
            <w:tcW w:w="1764" w:type="dxa"/>
          </w:tcPr>
          <w:p w14:paraId="723BB376" w14:textId="77777777" w:rsidR="00941D93" w:rsidRDefault="00A35C2A">
            <w:pPr>
              <w:jc w:val="center"/>
            </w:pPr>
            <w:r>
              <w:t>1.0</w:t>
            </w:r>
          </w:p>
        </w:tc>
        <w:tc>
          <w:tcPr>
            <w:tcW w:w="1170" w:type="dxa"/>
          </w:tcPr>
          <w:p w14:paraId="77609D0A" w14:textId="77777777" w:rsidR="00941D93" w:rsidRDefault="00A35C2A">
            <w:pPr>
              <w:jc w:val="center"/>
            </w:pPr>
            <w:r>
              <w:t>04/05/2020</w:t>
            </w:r>
          </w:p>
        </w:tc>
        <w:tc>
          <w:tcPr>
            <w:tcW w:w="1800" w:type="dxa"/>
          </w:tcPr>
          <w:p w14:paraId="50758D7B" w14:textId="77777777" w:rsidR="00941D93" w:rsidRDefault="00A35C2A">
            <w:pPr>
              <w:jc w:val="center"/>
            </w:pPr>
            <w:r>
              <w:t>Carlos Vargas</w:t>
            </w:r>
          </w:p>
        </w:tc>
        <w:tc>
          <w:tcPr>
            <w:tcW w:w="3978" w:type="dxa"/>
          </w:tcPr>
          <w:p w14:paraId="48C18378" w14:textId="77777777" w:rsidR="00941D93" w:rsidRDefault="00A35C2A" w:rsidP="00B6555E">
            <w:pPr>
              <w:pStyle w:val="TableText"/>
              <w:widowControl/>
              <w:spacing w:before="0" w:after="0"/>
            </w:pPr>
            <w:r>
              <w:t>Test plan first release</w:t>
            </w:r>
          </w:p>
        </w:tc>
      </w:tr>
      <w:tr w:rsidR="00941D93" w14:paraId="12AF125A" w14:textId="77777777" w:rsidTr="31DF464E">
        <w:tc>
          <w:tcPr>
            <w:tcW w:w="1764" w:type="dxa"/>
          </w:tcPr>
          <w:p w14:paraId="4683EE3E" w14:textId="2B5C9B8B" w:rsidR="00941D93" w:rsidRDefault="00CC2D8A" w:rsidP="00CC2D8A">
            <w:pPr>
              <w:jc w:val="center"/>
            </w:pPr>
            <w:r>
              <w:t>2.0</w:t>
            </w:r>
          </w:p>
        </w:tc>
        <w:tc>
          <w:tcPr>
            <w:tcW w:w="1170" w:type="dxa"/>
          </w:tcPr>
          <w:p w14:paraId="4E57987D" w14:textId="038174D0" w:rsidR="00941D93" w:rsidRDefault="00CC2D8A">
            <w:r>
              <w:t>04/17/2020</w:t>
            </w:r>
          </w:p>
        </w:tc>
        <w:tc>
          <w:tcPr>
            <w:tcW w:w="1800" w:type="dxa"/>
          </w:tcPr>
          <w:p w14:paraId="1181D6B1" w14:textId="1B91472F" w:rsidR="00941D93" w:rsidRDefault="00CC2D8A">
            <w:r>
              <w:t>Carlos Vargas</w:t>
            </w:r>
          </w:p>
        </w:tc>
        <w:tc>
          <w:tcPr>
            <w:tcW w:w="3978" w:type="dxa"/>
          </w:tcPr>
          <w:p w14:paraId="25E4AB58" w14:textId="77777777" w:rsidR="00941D93" w:rsidRDefault="00CC2D8A" w:rsidP="00B6555E">
            <w:r>
              <w:t>Improve test plan by applying suggested changes by reviewers.</w:t>
            </w:r>
          </w:p>
          <w:p w14:paraId="3D1611A1" w14:textId="77D49874" w:rsidR="00CC2D8A" w:rsidRDefault="00CC2D8A" w:rsidP="00B6555E">
            <w:r>
              <w:t>Separate tests in different test suites.</w:t>
            </w:r>
          </w:p>
        </w:tc>
      </w:tr>
      <w:tr w:rsidR="00941D93" w14:paraId="29A3DFF8" w14:textId="77777777" w:rsidTr="31DF464E">
        <w:tc>
          <w:tcPr>
            <w:tcW w:w="1764" w:type="dxa"/>
          </w:tcPr>
          <w:p w14:paraId="615FB766" w14:textId="2C865B1C" w:rsidR="00941D93" w:rsidRDefault="00B6555E" w:rsidP="00B6555E">
            <w:pPr>
              <w:jc w:val="center"/>
            </w:pPr>
            <w:r>
              <w:t>3.0</w:t>
            </w:r>
          </w:p>
        </w:tc>
        <w:tc>
          <w:tcPr>
            <w:tcW w:w="1170" w:type="dxa"/>
          </w:tcPr>
          <w:p w14:paraId="300BA071" w14:textId="4D7BB017" w:rsidR="00941D93" w:rsidRDefault="00B6555E" w:rsidP="00B6555E">
            <w:pPr>
              <w:jc w:val="center"/>
            </w:pPr>
            <w:r>
              <w:t>04/22/2020</w:t>
            </w:r>
          </w:p>
        </w:tc>
        <w:tc>
          <w:tcPr>
            <w:tcW w:w="1800" w:type="dxa"/>
          </w:tcPr>
          <w:p w14:paraId="4916E777" w14:textId="0C5C1482" w:rsidR="00941D93" w:rsidRDefault="00B6555E" w:rsidP="00B6555E">
            <w:pPr>
              <w:jc w:val="center"/>
            </w:pPr>
            <w:r>
              <w:t>Carlos Vargas</w:t>
            </w:r>
          </w:p>
        </w:tc>
        <w:tc>
          <w:tcPr>
            <w:tcW w:w="3978" w:type="dxa"/>
          </w:tcPr>
          <w:p w14:paraId="0EBAA6F6" w14:textId="0FA735A6" w:rsidR="00941D93" w:rsidRDefault="00B6555E" w:rsidP="00B6555E">
            <w:r>
              <w:t>Redacted again some portions of test plan, address comments.</w:t>
            </w:r>
          </w:p>
        </w:tc>
      </w:tr>
    </w:tbl>
    <w:p w14:paraId="0ED3F434" w14:textId="77777777" w:rsidR="00941D93" w:rsidRDefault="00941D93">
      <w:pPr>
        <w:ind w:left="144"/>
      </w:pPr>
    </w:p>
    <w:p w14:paraId="29FA08DD" w14:textId="77777777" w:rsidR="00941D93" w:rsidRDefault="00941D93">
      <w:pPr>
        <w:ind w:left="144"/>
      </w:pPr>
    </w:p>
    <w:p w14:paraId="7832C3A6" w14:textId="77777777" w:rsidR="00941D93" w:rsidRDefault="00941D93">
      <w:pPr>
        <w:ind w:left="144"/>
      </w:pPr>
    </w:p>
    <w:p w14:paraId="4E88AE71" w14:textId="77777777" w:rsidR="00941D93" w:rsidRDefault="00941D93">
      <w:pPr>
        <w:pStyle w:val="Paragraph"/>
      </w:pPr>
      <w:r>
        <w:t>Note: The template presented in this document was taken from:</w:t>
      </w:r>
    </w:p>
    <w:p w14:paraId="6C98F7B2" w14:textId="77777777" w:rsidR="00941D93" w:rsidRDefault="00941D93">
      <w:pPr>
        <w:pStyle w:val="Paragraph"/>
      </w:pPr>
      <w:r>
        <w:t xml:space="preserve">Donaldson, S., and S. Siegel, </w:t>
      </w:r>
      <w:r>
        <w:rPr>
          <w:i/>
          <w:iCs/>
        </w:rPr>
        <w:t>Successful Software Development</w:t>
      </w:r>
      <w:r>
        <w:t>. Upper Saddle River, NJ: Prentice Hall, 2001, pp. 321-323.</w:t>
      </w:r>
    </w:p>
    <w:p w14:paraId="43634EEA" w14:textId="77777777" w:rsidR="00E47986" w:rsidRDefault="00E47986">
      <w:pPr>
        <w:pStyle w:val="Paragraph"/>
      </w:pPr>
    </w:p>
    <w:p w14:paraId="53D74C89" w14:textId="77777777" w:rsidR="00E47986" w:rsidRDefault="00E47986" w:rsidP="00E47986">
      <w:pPr>
        <w:pStyle w:val="Paragraph"/>
      </w:pPr>
      <w:r>
        <w:t xml:space="preserve">Note: The template presented in this document was taken from: Donaldson, S., and S. Siegel, </w:t>
      </w:r>
      <w:r>
        <w:rPr>
          <w:i/>
          <w:iCs/>
        </w:rPr>
        <w:t>Successful Software Development</w:t>
      </w:r>
      <w:r>
        <w:t>. Upper Saddle River, NJ: Prentice Hall, 2001, pp. 321-323 and modified by Humberto Mendoza and Steve Roach.</w:t>
      </w:r>
    </w:p>
    <w:p w14:paraId="05A00255" w14:textId="77777777" w:rsidR="00941D93" w:rsidRDefault="00941D93">
      <w:pPr>
        <w:pStyle w:val="Paragraph"/>
      </w:pPr>
    </w:p>
    <w:p w14:paraId="66863332" w14:textId="77777777" w:rsidR="00941D93" w:rsidRDefault="00941D93">
      <w:pPr>
        <w:pStyle w:val="Paragraph"/>
      </w:pPr>
      <w:r>
        <w:t>Supplementary information is from:</w:t>
      </w:r>
    </w:p>
    <w:p w14:paraId="4566E778" w14:textId="77777777" w:rsidR="00941D93" w:rsidRDefault="00941D93">
      <w:pPr>
        <w:pStyle w:val="Paragraph"/>
      </w:pPr>
      <w:proofErr w:type="spellStart"/>
      <w:r>
        <w:t>Pfleeger</w:t>
      </w:r>
      <w:proofErr w:type="spellEnd"/>
      <w:r>
        <w:t xml:space="preserve">, S.  </w:t>
      </w:r>
      <w:r>
        <w:rPr>
          <w:i/>
          <w:iCs/>
        </w:rPr>
        <w:t>Software Engineering, Theory and Practice</w:t>
      </w:r>
      <w:r>
        <w:t xml:space="preserve">.  Upper Saddle River, NJ: Prentice Hall, 1998, p. 365.  </w:t>
      </w:r>
    </w:p>
    <w:p w14:paraId="17CACC6D" w14:textId="77777777" w:rsidR="00941D93" w:rsidRDefault="00941D93">
      <w:pPr>
        <w:pStyle w:val="Paragraph"/>
      </w:pPr>
      <w:r>
        <w:br w:type="column"/>
      </w:r>
    </w:p>
    <w:p w14:paraId="5A111F4D" w14:textId="77777777" w:rsidR="00941D93" w:rsidRDefault="00941D93">
      <w:pPr>
        <w:ind w:left="144"/>
      </w:pPr>
    </w:p>
    <w:p w14:paraId="5DEAC588" w14:textId="77777777" w:rsidR="00941D93" w:rsidRDefault="00941D93" w:rsidP="11C72571">
      <w:pPr>
        <w:pStyle w:val="TDC2"/>
        <w:rPr>
          <w:sz w:val="28"/>
          <w:szCs w:val="28"/>
        </w:rPr>
      </w:pPr>
      <w:commentRangeStart w:id="22"/>
      <w:r w:rsidRPr="11C72571">
        <w:rPr>
          <w:sz w:val="28"/>
          <w:szCs w:val="28"/>
        </w:rPr>
        <w:t>Table of Contents</w:t>
      </w:r>
      <w:commentRangeEnd w:id="22"/>
      <w:r>
        <w:rPr>
          <w:rStyle w:val="Refdecomentario"/>
        </w:rPr>
        <w:commentReference w:id="22"/>
      </w:r>
    </w:p>
    <w:p w14:paraId="54191B7E" w14:textId="1DC60964" w:rsidR="00C82A24" w:rsidRDefault="00941D93">
      <w:pPr>
        <w:pStyle w:val="TDC1"/>
        <w:rPr>
          <w:rFonts w:asciiTheme="minorHAnsi" w:eastAsiaTheme="minorEastAsia" w:hAnsiTheme="minorHAnsi" w:cstheme="minorBidi"/>
          <w:b w:val="0"/>
          <w:caps w:val="0"/>
          <w:noProof/>
          <w:sz w:val="24"/>
          <w:szCs w:val="24"/>
          <w:lang w:val="es-US" w:eastAsia="es-ES_tradnl"/>
        </w:rPr>
      </w:pPr>
      <w:r>
        <w:rPr>
          <w:sz w:val="28"/>
        </w:rPr>
        <w:fldChar w:fldCharType="begin"/>
      </w:r>
      <w:r>
        <w:rPr>
          <w:sz w:val="28"/>
        </w:rPr>
        <w:instrText xml:space="preserve"> TOC \o "1-3" \h \z </w:instrText>
      </w:r>
      <w:r>
        <w:rPr>
          <w:sz w:val="28"/>
        </w:rPr>
        <w:fldChar w:fldCharType="separate"/>
      </w:r>
      <w:hyperlink w:anchor="_Toc38502445" w:history="1">
        <w:r w:rsidR="00C82A24" w:rsidRPr="00EB67FA">
          <w:rPr>
            <w:rStyle w:val="Hipervnculo"/>
            <w:noProof/>
          </w:rPr>
          <w:t>Document Control</w:t>
        </w:r>
        <w:r w:rsidR="00C82A24">
          <w:rPr>
            <w:noProof/>
            <w:webHidden/>
          </w:rPr>
          <w:tab/>
        </w:r>
        <w:r w:rsidR="00C82A24">
          <w:rPr>
            <w:noProof/>
            <w:webHidden/>
          </w:rPr>
          <w:fldChar w:fldCharType="begin"/>
        </w:r>
        <w:r w:rsidR="00C82A24">
          <w:rPr>
            <w:noProof/>
            <w:webHidden/>
          </w:rPr>
          <w:instrText xml:space="preserve"> PAGEREF _Toc38502445 \h </w:instrText>
        </w:r>
        <w:r w:rsidR="00C82A24">
          <w:rPr>
            <w:noProof/>
            <w:webHidden/>
          </w:rPr>
        </w:r>
        <w:r w:rsidR="00C82A24">
          <w:rPr>
            <w:noProof/>
            <w:webHidden/>
          </w:rPr>
          <w:fldChar w:fldCharType="separate"/>
        </w:r>
        <w:r w:rsidR="00C82A24">
          <w:rPr>
            <w:noProof/>
            <w:webHidden/>
          </w:rPr>
          <w:t>ii</w:t>
        </w:r>
        <w:r w:rsidR="00C82A24">
          <w:rPr>
            <w:noProof/>
            <w:webHidden/>
          </w:rPr>
          <w:fldChar w:fldCharType="end"/>
        </w:r>
      </w:hyperlink>
    </w:p>
    <w:p w14:paraId="62408D75" w14:textId="037BE5BB" w:rsidR="00C82A24" w:rsidRDefault="000066ED">
      <w:pPr>
        <w:pStyle w:val="TDC2"/>
        <w:rPr>
          <w:rFonts w:asciiTheme="minorHAnsi" w:eastAsiaTheme="minorEastAsia" w:hAnsiTheme="minorHAnsi" w:cstheme="minorBidi"/>
          <w:b w:val="0"/>
          <w:bCs w:val="0"/>
          <w:smallCaps w:val="0"/>
          <w:noProof/>
          <w:sz w:val="24"/>
          <w:szCs w:val="24"/>
          <w:lang w:val="es-US" w:eastAsia="es-ES_tradnl"/>
        </w:rPr>
      </w:pPr>
      <w:hyperlink w:anchor="_Toc38502446" w:history="1">
        <w:r w:rsidR="00C82A24" w:rsidRPr="00EB67FA">
          <w:rPr>
            <w:rStyle w:val="Hipervnculo"/>
            <w:noProof/>
          </w:rPr>
          <w:t>Approval</w:t>
        </w:r>
        <w:r w:rsidR="00C82A24">
          <w:rPr>
            <w:noProof/>
            <w:webHidden/>
          </w:rPr>
          <w:tab/>
        </w:r>
        <w:r w:rsidR="00C82A24">
          <w:rPr>
            <w:noProof/>
            <w:webHidden/>
          </w:rPr>
          <w:fldChar w:fldCharType="begin"/>
        </w:r>
        <w:r w:rsidR="00C82A24">
          <w:rPr>
            <w:noProof/>
            <w:webHidden/>
          </w:rPr>
          <w:instrText xml:space="preserve"> PAGEREF _Toc38502446 \h </w:instrText>
        </w:r>
        <w:r w:rsidR="00C82A24">
          <w:rPr>
            <w:noProof/>
            <w:webHidden/>
          </w:rPr>
        </w:r>
        <w:r w:rsidR="00C82A24">
          <w:rPr>
            <w:noProof/>
            <w:webHidden/>
          </w:rPr>
          <w:fldChar w:fldCharType="separate"/>
        </w:r>
        <w:r w:rsidR="00C82A24">
          <w:rPr>
            <w:noProof/>
            <w:webHidden/>
          </w:rPr>
          <w:t>ii</w:t>
        </w:r>
        <w:r w:rsidR="00C82A24">
          <w:rPr>
            <w:noProof/>
            <w:webHidden/>
          </w:rPr>
          <w:fldChar w:fldCharType="end"/>
        </w:r>
      </w:hyperlink>
    </w:p>
    <w:p w14:paraId="617FB5CA" w14:textId="408BE571" w:rsidR="00C82A24" w:rsidRDefault="000066ED">
      <w:pPr>
        <w:pStyle w:val="TDC2"/>
        <w:rPr>
          <w:rFonts w:asciiTheme="minorHAnsi" w:eastAsiaTheme="minorEastAsia" w:hAnsiTheme="minorHAnsi" w:cstheme="minorBidi"/>
          <w:b w:val="0"/>
          <w:bCs w:val="0"/>
          <w:smallCaps w:val="0"/>
          <w:noProof/>
          <w:sz w:val="24"/>
          <w:szCs w:val="24"/>
          <w:lang w:val="es-US" w:eastAsia="es-ES_tradnl"/>
        </w:rPr>
      </w:pPr>
      <w:hyperlink w:anchor="_Toc38502447" w:history="1">
        <w:r w:rsidR="00C82A24" w:rsidRPr="00EB67FA">
          <w:rPr>
            <w:rStyle w:val="Hipervnculo"/>
            <w:noProof/>
          </w:rPr>
          <w:t>Document Change Control</w:t>
        </w:r>
        <w:r w:rsidR="00C82A24">
          <w:rPr>
            <w:noProof/>
            <w:webHidden/>
          </w:rPr>
          <w:tab/>
        </w:r>
        <w:r w:rsidR="00C82A24">
          <w:rPr>
            <w:noProof/>
            <w:webHidden/>
          </w:rPr>
          <w:fldChar w:fldCharType="begin"/>
        </w:r>
        <w:r w:rsidR="00C82A24">
          <w:rPr>
            <w:noProof/>
            <w:webHidden/>
          </w:rPr>
          <w:instrText xml:space="preserve"> PAGEREF _Toc38502447 \h </w:instrText>
        </w:r>
        <w:r w:rsidR="00C82A24">
          <w:rPr>
            <w:noProof/>
            <w:webHidden/>
          </w:rPr>
        </w:r>
        <w:r w:rsidR="00C82A24">
          <w:rPr>
            <w:noProof/>
            <w:webHidden/>
          </w:rPr>
          <w:fldChar w:fldCharType="separate"/>
        </w:r>
        <w:r w:rsidR="00C82A24">
          <w:rPr>
            <w:noProof/>
            <w:webHidden/>
          </w:rPr>
          <w:t>ii</w:t>
        </w:r>
        <w:r w:rsidR="00C82A24">
          <w:rPr>
            <w:noProof/>
            <w:webHidden/>
          </w:rPr>
          <w:fldChar w:fldCharType="end"/>
        </w:r>
      </w:hyperlink>
    </w:p>
    <w:p w14:paraId="7B6E02FC" w14:textId="592A7C02" w:rsidR="00C82A24" w:rsidRDefault="000066ED">
      <w:pPr>
        <w:pStyle w:val="TDC2"/>
        <w:rPr>
          <w:rFonts w:asciiTheme="minorHAnsi" w:eastAsiaTheme="minorEastAsia" w:hAnsiTheme="minorHAnsi" w:cstheme="minorBidi"/>
          <w:b w:val="0"/>
          <w:bCs w:val="0"/>
          <w:smallCaps w:val="0"/>
          <w:noProof/>
          <w:sz w:val="24"/>
          <w:szCs w:val="24"/>
          <w:lang w:val="es-US" w:eastAsia="es-ES_tradnl"/>
        </w:rPr>
      </w:pPr>
      <w:hyperlink w:anchor="_Toc38502448" w:history="1">
        <w:r w:rsidR="00C82A24" w:rsidRPr="00EB67FA">
          <w:rPr>
            <w:rStyle w:val="Hipervnculo"/>
            <w:noProof/>
          </w:rPr>
          <w:t>Distribution List</w:t>
        </w:r>
        <w:r w:rsidR="00C82A24">
          <w:rPr>
            <w:noProof/>
            <w:webHidden/>
          </w:rPr>
          <w:tab/>
        </w:r>
        <w:r w:rsidR="00C82A24">
          <w:rPr>
            <w:noProof/>
            <w:webHidden/>
          </w:rPr>
          <w:fldChar w:fldCharType="begin"/>
        </w:r>
        <w:r w:rsidR="00C82A24">
          <w:rPr>
            <w:noProof/>
            <w:webHidden/>
          </w:rPr>
          <w:instrText xml:space="preserve"> PAGEREF _Toc38502448 \h </w:instrText>
        </w:r>
        <w:r w:rsidR="00C82A24">
          <w:rPr>
            <w:noProof/>
            <w:webHidden/>
          </w:rPr>
        </w:r>
        <w:r w:rsidR="00C82A24">
          <w:rPr>
            <w:noProof/>
            <w:webHidden/>
          </w:rPr>
          <w:fldChar w:fldCharType="separate"/>
        </w:r>
        <w:r w:rsidR="00C82A24">
          <w:rPr>
            <w:noProof/>
            <w:webHidden/>
          </w:rPr>
          <w:t>ii</w:t>
        </w:r>
        <w:r w:rsidR="00C82A24">
          <w:rPr>
            <w:noProof/>
            <w:webHidden/>
          </w:rPr>
          <w:fldChar w:fldCharType="end"/>
        </w:r>
      </w:hyperlink>
    </w:p>
    <w:p w14:paraId="4675805F" w14:textId="4AF12CA0" w:rsidR="00C82A24" w:rsidRDefault="000066ED">
      <w:pPr>
        <w:pStyle w:val="TDC2"/>
        <w:rPr>
          <w:rFonts w:asciiTheme="minorHAnsi" w:eastAsiaTheme="minorEastAsia" w:hAnsiTheme="minorHAnsi" w:cstheme="minorBidi"/>
          <w:b w:val="0"/>
          <w:bCs w:val="0"/>
          <w:smallCaps w:val="0"/>
          <w:noProof/>
          <w:sz w:val="24"/>
          <w:szCs w:val="24"/>
          <w:lang w:val="es-US" w:eastAsia="es-ES_tradnl"/>
        </w:rPr>
      </w:pPr>
      <w:hyperlink w:anchor="_Toc38502449" w:history="1">
        <w:r w:rsidR="00C82A24" w:rsidRPr="00EB67FA">
          <w:rPr>
            <w:rStyle w:val="Hipervnculo"/>
            <w:noProof/>
          </w:rPr>
          <w:t>Change Summary</w:t>
        </w:r>
        <w:r w:rsidR="00C82A24">
          <w:rPr>
            <w:noProof/>
            <w:webHidden/>
          </w:rPr>
          <w:tab/>
        </w:r>
        <w:r w:rsidR="00C82A24">
          <w:rPr>
            <w:noProof/>
            <w:webHidden/>
          </w:rPr>
          <w:fldChar w:fldCharType="begin"/>
        </w:r>
        <w:r w:rsidR="00C82A24">
          <w:rPr>
            <w:noProof/>
            <w:webHidden/>
          </w:rPr>
          <w:instrText xml:space="preserve"> PAGEREF _Toc38502449 \h </w:instrText>
        </w:r>
        <w:r w:rsidR="00C82A24">
          <w:rPr>
            <w:noProof/>
            <w:webHidden/>
          </w:rPr>
        </w:r>
        <w:r w:rsidR="00C82A24">
          <w:rPr>
            <w:noProof/>
            <w:webHidden/>
          </w:rPr>
          <w:fldChar w:fldCharType="separate"/>
        </w:r>
        <w:r w:rsidR="00C82A24">
          <w:rPr>
            <w:noProof/>
            <w:webHidden/>
          </w:rPr>
          <w:t>ii</w:t>
        </w:r>
        <w:r w:rsidR="00C82A24">
          <w:rPr>
            <w:noProof/>
            <w:webHidden/>
          </w:rPr>
          <w:fldChar w:fldCharType="end"/>
        </w:r>
      </w:hyperlink>
    </w:p>
    <w:p w14:paraId="24CA9C0C" w14:textId="3CD9FF72" w:rsidR="00C82A24" w:rsidRDefault="000066ED">
      <w:pPr>
        <w:pStyle w:val="TDC1"/>
        <w:tabs>
          <w:tab w:val="left" w:pos="400"/>
        </w:tabs>
        <w:rPr>
          <w:rFonts w:asciiTheme="minorHAnsi" w:eastAsiaTheme="minorEastAsia" w:hAnsiTheme="minorHAnsi" w:cstheme="minorBidi"/>
          <w:b w:val="0"/>
          <w:caps w:val="0"/>
          <w:noProof/>
          <w:sz w:val="24"/>
          <w:szCs w:val="24"/>
          <w:lang w:val="es-US" w:eastAsia="es-ES_tradnl"/>
        </w:rPr>
      </w:pPr>
      <w:hyperlink w:anchor="_Toc38502450" w:history="1">
        <w:r w:rsidR="00C82A24" w:rsidRPr="00EB67FA">
          <w:rPr>
            <w:rStyle w:val="Hipervnculo"/>
            <w:noProof/>
          </w:rPr>
          <w:t>1.</w:t>
        </w:r>
        <w:r w:rsidR="00C82A24">
          <w:rPr>
            <w:rFonts w:asciiTheme="minorHAnsi" w:eastAsiaTheme="minorEastAsia" w:hAnsiTheme="minorHAnsi" w:cstheme="minorBidi"/>
            <w:b w:val="0"/>
            <w:caps w:val="0"/>
            <w:noProof/>
            <w:sz w:val="24"/>
            <w:szCs w:val="24"/>
            <w:lang w:val="es-US" w:eastAsia="es-ES_tradnl"/>
          </w:rPr>
          <w:tab/>
        </w:r>
        <w:r w:rsidR="00C82A24" w:rsidRPr="00EB67FA">
          <w:rPr>
            <w:rStyle w:val="Hipervnculo"/>
            <w:noProof/>
          </w:rPr>
          <w:t>Introduction</w:t>
        </w:r>
        <w:r w:rsidR="00C82A24">
          <w:rPr>
            <w:noProof/>
            <w:webHidden/>
          </w:rPr>
          <w:tab/>
        </w:r>
        <w:r w:rsidR="00C82A24">
          <w:rPr>
            <w:noProof/>
            <w:webHidden/>
          </w:rPr>
          <w:fldChar w:fldCharType="begin"/>
        </w:r>
        <w:r w:rsidR="00C82A24">
          <w:rPr>
            <w:noProof/>
            <w:webHidden/>
          </w:rPr>
          <w:instrText xml:space="preserve"> PAGEREF _Toc38502450 \h </w:instrText>
        </w:r>
        <w:r w:rsidR="00C82A24">
          <w:rPr>
            <w:noProof/>
            <w:webHidden/>
          </w:rPr>
        </w:r>
        <w:r w:rsidR="00C82A24">
          <w:rPr>
            <w:noProof/>
            <w:webHidden/>
          </w:rPr>
          <w:fldChar w:fldCharType="separate"/>
        </w:r>
        <w:r w:rsidR="00C82A24">
          <w:rPr>
            <w:noProof/>
            <w:webHidden/>
          </w:rPr>
          <w:t>1</w:t>
        </w:r>
        <w:r w:rsidR="00C82A24">
          <w:rPr>
            <w:noProof/>
            <w:webHidden/>
          </w:rPr>
          <w:fldChar w:fldCharType="end"/>
        </w:r>
      </w:hyperlink>
    </w:p>
    <w:p w14:paraId="0BD1428B" w14:textId="6FB2E43F" w:rsidR="00C82A24" w:rsidRDefault="000066ED">
      <w:pPr>
        <w:pStyle w:val="TDC2"/>
        <w:rPr>
          <w:rFonts w:asciiTheme="minorHAnsi" w:eastAsiaTheme="minorEastAsia" w:hAnsiTheme="minorHAnsi" w:cstheme="minorBidi"/>
          <w:b w:val="0"/>
          <w:bCs w:val="0"/>
          <w:smallCaps w:val="0"/>
          <w:noProof/>
          <w:sz w:val="24"/>
          <w:szCs w:val="24"/>
          <w:lang w:val="es-US" w:eastAsia="es-ES_tradnl"/>
        </w:rPr>
      </w:pPr>
      <w:hyperlink w:anchor="_Toc38502451" w:history="1">
        <w:r w:rsidR="00C82A24" w:rsidRPr="00EB67FA">
          <w:rPr>
            <w:rStyle w:val="Hipervnculo"/>
            <w:noProof/>
          </w:rPr>
          <w:t>1.1.</w:t>
        </w:r>
        <w:r w:rsidR="00C82A24">
          <w:rPr>
            <w:rFonts w:asciiTheme="minorHAnsi" w:eastAsiaTheme="minorEastAsia" w:hAnsiTheme="minorHAnsi" w:cstheme="minorBidi"/>
            <w:b w:val="0"/>
            <w:bCs w:val="0"/>
            <w:smallCaps w:val="0"/>
            <w:noProof/>
            <w:sz w:val="24"/>
            <w:szCs w:val="24"/>
            <w:lang w:val="es-US" w:eastAsia="es-ES_tradnl"/>
          </w:rPr>
          <w:tab/>
        </w:r>
        <w:r w:rsidR="00C82A24" w:rsidRPr="00EB67FA">
          <w:rPr>
            <w:rStyle w:val="Hipervnculo"/>
            <w:noProof/>
          </w:rPr>
          <w:t>Purpose</w:t>
        </w:r>
        <w:r w:rsidR="00C82A24">
          <w:rPr>
            <w:noProof/>
            <w:webHidden/>
          </w:rPr>
          <w:tab/>
        </w:r>
        <w:r w:rsidR="00C82A24">
          <w:rPr>
            <w:noProof/>
            <w:webHidden/>
          </w:rPr>
          <w:fldChar w:fldCharType="begin"/>
        </w:r>
        <w:r w:rsidR="00C82A24">
          <w:rPr>
            <w:noProof/>
            <w:webHidden/>
          </w:rPr>
          <w:instrText xml:space="preserve"> PAGEREF _Toc38502451 \h </w:instrText>
        </w:r>
        <w:r w:rsidR="00C82A24">
          <w:rPr>
            <w:noProof/>
            <w:webHidden/>
          </w:rPr>
        </w:r>
        <w:r w:rsidR="00C82A24">
          <w:rPr>
            <w:noProof/>
            <w:webHidden/>
          </w:rPr>
          <w:fldChar w:fldCharType="separate"/>
        </w:r>
        <w:r w:rsidR="00C82A24">
          <w:rPr>
            <w:noProof/>
            <w:webHidden/>
          </w:rPr>
          <w:t>1</w:t>
        </w:r>
        <w:r w:rsidR="00C82A24">
          <w:rPr>
            <w:noProof/>
            <w:webHidden/>
          </w:rPr>
          <w:fldChar w:fldCharType="end"/>
        </w:r>
      </w:hyperlink>
    </w:p>
    <w:p w14:paraId="75F27B3A" w14:textId="3B95F8DA" w:rsidR="00C82A24" w:rsidRDefault="000066ED">
      <w:pPr>
        <w:pStyle w:val="TDC2"/>
        <w:rPr>
          <w:rFonts w:asciiTheme="minorHAnsi" w:eastAsiaTheme="minorEastAsia" w:hAnsiTheme="minorHAnsi" w:cstheme="minorBidi"/>
          <w:b w:val="0"/>
          <w:bCs w:val="0"/>
          <w:smallCaps w:val="0"/>
          <w:noProof/>
          <w:sz w:val="24"/>
          <w:szCs w:val="24"/>
          <w:lang w:val="es-US" w:eastAsia="es-ES_tradnl"/>
        </w:rPr>
      </w:pPr>
      <w:hyperlink w:anchor="_Toc38502452" w:history="1">
        <w:r w:rsidR="00C82A24" w:rsidRPr="00EB67FA">
          <w:rPr>
            <w:rStyle w:val="Hipervnculo"/>
            <w:noProof/>
          </w:rPr>
          <w:t>1.2.</w:t>
        </w:r>
        <w:r w:rsidR="00C82A24">
          <w:rPr>
            <w:rFonts w:asciiTheme="minorHAnsi" w:eastAsiaTheme="minorEastAsia" w:hAnsiTheme="minorHAnsi" w:cstheme="minorBidi"/>
            <w:b w:val="0"/>
            <w:bCs w:val="0"/>
            <w:smallCaps w:val="0"/>
            <w:noProof/>
            <w:sz w:val="24"/>
            <w:szCs w:val="24"/>
            <w:lang w:val="es-US" w:eastAsia="es-ES_tradnl"/>
          </w:rPr>
          <w:tab/>
        </w:r>
        <w:r w:rsidR="00C82A24" w:rsidRPr="00EB67FA">
          <w:rPr>
            <w:rStyle w:val="Hipervnculo"/>
            <w:noProof/>
          </w:rPr>
          <w:t>Scope</w:t>
        </w:r>
        <w:r w:rsidR="00C82A24">
          <w:rPr>
            <w:noProof/>
            <w:webHidden/>
          </w:rPr>
          <w:tab/>
        </w:r>
        <w:r w:rsidR="00C82A24">
          <w:rPr>
            <w:noProof/>
            <w:webHidden/>
          </w:rPr>
          <w:fldChar w:fldCharType="begin"/>
        </w:r>
        <w:r w:rsidR="00C82A24">
          <w:rPr>
            <w:noProof/>
            <w:webHidden/>
          </w:rPr>
          <w:instrText xml:space="preserve"> PAGEREF _Toc38502452 \h </w:instrText>
        </w:r>
        <w:r w:rsidR="00C82A24">
          <w:rPr>
            <w:noProof/>
            <w:webHidden/>
          </w:rPr>
        </w:r>
        <w:r w:rsidR="00C82A24">
          <w:rPr>
            <w:noProof/>
            <w:webHidden/>
          </w:rPr>
          <w:fldChar w:fldCharType="separate"/>
        </w:r>
        <w:r w:rsidR="00C82A24">
          <w:rPr>
            <w:noProof/>
            <w:webHidden/>
          </w:rPr>
          <w:t>1</w:t>
        </w:r>
        <w:r w:rsidR="00C82A24">
          <w:rPr>
            <w:noProof/>
            <w:webHidden/>
          </w:rPr>
          <w:fldChar w:fldCharType="end"/>
        </w:r>
      </w:hyperlink>
    </w:p>
    <w:p w14:paraId="726E4AC4" w14:textId="76EBE577" w:rsidR="00C82A24" w:rsidRDefault="000066ED">
      <w:pPr>
        <w:pStyle w:val="TDC2"/>
        <w:rPr>
          <w:rFonts w:asciiTheme="minorHAnsi" w:eastAsiaTheme="minorEastAsia" w:hAnsiTheme="minorHAnsi" w:cstheme="minorBidi"/>
          <w:b w:val="0"/>
          <w:bCs w:val="0"/>
          <w:smallCaps w:val="0"/>
          <w:noProof/>
          <w:sz w:val="24"/>
          <w:szCs w:val="24"/>
          <w:lang w:val="es-US" w:eastAsia="es-ES_tradnl"/>
        </w:rPr>
      </w:pPr>
      <w:hyperlink w:anchor="_Toc38502453" w:history="1">
        <w:r w:rsidR="00C82A24" w:rsidRPr="00EB67FA">
          <w:rPr>
            <w:rStyle w:val="Hipervnculo"/>
            <w:noProof/>
          </w:rPr>
          <w:t>1.3.</w:t>
        </w:r>
        <w:r w:rsidR="00C82A24">
          <w:rPr>
            <w:rFonts w:asciiTheme="minorHAnsi" w:eastAsiaTheme="minorEastAsia" w:hAnsiTheme="minorHAnsi" w:cstheme="minorBidi"/>
            <w:b w:val="0"/>
            <w:bCs w:val="0"/>
            <w:smallCaps w:val="0"/>
            <w:noProof/>
            <w:sz w:val="24"/>
            <w:szCs w:val="24"/>
            <w:lang w:val="es-US" w:eastAsia="es-ES_tradnl"/>
          </w:rPr>
          <w:tab/>
        </w:r>
        <w:r w:rsidR="00C82A24" w:rsidRPr="00EB67FA">
          <w:rPr>
            <w:rStyle w:val="Hipervnculo"/>
            <w:noProof/>
          </w:rPr>
          <w:t>System Overview</w:t>
        </w:r>
        <w:r w:rsidR="00C82A24">
          <w:rPr>
            <w:noProof/>
            <w:webHidden/>
          </w:rPr>
          <w:tab/>
        </w:r>
        <w:r w:rsidR="00C82A24">
          <w:rPr>
            <w:noProof/>
            <w:webHidden/>
          </w:rPr>
          <w:fldChar w:fldCharType="begin"/>
        </w:r>
        <w:r w:rsidR="00C82A24">
          <w:rPr>
            <w:noProof/>
            <w:webHidden/>
          </w:rPr>
          <w:instrText xml:space="preserve"> PAGEREF _Toc38502453 \h </w:instrText>
        </w:r>
        <w:r w:rsidR="00C82A24">
          <w:rPr>
            <w:noProof/>
            <w:webHidden/>
          </w:rPr>
        </w:r>
        <w:r w:rsidR="00C82A24">
          <w:rPr>
            <w:noProof/>
            <w:webHidden/>
          </w:rPr>
          <w:fldChar w:fldCharType="separate"/>
        </w:r>
        <w:r w:rsidR="00C82A24">
          <w:rPr>
            <w:noProof/>
            <w:webHidden/>
          </w:rPr>
          <w:t>1</w:t>
        </w:r>
        <w:r w:rsidR="00C82A24">
          <w:rPr>
            <w:noProof/>
            <w:webHidden/>
          </w:rPr>
          <w:fldChar w:fldCharType="end"/>
        </w:r>
      </w:hyperlink>
    </w:p>
    <w:p w14:paraId="0C373439" w14:textId="7D6E67EE" w:rsidR="00C82A24" w:rsidRDefault="000066ED">
      <w:pPr>
        <w:pStyle w:val="TDC2"/>
        <w:rPr>
          <w:rFonts w:asciiTheme="minorHAnsi" w:eastAsiaTheme="minorEastAsia" w:hAnsiTheme="minorHAnsi" w:cstheme="minorBidi"/>
          <w:b w:val="0"/>
          <w:bCs w:val="0"/>
          <w:smallCaps w:val="0"/>
          <w:noProof/>
          <w:sz w:val="24"/>
          <w:szCs w:val="24"/>
          <w:lang w:val="es-US" w:eastAsia="es-ES_tradnl"/>
        </w:rPr>
      </w:pPr>
      <w:hyperlink w:anchor="_Toc38502454" w:history="1">
        <w:r w:rsidR="00C82A24" w:rsidRPr="00EB67FA">
          <w:rPr>
            <w:rStyle w:val="Hipervnculo"/>
            <w:noProof/>
          </w:rPr>
          <w:t>1.4.</w:t>
        </w:r>
        <w:r w:rsidR="00C82A24">
          <w:rPr>
            <w:rFonts w:asciiTheme="minorHAnsi" w:eastAsiaTheme="minorEastAsia" w:hAnsiTheme="minorHAnsi" w:cstheme="minorBidi"/>
            <w:b w:val="0"/>
            <w:bCs w:val="0"/>
            <w:smallCaps w:val="0"/>
            <w:noProof/>
            <w:sz w:val="24"/>
            <w:szCs w:val="24"/>
            <w:lang w:val="es-US" w:eastAsia="es-ES_tradnl"/>
          </w:rPr>
          <w:tab/>
        </w:r>
        <w:r w:rsidR="00C82A24" w:rsidRPr="00EB67FA">
          <w:rPr>
            <w:rStyle w:val="Hipervnculo"/>
            <w:noProof/>
          </w:rPr>
          <w:t>Suspension and Exit Criteria</w:t>
        </w:r>
        <w:r w:rsidR="00C82A24">
          <w:rPr>
            <w:noProof/>
            <w:webHidden/>
          </w:rPr>
          <w:tab/>
        </w:r>
        <w:r w:rsidR="00C82A24">
          <w:rPr>
            <w:noProof/>
            <w:webHidden/>
          </w:rPr>
          <w:fldChar w:fldCharType="begin"/>
        </w:r>
        <w:r w:rsidR="00C82A24">
          <w:rPr>
            <w:noProof/>
            <w:webHidden/>
          </w:rPr>
          <w:instrText xml:space="preserve"> PAGEREF _Toc38502454 \h </w:instrText>
        </w:r>
        <w:r w:rsidR="00C82A24">
          <w:rPr>
            <w:noProof/>
            <w:webHidden/>
          </w:rPr>
        </w:r>
        <w:r w:rsidR="00C82A24">
          <w:rPr>
            <w:noProof/>
            <w:webHidden/>
          </w:rPr>
          <w:fldChar w:fldCharType="separate"/>
        </w:r>
        <w:r w:rsidR="00C82A24">
          <w:rPr>
            <w:noProof/>
            <w:webHidden/>
          </w:rPr>
          <w:t>1</w:t>
        </w:r>
        <w:r w:rsidR="00C82A24">
          <w:rPr>
            <w:noProof/>
            <w:webHidden/>
          </w:rPr>
          <w:fldChar w:fldCharType="end"/>
        </w:r>
      </w:hyperlink>
    </w:p>
    <w:p w14:paraId="3CDB1B4A" w14:textId="4669B6B5" w:rsidR="00C82A24" w:rsidRDefault="000066ED">
      <w:pPr>
        <w:pStyle w:val="TDC2"/>
        <w:rPr>
          <w:rFonts w:asciiTheme="minorHAnsi" w:eastAsiaTheme="minorEastAsia" w:hAnsiTheme="minorHAnsi" w:cstheme="minorBidi"/>
          <w:b w:val="0"/>
          <w:bCs w:val="0"/>
          <w:smallCaps w:val="0"/>
          <w:noProof/>
          <w:sz w:val="24"/>
          <w:szCs w:val="24"/>
          <w:lang w:val="es-US" w:eastAsia="es-ES_tradnl"/>
        </w:rPr>
      </w:pPr>
      <w:hyperlink w:anchor="_Toc38502455" w:history="1">
        <w:r w:rsidR="00C82A24" w:rsidRPr="00EB67FA">
          <w:rPr>
            <w:rStyle w:val="Hipervnculo"/>
            <w:noProof/>
          </w:rPr>
          <w:t>1.5.</w:t>
        </w:r>
        <w:r w:rsidR="00C82A24">
          <w:rPr>
            <w:rFonts w:asciiTheme="minorHAnsi" w:eastAsiaTheme="minorEastAsia" w:hAnsiTheme="minorHAnsi" w:cstheme="minorBidi"/>
            <w:b w:val="0"/>
            <w:bCs w:val="0"/>
            <w:smallCaps w:val="0"/>
            <w:noProof/>
            <w:sz w:val="24"/>
            <w:szCs w:val="24"/>
            <w:lang w:val="es-US" w:eastAsia="es-ES_tradnl"/>
          </w:rPr>
          <w:tab/>
        </w:r>
        <w:r w:rsidR="00C82A24" w:rsidRPr="00EB67FA">
          <w:rPr>
            <w:rStyle w:val="Hipervnculo"/>
            <w:noProof/>
          </w:rPr>
          <w:t>Document Overview</w:t>
        </w:r>
        <w:r w:rsidR="00C82A24">
          <w:rPr>
            <w:noProof/>
            <w:webHidden/>
          </w:rPr>
          <w:tab/>
        </w:r>
        <w:r w:rsidR="00C82A24">
          <w:rPr>
            <w:noProof/>
            <w:webHidden/>
          </w:rPr>
          <w:fldChar w:fldCharType="begin"/>
        </w:r>
        <w:r w:rsidR="00C82A24">
          <w:rPr>
            <w:noProof/>
            <w:webHidden/>
          </w:rPr>
          <w:instrText xml:space="preserve"> PAGEREF _Toc38502455 \h </w:instrText>
        </w:r>
        <w:r w:rsidR="00C82A24">
          <w:rPr>
            <w:noProof/>
            <w:webHidden/>
          </w:rPr>
        </w:r>
        <w:r w:rsidR="00C82A24">
          <w:rPr>
            <w:noProof/>
            <w:webHidden/>
          </w:rPr>
          <w:fldChar w:fldCharType="separate"/>
        </w:r>
        <w:r w:rsidR="00C82A24">
          <w:rPr>
            <w:noProof/>
            <w:webHidden/>
          </w:rPr>
          <w:t>1</w:t>
        </w:r>
        <w:r w:rsidR="00C82A24">
          <w:rPr>
            <w:noProof/>
            <w:webHidden/>
          </w:rPr>
          <w:fldChar w:fldCharType="end"/>
        </w:r>
      </w:hyperlink>
    </w:p>
    <w:p w14:paraId="3CB2C2A5" w14:textId="3A3C0B4D" w:rsidR="00C82A24" w:rsidRDefault="000066ED">
      <w:pPr>
        <w:pStyle w:val="TDC2"/>
        <w:rPr>
          <w:rFonts w:asciiTheme="minorHAnsi" w:eastAsiaTheme="minorEastAsia" w:hAnsiTheme="minorHAnsi" w:cstheme="minorBidi"/>
          <w:b w:val="0"/>
          <w:bCs w:val="0"/>
          <w:smallCaps w:val="0"/>
          <w:noProof/>
          <w:sz w:val="24"/>
          <w:szCs w:val="24"/>
          <w:lang w:val="es-US" w:eastAsia="es-ES_tradnl"/>
        </w:rPr>
      </w:pPr>
      <w:hyperlink w:anchor="_Toc38502456" w:history="1">
        <w:r w:rsidR="00C82A24" w:rsidRPr="00EB67FA">
          <w:rPr>
            <w:rStyle w:val="Hipervnculo"/>
            <w:noProof/>
          </w:rPr>
          <w:t>1.6.</w:t>
        </w:r>
        <w:r w:rsidR="00C82A24">
          <w:rPr>
            <w:rFonts w:asciiTheme="minorHAnsi" w:eastAsiaTheme="minorEastAsia" w:hAnsiTheme="minorHAnsi" w:cstheme="minorBidi"/>
            <w:b w:val="0"/>
            <w:bCs w:val="0"/>
            <w:smallCaps w:val="0"/>
            <w:noProof/>
            <w:sz w:val="24"/>
            <w:szCs w:val="24"/>
            <w:lang w:val="es-US" w:eastAsia="es-ES_tradnl"/>
          </w:rPr>
          <w:tab/>
        </w:r>
        <w:r w:rsidR="00C82A24" w:rsidRPr="00EB67FA">
          <w:rPr>
            <w:rStyle w:val="Hipervnculo"/>
            <w:noProof/>
          </w:rPr>
          <w:t>References</w:t>
        </w:r>
        <w:r w:rsidR="00C82A24">
          <w:rPr>
            <w:noProof/>
            <w:webHidden/>
          </w:rPr>
          <w:tab/>
        </w:r>
        <w:r w:rsidR="00C82A24">
          <w:rPr>
            <w:noProof/>
            <w:webHidden/>
          </w:rPr>
          <w:fldChar w:fldCharType="begin"/>
        </w:r>
        <w:r w:rsidR="00C82A24">
          <w:rPr>
            <w:noProof/>
            <w:webHidden/>
          </w:rPr>
          <w:instrText xml:space="preserve"> PAGEREF _Toc38502456 \h </w:instrText>
        </w:r>
        <w:r w:rsidR="00C82A24">
          <w:rPr>
            <w:noProof/>
            <w:webHidden/>
          </w:rPr>
        </w:r>
        <w:r w:rsidR="00C82A24">
          <w:rPr>
            <w:noProof/>
            <w:webHidden/>
          </w:rPr>
          <w:fldChar w:fldCharType="separate"/>
        </w:r>
        <w:r w:rsidR="00C82A24">
          <w:rPr>
            <w:noProof/>
            <w:webHidden/>
          </w:rPr>
          <w:t>1</w:t>
        </w:r>
        <w:r w:rsidR="00C82A24">
          <w:rPr>
            <w:noProof/>
            <w:webHidden/>
          </w:rPr>
          <w:fldChar w:fldCharType="end"/>
        </w:r>
      </w:hyperlink>
    </w:p>
    <w:p w14:paraId="30E208D6" w14:textId="44DAD2E5" w:rsidR="00C82A24" w:rsidRDefault="000066ED">
      <w:pPr>
        <w:pStyle w:val="TDC1"/>
        <w:tabs>
          <w:tab w:val="left" w:pos="400"/>
        </w:tabs>
        <w:rPr>
          <w:rFonts w:asciiTheme="minorHAnsi" w:eastAsiaTheme="minorEastAsia" w:hAnsiTheme="minorHAnsi" w:cstheme="minorBidi"/>
          <w:b w:val="0"/>
          <w:caps w:val="0"/>
          <w:noProof/>
          <w:sz w:val="24"/>
          <w:szCs w:val="24"/>
          <w:lang w:val="es-US" w:eastAsia="es-ES_tradnl"/>
        </w:rPr>
      </w:pPr>
      <w:hyperlink w:anchor="_Toc38502457" w:history="1">
        <w:r w:rsidR="00C82A24" w:rsidRPr="00EB67FA">
          <w:rPr>
            <w:rStyle w:val="Hipervnculo"/>
            <w:noProof/>
          </w:rPr>
          <w:t>2.</w:t>
        </w:r>
        <w:r w:rsidR="00C82A24">
          <w:rPr>
            <w:rFonts w:asciiTheme="minorHAnsi" w:eastAsiaTheme="minorEastAsia" w:hAnsiTheme="minorHAnsi" w:cstheme="minorBidi"/>
            <w:b w:val="0"/>
            <w:caps w:val="0"/>
            <w:noProof/>
            <w:sz w:val="24"/>
            <w:szCs w:val="24"/>
            <w:lang w:val="es-US" w:eastAsia="es-ES_tradnl"/>
          </w:rPr>
          <w:tab/>
        </w:r>
        <w:r w:rsidR="00C82A24" w:rsidRPr="00EB67FA">
          <w:rPr>
            <w:rStyle w:val="Hipervnculo"/>
            <w:noProof/>
          </w:rPr>
          <w:t>Test Items and Features</w:t>
        </w:r>
        <w:r w:rsidR="00C82A24">
          <w:rPr>
            <w:noProof/>
            <w:webHidden/>
          </w:rPr>
          <w:tab/>
        </w:r>
        <w:r w:rsidR="00C82A24">
          <w:rPr>
            <w:noProof/>
            <w:webHidden/>
          </w:rPr>
          <w:fldChar w:fldCharType="begin"/>
        </w:r>
        <w:r w:rsidR="00C82A24">
          <w:rPr>
            <w:noProof/>
            <w:webHidden/>
          </w:rPr>
          <w:instrText xml:space="preserve"> PAGEREF _Toc38502457 \h </w:instrText>
        </w:r>
        <w:r w:rsidR="00C82A24">
          <w:rPr>
            <w:noProof/>
            <w:webHidden/>
          </w:rPr>
        </w:r>
        <w:r w:rsidR="00C82A24">
          <w:rPr>
            <w:noProof/>
            <w:webHidden/>
          </w:rPr>
          <w:fldChar w:fldCharType="separate"/>
        </w:r>
        <w:r w:rsidR="00C82A24">
          <w:rPr>
            <w:noProof/>
            <w:webHidden/>
          </w:rPr>
          <w:t>2</w:t>
        </w:r>
        <w:r w:rsidR="00C82A24">
          <w:rPr>
            <w:noProof/>
            <w:webHidden/>
          </w:rPr>
          <w:fldChar w:fldCharType="end"/>
        </w:r>
      </w:hyperlink>
    </w:p>
    <w:p w14:paraId="6A79CBDD" w14:textId="4C58F5D0" w:rsidR="00C82A24" w:rsidRDefault="000066ED">
      <w:pPr>
        <w:pStyle w:val="TDC1"/>
        <w:tabs>
          <w:tab w:val="left" w:pos="400"/>
        </w:tabs>
        <w:rPr>
          <w:rFonts w:asciiTheme="minorHAnsi" w:eastAsiaTheme="minorEastAsia" w:hAnsiTheme="minorHAnsi" w:cstheme="minorBidi"/>
          <w:b w:val="0"/>
          <w:caps w:val="0"/>
          <w:noProof/>
          <w:sz w:val="24"/>
          <w:szCs w:val="24"/>
          <w:lang w:val="es-US" w:eastAsia="es-ES_tradnl"/>
        </w:rPr>
      </w:pPr>
      <w:hyperlink w:anchor="_Toc38502458" w:history="1">
        <w:r w:rsidR="00C82A24" w:rsidRPr="00EB67FA">
          <w:rPr>
            <w:rStyle w:val="Hipervnculo"/>
            <w:noProof/>
          </w:rPr>
          <w:t>3.</w:t>
        </w:r>
        <w:r w:rsidR="00C82A24">
          <w:rPr>
            <w:rFonts w:asciiTheme="minorHAnsi" w:eastAsiaTheme="minorEastAsia" w:hAnsiTheme="minorHAnsi" w:cstheme="minorBidi"/>
            <w:b w:val="0"/>
            <w:caps w:val="0"/>
            <w:noProof/>
            <w:sz w:val="24"/>
            <w:szCs w:val="24"/>
            <w:lang w:val="es-US" w:eastAsia="es-ES_tradnl"/>
          </w:rPr>
          <w:tab/>
        </w:r>
        <w:r w:rsidR="00C82A24" w:rsidRPr="00EB67FA">
          <w:rPr>
            <w:rStyle w:val="Hipervnculo"/>
            <w:noProof/>
          </w:rPr>
          <w:t>Testing Approach</w:t>
        </w:r>
        <w:r w:rsidR="00C82A24">
          <w:rPr>
            <w:noProof/>
            <w:webHidden/>
          </w:rPr>
          <w:tab/>
        </w:r>
        <w:r w:rsidR="00C82A24">
          <w:rPr>
            <w:noProof/>
            <w:webHidden/>
          </w:rPr>
          <w:fldChar w:fldCharType="begin"/>
        </w:r>
        <w:r w:rsidR="00C82A24">
          <w:rPr>
            <w:noProof/>
            <w:webHidden/>
          </w:rPr>
          <w:instrText xml:space="preserve"> PAGEREF _Toc38502458 \h </w:instrText>
        </w:r>
        <w:r w:rsidR="00C82A24">
          <w:rPr>
            <w:noProof/>
            <w:webHidden/>
          </w:rPr>
        </w:r>
        <w:r w:rsidR="00C82A24">
          <w:rPr>
            <w:noProof/>
            <w:webHidden/>
          </w:rPr>
          <w:fldChar w:fldCharType="separate"/>
        </w:r>
        <w:r w:rsidR="00C82A24">
          <w:rPr>
            <w:noProof/>
            <w:webHidden/>
          </w:rPr>
          <w:t>3</w:t>
        </w:r>
        <w:r w:rsidR="00C82A24">
          <w:rPr>
            <w:noProof/>
            <w:webHidden/>
          </w:rPr>
          <w:fldChar w:fldCharType="end"/>
        </w:r>
      </w:hyperlink>
    </w:p>
    <w:p w14:paraId="5D8EBA1F" w14:textId="7B26B0DA" w:rsidR="00C82A24" w:rsidRDefault="000066ED">
      <w:pPr>
        <w:pStyle w:val="TDC1"/>
        <w:tabs>
          <w:tab w:val="left" w:pos="400"/>
        </w:tabs>
        <w:rPr>
          <w:rFonts w:asciiTheme="minorHAnsi" w:eastAsiaTheme="minorEastAsia" w:hAnsiTheme="minorHAnsi" w:cstheme="minorBidi"/>
          <w:b w:val="0"/>
          <w:caps w:val="0"/>
          <w:noProof/>
          <w:sz w:val="24"/>
          <w:szCs w:val="24"/>
          <w:lang w:val="es-US" w:eastAsia="es-ES_tradnl"/>
        </w:rPr>
      </w:pPr>
      <w:hyperlink w:anchor="_Toc38502459" w:history="1">
        <w:r w:rsidR="00C82A24" w:rsidRPr="00EB67FA">
          <w:rPr>
            <w:rStyle w:val="Hipervnculo"/>
            <w:noProof/>
          </w:rPr>
          <w:t>4.</w:t>
        </w:r>
        <w:r w:rsidR="00C82A24">
          <w:rPr>
            <w:rFonts w:asciiTheme="minorHAnsi" w:eastAsiaTheme="minorEastAsia" w:hAnsiTheme="minorHAnsi" w:cstheme="minorBidi"/>
            <w:b w:val="0"/>
            <w:caps w:val="0"/>
            <w:noProof/>
            <w:sz w:val="24"/>
            <w:szCs w:val="24"/>
            <w:lang w:val="es-US" w:eastAsia="es-ES_tradnl"/>
          </w:rPr>
          <w:tab/>
        </w:r>
        <w:r w:rsidR="00C82A24" w:rsidRPr="00EB67FA">
          <w:rPr>
            <w:rStyle w:val="Hipervnculo"/>
            <w:noProof/>
          </w:rPr>
          <w:t>Test Suite A</w:t>
        </w:r>
        <w:r w:rsidR="00C82A24">
          <w:rPr>
            <w:noProof/>
            <w:webHidden/>
          </w:rPr>
          <w:tab/>
        </w:r>
        <w:r w:rsidR="00C82A24">
          <w:rPr>
            <w:noProof/>
            <w:webHidden/>
          </w:rPr>
          <w:fldChar w:fldCharType="begin"/>
        </w:r>
        <w:r w:rsidR="00C82A24">
          <w:rPr>
            <w:noProof/>
            <w:webHidden/>
          </w:rPr>
          <w:instrText xml:space="preserve"> PAGEREF _Toc38502459 \h </w:instrText>
        </w:r>
        <w:r w:rsidR="00C82A24">
          <w:rPr>
            <w:noProof/>
            <w:webHidden/>
          </w:rPr>
        </w:r>
        <w:r w:rsidR="00C82A24">
          <w:rPr>
            <w:noProof/>
            <w:webHidden/>
          </w:rPr>
          <w:fldChar w:fldCharType="separate"/>
        </w:r>
        <w:r w:rsidR="00C82A24">
          <w:rPr>
            <w:noProof/>
            <w:webHidden/>
          </w:rPr>
          <w:t>4</w:t>
        </w:r>
        <w:r w:rsidR="00C82A24">
          <w:rPr>
            <w:noProof/>
            <w:webHidden/>
          </w:rPr>
          <w:fldChar w:fldCharType="end"/>
        </w:r>
      </w:hyperlink>
    </w:p>
    <w:p w14:paraId="47871320" w14:textId="24B74221" w:rsidR="00C82A24" w:rsidRDefault="000066ED">
      <w:pPr>
        <w:pStyle w:val="TDC2"/>
        <w:rPr>
          <w:rFonts w:asciiTheme="minorHAnsi" w:eastAsiaTheme="minorEastAsia" w:hAnsiTheme="minorHAnsi" w:cstheme="minorBidi"/>
          <w:b w:val="0"/>
          <w:bCs w:val="0"/>
          <w:smallCaps w:val="0"/>
          <w:noProof/>
          <w:sz w:val="24"/>
          <w:szCs w:val="24"/>
          <w:lang w:val="es-US" w:eastAsia="es-ES_tradnl"/>
        </w:rPr>
      </w:pPr>
      <w:hyperlink w:anchor="_Toc38502460" w:history="1">
        <w:r w:rsidR="00C82A24" w:rsidRPr="00EB67FA">
          <w:rPr>
            <w:rStyle w:val="Hipervnculo"/>
            <w:noProof/>
          </w:rPr>
          <w:t>Initial Set Up</w:t>
        </w:r>
        <w:r w:rsidR="00C82A24">
          <w:rPr>
            <w:noProof/>
            <w:webHidden/>
          </w:rPr>
          <w:tab/>
        </w:r>
        <w:r w:rsidR="00C82A24">
          <w:rPr>
            <w:noProof/>
            <w:webHidden/>
          </w:rPr>
          <w:fldChar w:fldCharType="begin"/>
        </w:r>
        <w:r w:rsidR="00C82A24">
          <w:rPr>
            <w:noProof/>
            <w:webHidden/>
          </w:rPr>
          <w:instrText xml:space="preserve"> PAGEREF _Toc38502460 \h </w:instrText>
        </w:r>
        <w:r w:rsidR="00C82A24">
          <w:rPr>
            <w:noProof/>
            <w:webHidden/>
          </w:rPr>
        </w:r>
        <w:r w:rsidR="00C82A24">
          <w:rPr>
            <w:noProof/>
            <w:webHidden/>
          </w:rPr>
          <w:fldChar w:fldCharType="separate"/>
        </w:r>
        <w:r w:rsidR="00C82A24">
          <w:rPr>
            <w:noProof/>
            <w:webHidden/>
          </w:rPr>
          <w:t>4</w:t>
        </w:r>
        <w:r w:rsidR="00C82A24">
          <w:rPr>
            <w:noProof/>
            <w:webHidden/>
          </w:rPr>
          <w:fldChar w:fldCharType="end"/>
        </w:r>
      </w:hyperlink>
    </w:p>
    <w:p w14:paraId="23F580A1" w14:textId="243DEEF4" w:rsidR="00C82A24" w:rsidRDefault="000066ED">
      <w:pPr>
        <w:pStyle w:val="TDC2"/>
        <w:rPr>
          <w:rFonts w:asciiTheme="minorHAnsi" w:eastAsiaTheme="minorEastAsia" w:hAnsiTheme="minorHAnsi" w:cstheme="minorBidi"/>
          <w:b w:val="0"/>
          <w:bCs w:val="0"/>
          <w:smallCaps w:val="0"/>
          <w:noProof/>
          <w:sz w:val="24"/>
          <w:szCs w:val="24"/>
          <w:lang w:val="es-US" w:eastAsia="es-ES_tradnl"/>
        </w:rPr>
      </w:pPr>
      <w:hyperlink w:anchor="_Toc38502461" w:history="1">
        <w:r w:rsidR="00C82A24" w:rsidRPr="00EB67FA">
          <w:rPr>
            <w:rStyle w:val="Hipervnculo"/>
            <w:noProof/>
          </w:rPr>
          <w:t>4.1.</w:t>
        </w:r>
        <w:r w:rsidR="00C82A24">
          <w:rPr>
            <w:rFonts w:asciiTheme="minorHAnsi" w:eastAsiaTheme="minorEastAsia" w:hAnsiTheme="minorHAnsi" w:cstheme="minorBidi"/>
            <w:b w:val="0"/>
            <w:bCs w:val="0"/>
            <w:smallCaps w:val="0"/>
            <w:noProof/>
            <w:sz w:val="24"/>
            <w:szCs w:val="24"/>
            <w:lang w:val="es-US" w:eastAsia="es-ES_tradnl"/>
          </w:rPr>
          <w:tab/>
        </w:r>
        <w:r w:rsidR="00C82A24" w:rsidRPr="00EB67FA">
          <w:rPr>
            <w:rStyle w:val="Hipervnculo"/>
            <w:noProof/>
          </w:rPr>
          <w:t>Test 1</w:t>
        </w:r>
        <w:r w:rsidR="00C82A24">
          <w:rPr>
            <w:noProof/>
            <w:webHidden/>
          </w:rPr>
          <w:tab/>
        </w:r>
        <w:r w:rsidR="00C82A24">
          <w:rPr>
            <w:noProof/>
            <w:webHidden/>
          </w:rPr>
          <w:fldChar w:fldCharType="begin"/>
        </w:r>
        <w:r w:rsidR="00C82A24">
          <w:rPr>
            <w:noProof/>
            <w:webHidden/>
          </w:rPr>
          <w:instrText xml:space="preserve"> PAGEREF _Toc38502461 \h </w:instrText>
        </w:r>
        <w:r w:rsidR="00C82A24">
          <w:rPr>
            <w:noProof/>
            <w:webHidden/>
          </w:rPr>
        </w:r>
        <w:r w:rsidR="00C82A24">
          <w:rPr>
            <w:noProof/>
            <w:webHidden/>
          </w:rPr>
          <w:fldChar w:fldCharType="separate"/>
        </w:r>
        <w:r w:rsidR="00C82A24">
          <w:rPr>
            <w:noProof/>
            <w:webHidden/>
          </w:rPr>
          <w:t>6</w:t>
        </w:r>
        <w:r w:rsidR="00C82A24">
          <w:rPr>
            <w:noProof/>
            <w:webHidden/>
          </w:rPr>
          <w:fldChar w:fldCharType="end"/>
        </w:r>
      </w:hyperlink>
    </w:p>
    <w:p w14:paraId="1C545757" w14:textId="0CAFAA93" w:rsidR="00C82A24" w:rsidRDefault="000066ED">
      <w:pPr>
        <w:pStyle w:val="TDC2"/>
        <w:rPr>
          <w:rFonts w:asciiTheme="minorHAnsi" w:eastAsiaTheme="minorEastAsia" w:hAnsiTheme="minorHAnsi" w:cstheme="minorBidi"/>
          <w:b w:val="0"/>
          <w:bCs w:val="0"/>
          <w:smallCaps w:val="0"/>
          <w:noProof/>
          <w:sz w:val="24"/>
          <w:szCs w:val="24"/>
          <w:lang w:val="es-US" w:eastAsia="es-ES_tradnl"/>
        </w:rPr>
      </w:pPr>
      <w:hyperlink w:anchor="_Toc38502462" w:history="1">
        <w:r w:rsidR="00C82A24" w:rsidRPr="00EB67FA">
          <w:rPr>
            <w:rStyle w:val="Hipervnculo"/>
            <w:noProof/>
          </w:rPr>
          <w:t>4.2.</w:t>
        </w:r>
        <w:r w:rsidR="00C82A24">
          <w:rPr>
            <w:rFonts w:asciiTheme="minorHAnsi" w:eastAsiaTheme="minorEastAsia" w:hAnsiTheme="minorHAnsi" w:cstheme="minorBidi"/>
            <w:b w:val="0"/>
            <w:bCs w:val="0"/>
            <w:smallCaps w:val="0"/>
            <w:noProof/>
            <w:sz w:val="24"/>
            <w:szCs w:val="24"/>
            <w:lang w:val="es-US" w:eastAsia="es-ES_tradnl"/>
          </w:rPr>
          <w:tab/>
        </w:r>
        <w:r w:rsidR="00C82A24" w:rsidRPr="00EB67FA">
          <w:rPr>
            <w:rStyle w:val="Hipervnculo"/>
            <w:noProof/>
          </w:rPr>
          <w:t>Test 2</w:t>
        </w:r>
        <w:r w:rsidR="00C82A24">
          <w:rPr>
            <w:noProof/>
            <w:webHidden/>
          </w:rPr>
          <w:tab/>
        </w:r>
        <w:r w:rsidR="00C82A24">
          <w:rPr>
            <w:noProof/>
            <w:webHidden/>
          </w:rPr>
          <w:fldChar w:fldCharType="begin"/>
        </w:r>
        <w:r w:rsidR="00C82A24">
          <w:rPr>
            <w:noProof/>
            <w:webHidden/>
          </w:rPr>
          <w:instrText xml:space="preserve"> PAGEREF _Toc38502462 \h </w:instrText>
        </w:r>
        <w:r w:rsidR="00C82A24">
          <w:rPr>
            <w:noProof/>
            <w:webHidden/>
          </w:rPr>
        </w:r>
        <w:r w:rsidR="00C82A24">
          <w:rPr>
            <w:noProof/>
            <w:webHidden/>
          </w:rPr>
          <w:fldChar w:fldCharType="separate"/>
        </w:r>
        <w:r w:rsidR="00C82A24">
          <w:rPr>
            <w:noProof/>
            <w:webHidden/>
          </w:rPr>
          <w:t>1</w:t>
        </w:r>
        <w:r w:rsidR="00C82A24">
          <w:rPr>
            <w:noProof/>
            <w:webHidden/>
          </w:rPr>
          <w:fldChar w:fldCharType="end"/>
        </w:r>
      </w:hyperlink>
    </w:p>
    <w:p w14:paraId="6AA75695" w14:textId="7B47DD55" w:rsidR="00C82A24" w:rsidRDefault="000066ED">
      <w:pPr>
        <w:pStyle w:val="TDC2"/>
        <w:rPr>
          <w:rFonts w:asciiTheme="minorHAnsi" w:eastAsiaTheme="minorEastAsia" w:hAnsiTheme="minorHAnsi" w:cstheme="minorBidi"/>
          <w:b w:val="0"/>
          <w:bCs w:val="0"/>
          <w:smallCaps w:val="0"/>
          <w:noProof/>
          <w:sz w:val="24"/>
          <w:szCs w:val="24"/>
          <w:lang w:val="es-US" w:eastAsia="es-ES_tradnl"/>
        </w:rPr>
      </w:pPr>
      <w:hyperlink w:anchor="_Toc38502463" w:history="1">
        <w:r w:rsidR="00C82A24" w:rsidRPr="00EB67FA">
          <w:rPr>
            <w:rStyle w:val="Hipervnculo"/>
            <w:noProof/>
          </w:rPr>
          <w:t>4.3.</w:t>
        </w:r>
        <w:r w:rsidR="00C82A24">
          <w:rPr>
            <w:rFonts w:asciiTheme="minorHAnsi" w:eastAsiaTheme="minorEastAsia" w:hAnsiTheme="minorHAnsi" w:cstheme="minorBidi"/>
            <w:b w:val="0"/>
            <w:bCs w:val="0"/>
            <w:smallCaps w:val="0"/>
            <w:noProof/>
            <w:sz w:val="24"/>
            <w:szCs w:val="24"/>
            <w:lang w:val="es-US" w:eastAsia="es-ES_tradnl"/>
          </w:rPr>
          <w:tab/>
        </w:r>
        <w:r w:rsidR="00C82A24" w:rsidRPr="00EB67FA">
          <w:rPr>
            <w:rStyle w:val="Hipervnculo"/>
            <w:noProof/>
          </w:rPr>
          <w:t>Test 3</w:t>
        </w:r>
        <w:r w:rsidR="00C82A24">
          <w:rPr>
            <w:noProof/>
            <w:webHidden/>
          </w:rPr>
          <w:tab/>
        </w:r>
        <w:r w:rsidR="00C82A24">
          <w:rPr>
            <w:noProof/>
            <w:webHidden/>
          </w:rPr>
          <w:fldChar w:fldCharType="begin"/>
        </w:r>
        <w:r w:rsidR="00C82A24">
          <w:rPr>
            <w:noProof/>
            <w:webHidden/>
          </w:rPr>
          <w:instrText xml:space="preserve"> PAGEREF _Toc38502463 \h </w:instrText>
        </w:r>
        <w:r w:rsidR="00C82A24">
          <w:rPr>
            <w:noProof/>
            <w:webHidden/>
          </w:rPr>
        </w:r>
        <w:r w:rsidR="00C82A24">
          <w:rPr>
            <w:noProof/>
            <w:webHidden/>
          </w:rPr>
          <w:fldChar w:fldCharType="separate"/>
        </w:r>
        <w:r w:rsidR="00C82A24">
          <w:rPr>
            <w:noProof/>
            <w:webHidden/>
          </w:rPr>
          <w:t>1</w:t>
        </w:r>
        <w:r w:rsidR="00C82A24">
          <w:rPr>
            <w:noProof/>
            <w:webHidden/>
          </w:rPr>
          <w:fldChar w:fldCharType="end"/>
        </w:r>
      </w:hyperlink>
    </w:p>
    <w:p w14:paraId="30B171E3" w14:textId="6D9A63F6" w:rsidR="00C82A24" w:rsidRDefault="000066ED">
      <w:pPr>
        <w:pStyle w:val="TDC2"/>
        <w:rPr>
          <w:rFonts w:asciiTheme="minorHAnsi" w:eastAsiaTheme="minorEastAsia" w:hAnsiTheme="minorHAnsi" w:cstheme="minorBidi"/>
          <w:b w:val="0"/>
          <w:bCs w:val="0"/>
          <w:smallCaps w:val="0"/>
          <w:noProof/>
          <w:sz w:val="24"/>
          <w:szCs w:val="24"/>
          <w:lang w:val="es-US" w:eastAsia="es-ES_tradnl"/>
        </w:rPr>
      </w:pPr>
      <w:hyperlink w:anchor="_Toc38502464" w:history="1">
        <w:r w:rsidR="00C82A24" w:rsidRPr="00EB67FA">
          <w:rPr>
            <w:rStyle w:val="Hipervnculo"/>
            <w:noProof/>
          </w:rPr>
          <w:t>4.4.</w:t>
        </w:r>
        <w:r w:rsidR="00C82A24">
          <w:rPr>
            <w:rFonts w:asciiTheme="minorHAnsi" w:eastAsiaTheme="minorEastAsia" w:hAnsiTheme="minorHAnsi" w:cstheme="minorBidi"/>
            <w:b w:val="0"/>
            <w:bCs w:val="0"/>
            <w:smallCaps w:val="0"/>
            <w:noProof/>
            <w:sz w:val="24"/>
            <w:szCs w:val="24"/>
            <w:lang w:val="es-US" w:eastAsia="es-ES_tradnl"/>
          </w:rPr>
          <w:tab/>
        </w:r>
        <w:r w:rsidR="00C82A24" w:rsidRPr="00EB67FA">
          <w:rPr>
            <w:rStyle w:val="Hipervnculo"/>
            <w:noProof/>
          </w:rPr>
          <w:t>Test 4</w:t>
        </w:r>
        <w:r w:rsidR="00C82A24">
          <w:rPr>
            <w:noProof/>
            <w:webHidden/>
          </w:rPr>
          <w:tab/>
        </w:r>
        <w:r w:rsidR="00C82A24">
          <w:rPr>
            <w:noProof/>
            <w:webHidden/>
          </w:rPr>
          <w:fldChar w:fldCharType="begin"/>
        </w:r>
        <w:r w:rsidR="00C82A24">
          <w:rPr>
            <w:noProof/>
            <w:webHidden/>
          </w:rPr>
          <w:instrText xml:space="preserve"> PAGEREF _Toc38502464 \h </w:instrText>
        </w:r>
        <w:r w:rsidR="00C82A24">
          <w:rPr>
            <w:noProof/>
            <w:webHidden/>
          </w:rPr>
        </w:r>
        <w:r w:rsidR="00C82A24">
          <w:rPr>
            <w:noProof/>
            <w:webHidden/>
          </w:rPr>
          <w:fldChar w:fldCharType="separate"/>
        </w:r>
        <w:r w:rsidR="00C82A24">
          <w:rPr>
            <w:noProof/>
            <w:webHidden/>
          </w:rPr>
          <w:t>1</w:t>
        </w:r>
        <w:r w:rsidR="00C82A24">
          <w:rPr>
            <w:noProof/>
            <w:webHidden/>
          </w:rPr>
          <w:fldChar w:fldCharType="end"/>
        </w:r>
      </w:hyperlink>
    </w:p>
    <w:p w14:paraId="226AF08D" w14:textId="1E89C746" w:rsidR="00C82A24" w:rsidRDefault="000066ED">
      <w:pPr>
        <w:pStyle w:val="TDC1"/>
        <w:tabs>
          <w:tab w:val="left" w:pos="400"/>
        </w:tabs>
        <w:rPr>
          <w:rFonts w:asciiTheme="minorHAnsi" w:eastAsiaTheme="minorEastAsia" w:hAnsiTheme="minorHAnsi" w:cstheme="minorBidi"/>
          <w:b w:val="0"/>
          <w:caps w:val="0"/>
          <w:noProof/>
          <w:sz w:val="24"/>
          <w:szCs w:val="24"/>
          <w:lang w:val="es-US" w:eastAsia="es-ES_tradnl"/>
        </w:rPr>
      </w:pPr>
      <w:hyperlink w:anchor="_Toc38502465" w:history="1">
        <w:r w:rsidR="00C82A24" w:rsidRPr="00EB67FA">
          <w:rPr>
            <w:rStyle w:val="Hipervnculo"/>
            <w:noProof/>
          </w:rPr>
          <w:t>5.</w:t>
        </w:r>
        <w:r w:rsidR="00C82A24">
          <w:rPr>
            <w:rFonts w:asciiTheme="minorHAnsi" w:eastAsiaTheme="minorEastAsia" w:hAnsiTheme="minorHAnsi" w:cstheme="minorBidi"/>
            <w:b w:val="0"/>
            <w:caps w:val="0"/>
            <w:noProof/>
            <w:sz w:val="24"/>
            <w:szCs w:val="24"/>
            <w:lang w:val="es-US" w:eastAsia="es-ES_tradnl"/>
          </w:rPr>
          <w:tab/>
        </w:r>
        <w:r w:rsidR="00C82A24" w:rsidRPr="00EB67FA">
          <w:rPr>
            <w:rStyle w:val="Hipervnculo"/>
            <w:noProof/>
          </w:rPr>
          <w:t>Test Suite B</w:t>
        </w:r>
        <w:r w:rsidR="00C82A24">
          <w:rPr>
            <w:noProof/>
            <w:webHidden/>
          </w:rPr>
          <w:tab/>
        </w:r>
        <w:r w:rsidR="00C82A24">
          <w:rPr>
            <w:noProof/>
            <w:webHidden/>
          </w:rPr>
          <w:fldChar w:fldCharType="begin"/>
        </w:r>
        <w:r w:rsidR="00C82A24">
          <w:rPr>
            <w:noProof/>
            <w:webHidden/>
          </w:rPr>
          <w:instrText xml:space="preserve"> PAGEREF _Toc38502465 \h </w:instrText>
        </w:r>
        <w:r w:rsidR="00C82A24">
          <w:rPr>
            <w:noProof/>
            <w:webHidden/>
          </w:rPr>
        </w:r>
        <w:r w:rsidR="00C82A24">
          <w:rPr>
            <w:noProof/>
            <w:webHidden/>
          </w:rPr>
          <w:fldChar w:fldCharType="separate"/>
        </w:r>
        <w:r w:rsidR="00C82A24">
          <w:rPr>
            <w:noProof/>
            <w:webHidden/>
          </w:rPr>
          <w:t>1</w:t>
        </w:r>
        <w:r w:rsidR="00C82A24">
          <w:rPr>
            <w:noProof/>
            <w:webHidden/>
          </w:rPr>
          <w:fldChar w:fldCharType="end"/>
        </w:r>
      </w:hyperlink>
    </w:p>
    <w:p w14:paraId="7B9B17F4" w14:textId="6CFF1933" w:rsidR="00C82A24" w:rsidRDefault="000066ED">
      <w:pPr>
        <w:pStyle w:val="TDC2"/>
        <w:rPr>
          <w:rFonts w:asciiTheme="minorHAnsi" w:eastAsiaTheme="minorEastAsia" w:hAnsiTheme="minorHAnsi" w:cstheme="minorBidi"/>
          <w:b w:val="0"/>
          <w:bCs w:val="0"/>
          <w:smallCaps w:val="0"/>
          <w:noProof/>
          <w:sz w:val="24"/>
          <w:szCs w:val="24"/>
          <w:lang w:val="es-US" w:eastAsia="es-ES_tradnl"/>
        </w:rPr>
      </w:pPr>
      <w:hyperlink w:anchor="_Toc38502466" w:history="1">
        <w:r w:rsidR="00C82A24" w:rsidRPr="00EB67FA">
          <w:rPr>
            <w:rStyle w:val="Hipervnculo"/>
            <w:noProof/>
          </w:rPr>
          <w:t>5.1.</w:t>
        </w:r>
        <w:r w:rsidR="00C82A24">
          <w:rPr>
            <w:rFonts w:asciiTheme="minorHAnsi" w:eastAsiaTheme="minorEastAsia" w:hAnsiTheme="minorHAnsi" w:cstheme="minorBidi"/>
            <w:b w:val="0"/>
            <w:bCs w:val="0"/>
            <w:smallCaps w:val="0"/>
            <w:noProof/>
            <w:sz w:val="24"/>
            <w:szCs w:val="24"/>
            <w:lang w:val="es-US" w:eastAsia="es-ES_tradnl"/>
          </w:rPr>
          <w:tab/>
        </w:r>
        <w:r w:rsidR="00C82A24" w:rsidRPr="00EB67FA">
          <w:rPr>
            <w:rStyle w:val="Hipervnculo"/>
            <w:noProof/>
          </w:rPr>
          <w:t>Test 5</w:t>
        </w:r>
        <w:r w:rsidR="00C82A24">
          <w:rPr>
            <w:noProof/>
            <w:webHidden/>
          </w:rPr>
          <w:tab/>
        </w:r>
        <w:r w:rsidR="00C82A24">
          <w:rPr>
            <w:noProof/>
            <w:webHidden/>
          </w:rPr>
          <w:fldChar w:fldCharType="begin"/>
        </w:r>
        <w:r w:rsidR="00C82A24">
          <w:rPr>
            <w:noProof/>
            <w:webHidden/>
          </w:rPr>
          <w:instrText xml:space="preserve"> PAGEREF _Toc38502466 \h </w:instrText>
        </w:r>
        <w:r w:rsidR="00C82A24">
          <w:rPr>
            <w:noProof/>
            <w:webHidden/>
          </w:rPr>
        </w:r>
        <w:r w:rsidR="00C82A24">
          <w:rPr>
            <w:noProof/>
            <w:webHidden/>
          </w:rPr>
          <w:fldChar w:fldCharType="separate"/>
        </w:r>
        <w:r w:rsidR="00C82A24">
          <w:rPr>
            <w:noProof/>
            <w:webHidden/>
          </w:rPr>
          <w:t>1</w:t>
        </w:r>
        <w:r w:rsidR="00C82A24">
          <w:rPr>
            <w:noProof/>
            <w:webHidden/>
          </w:rPr>
          <w:fldChar w:fldCharType="end"/>
        </w:r>
      </w:hyperlink>
    </w:p>
    <w:p w14:paraId="07F2D777" w14:textId="606F8EE7" w:rsidR="00C82A24" w:rsidRDefault="000066ED">
      <w:pPr>
        <w:pStyle w:val="TDC2"/>
        <w:rPr>
          <w:rFonts w:asciiTheme="minorHAnsi" w:eastAsiaTheme="minorEastAsia" w:hAnsiTheme="minorHAnsi" w:cstheme="minorBidi"/>
          <w:b w:val="0"/>
          <w:bCs w:val="0"/>
          <w:smallCaps w:val="0"/>
          <w:noProof/>
          <w:sz w:val="24"/>
          <w:szCs w:val="24"/>
          <w:lang w:val="es-US" w:eastAsia="es-ES_tradnl"/>
        </w:rPr>
      </w:pPr>
      <w:hyperlink w:anchor="_Toc38502467" w:history="1">
        <w:r w:rsidR="00C82A24" w:rsidRPr="00EB67FA">
          <w:rPr>
            <w:rStyle w:val="Hipervnculo"/>
            <w:noProof/>
          </w:rPr>
          <w:t>5.2.</w:t>
        </w:r>
        <w:r w:rsidR="00C82A24">
          <w:rPr>
            <w:rFonts w:asciiTheme="minorHAnsi" w:eastAsiaTheme="minorEastAsia" w:hAnsiTheme="minorHAnsi" w:cstheme="minorBidi"/>
            <w:b w:val="0"/>
            <w:bCs w:val="0"/>
            <w:smallCaps w:val="0"/>
            <w:noProof/>
            <w:sz w:val="24"/>
            <w:szCs w:val="24"/>
            <w:lang w:val="es-US" w:eastAsia="es-ES_tradnl"/>
          </w:rPr>
          <w:tab/>
        </w:r>
        <w:r w:rsidR="00C82A24" w:rsidRPr="00EB67FA">
          <w:rPr>
            <w:rStyle w:val="Hipervnculo"/>
            <w:noProof/>
          </w:rPr>
          <w:t>Test 6</w:t>
        </w:r>
        <w:r w:rsidR="00C82A24">
          <w:rPr>
            <w:noProof/>
            <w:webHidden/>
          </w:rPr>
          <w:tab/>
        </w:r>
        <w:r w:rsidR="00C82A24">
          <w:rPr>
            <w:noProof/>
            <w:webHidden/>
          </w:rPr>
          <w:fldChar w:fldCharType="begin"/>
        </w:r>
        <w:r w:rsidR="00C82A24">
          <w:rPr>
            <w:noProof/>
            <w:webHidden/>
          </w:rPr>
          <w:instrText xml:space="preserve"> PAGEREF _Toc38502467 \h </w:instrText>
        </w:r>
        <w:r w:rsidR="00C82A24">
          <w:rPr>
            <w:noProof/>
            <w:webHidden/>
          </w:rPr>
        </w:r>
        <w:r w:rsidR="00C82A24">
          <w:rPr>
            <w:noProof/>
            <w:webHidden/>
          </w:rPr>
          <w:fldChar w:fldCharType="separate"/>
        </w:r>
        <w:r w:rsidR="00C82A24">
          <w:rPr>
            <w:noProof/>
            <w:webHidden/>
          </w:rPr>
          <w:t>1</w:t>
        </w:r>
        <w:r w:rsidR="00C82A24">
          <w:rPr>
            <w:noProof/>
            <w:webHidden/>
          </w:rPr>
          <w:fldChar w:fldCharType="end"/>
        </w:r>
      </w:hyperlink>
    </w:p>
    <w:p w14:paraId="0A40B265" w14:textId="4C2C54C2" w:rsidR="00C82A24" w:rsidRDefault="000066ED">
      <w:pPr>
        <w:pStyle w:val="TDC2"/>
        <w:rPr>
          <w:rFonts w:asciiTheme="minorHAnsi" w:eastAsiaTheme="minorEastAsia" w:hAnsiTheme="minorHAnsi" w:cstheme="minorBidi"/>
          <w:b w:val="0"/>
          <w:bCs w:val="0"/>
          <w:smallCaps w:val="0"/>
          <w:noProof/>
          <w:sz w:val="24"/>
          <w:szCs w:val="24"/>
          <w:lang w:val="es-US" w:eastAsia="es-ES_tradnl"/>
        </w:rPr>
      </w:pPr>
      <w:hyperlink w:anchor="_Toc38502468" w:history="1">
        <w:r w:rsidR="00C82A24" w:rsidRPr="00EB67FA">
          <w:rPr>
            <w:rStyle w:val="Hipervnculo"/>
            <w:noProof/>
          </w:rPr>
          <w:t>5.3.</w:t>
        </w:r>
        <w:r w:rsidR="00C82A24">
          <w:rPr>
            <w:rFonts w:asciiTheme="minorHAnsi" w:eastAsiaTheme="minorEastAsia" w:hAnsiTheme="minorHAnsi" w:cstheme="minorBidi"/>
            <w:b w:val="0"/>
            <w:bCs w:val="0"/>
            <w:smallCaps w:val="0"/>
            <w:noProof/>
            <w:sz w:val="24"/>
            <w:szCs w:val="24"/>
            <w:lang w:val="es-US" w:eastAsia="es-ES_tradnl"/>
          </w:rPr>
          <w:tab/>
        </w:r>
        <w:r w:rsidR="00C82A24" w:rsidRPr="00EB67FA">
          <w:rPr>
            <w:rStyle w:val="Hipervnculo"/>
            <w:noProof/>
          </w:rPr>
          <w:t>Test 7</w:t>
        </w:r>
        <w:r w:rsidR="00C82A24">
          <w:rPr>
            <w:noProof/>
            <w:webHidden/>
          </w:rPr>
          <w:tab/>
        </w:r>
        <w:r w:rsidR="00C82A24">
          <w:rPr>
            <w:noProof/>
            <w:webHidden/>
          </w:rPr>
          <w:fldChar w:fldCharType="begin"/>
        </w:r>
        <w:r w:rsidR="00C82A24">
          <w:rPr>
            <w:noProof/>
            <w:webHidden/>
          </w:rPr>
          <w:instrText xml:space="preserve"> PAGEREF _Toc38502468 \h </w:instrText>
        </w:r>
        <w:r w:rsidR="00C82A24">
          <w:rPr>
            <w:noProof/>
            <w:webHidden/>
          </w:rPr>
        </w:r>
        <w:r w:rsidR="00C82A24">
          <w:rPr>
            <w:noProof/>
            <w:webHidden/>
          </w:rPr>
          <w:fldChar w:fldCharType="separate"/>
        </w:r>
        <w:r w:rsidR="00C82A24">
          <w:rPr>
            <w:noProof/>
            <w:webHidden/>
          </w:rPr>
          <w:t>1</w:t>
        </w:r>
        <w:r w:rsidR="00C82A24">
          <w:rPr>
            <w:noProof/>
            <w:webHidden/>
          </w:rPr>
          <w:fldChar w:fldCharType="end"/>
        </w:r>
      </w:hyperlink>
    </w:p>
    <w:p w14:paraId="6F088F13" w14:textId="7249DDDC" w:rsidR="00C82A24" w:rsidRDefault="000066ED">
      <w:pPr>
        <w:pStyle w:val="TDC2"/>
        <w:rPr>
          <w:rFonts w:asciiTheme="minorHAnsi" w:eastAsiaTheme="minorEastAsia" w:hAnsiTheme="minorHAnsi" w:cstheme="minorBidi"/>
          <w:b w:val="0"/>
          <w:bCs w:val="0"/>
          <w:smallCaps w:val="0"/>
          <w:noProof/>
          <w:sz w:val="24"/>
          <w:szCs w:val="24"/>
          <w:lang w:val="es-US" w:eastAsia="es-ES_tradnl"/>
        </w:rPr>
      </w:pPr>
      <w:hyperlink w:anchor="_Toc38502469" w:history="1">
        <w:r w:rsidR="00C82A24" w:rsidRPr="00EB67FA">
          <w:rPr>
            <w:rStyle w:val="Hipervnculo"/>
            <w:noProof/>
          </w:rPr>
          <w:t>5.4.</w:t>
        </w:r>
        <w:r w:rsidR="00C82A24">
          <w:rPr>
            <w:rFonts w:asciiTheme="minorHAnsi" w:eastAsiaTheme="minorEastAsia" w:hAnsiTheme="minorHAnsi" w:cstheme="minorBidi"/>
            <w:b w:val="0"/>
            <w:bCs w:val="0"/>
            <w:smallCaps w:val="0"/>
            <w:noProof/>
            <w:sz w:val="24"/>
            <w:szCs w:val="24"/>
            <w:lang w:val="es-US" w:eastAsia="es-ES_tradnl"/>
          </w:rPr>
          <w:tab/>
        </w:r>
        <w:r w:rsidR="00C82A24" w:rsidRPr="00EB67FA">
          <w:rPr>
            <w:rStyle w:val="Hipervnculo"/>
            <w:noProof/>
          </w:rPr>
          <w:t>Test 8</w:t>
        </w:r>
        <w:r w:rsidR="00C82A24">
          <w:rPr>
            <w:noProof/>
            <w:webHidden/>
          </w:rPr>
          <w:tab/>
        </w:r>
        <w:r w:rsidR="00C82A24">
          <w:rPr>
            <w:noProof/>
            <w:webHidden/>
          </w:rPr>
          <w:fldChar w:fldCharType="begin"/>
        </w:r>
        <w:r w:rsidR="00C82A24">
          <w:rPr>
            <w:noProof/>
            <w:webHidden/>
          </w:rPr>
          <w:instrText xml:space="preserve"> PAGEREF _Toc38502469 \h </w:instrText>
        </w:r>
        <w:r w:rsidR="00C82A24">
          <w:rPr>
            <w:noProof/>
            <w:webHidden/>
          </w:rPr>
        </w:r>
        <w:r w:rsidR="00C82A24">
          <w:rPr>
            <w:noProof/>
            <w:webHidden/>
          </w:rPr>
          <w:fldChar w:fldCharType="separate"/>
        </w:r>
        <w:r w:rsidR="00C82A24">
          <w:rPr>
            <w:noProof/>
            <w:webHidden/>
          </w:rPr>
          <w:t>1</w:t>
        </w:r>
        <w:r w:rsidR="00C82A24">
          <w:rPr>
            <w:noProof/>
            <w:webHidden/>
          </w:rPr>
          <w:fldChar w:fldCharType="end"/>
        </w:r>
      </w:hyperlink>
    </w:p>
    <w:p w14:paraId="3665C98F" w14:textId="29298860" w:rsidR="00C82A24" w:rsidRDefault="000066ED">
      <w:pPr>
        <w:pStyle w:val="TDC1"/>
        <w:tabs>
          <w:tab w:val="left" w:pos="400"/>
        </w:tabs>
        <w:rPr>
          <w:rFonts w:asciiTheme="minorHAnsi" w:eastAsiaTheme="minorEastAsia" w:hAnsiTheme="minorHAnsi" w:cstheme="minorBidi"/>
          <w:b w:val="0"/>
          <w:caps w:val="0"/>
          <w:noProof/>
          <w:sz w:val="24"/>
          <w:szCs w:val="24"/>
          <w:lang w:val="es-US" w:eastAsia="es-ES_tradnl"/>
        </w:rPr>
      </w:pPr>
      <w:hyperlink w:anchor="_Toc38502470" w:history="1">
        <w:r w:rsidR="00C82A24" w:rsidRPr="00EB67FA">
          <w:rPr>
            <w:rStyle w:val="Hipervnculo"/>
            <w:noProof/>
          </w:rPr>
          <w:t>6.</w:t>
        </w:r>
        <w:r w:rsidR="00C82A24">
          <w:rPr>
            <w:rFonts w:asciiTheme="minorHAnsi" w:eastAsiaTheme="minorEastAsia" w:hAnsiTheme="minorHAnsi" w:cstheme="minorBidi"/>
            <w:b w:val="0"/>
            <w:caps w:val="0"/>
            <w:noProof/>
            <w:sz w:val="24"/>
            <w:szCs w:val="24"/>
            <w:lang w:val="es-US" w:eastAsia="es-ES_tradnl"/>
          </w:rPr>
          <w:tab/>
        </w:r>
        <w:r w:rsidR="00C82A24" w:rsidRPr="00EB67FA">
          <w:rPr>
            <w:rStyle w:val="Hipervnculo"/>
            <w:noProof/>
          </w:rPr>
          <w:t>User Interface Testing</w:t>
        </w:r>
        <w:r w:rsidR="00C82A24">
          <w:rPr>
            <w:noProof/>
            <w:webHidden/>
          </w:rPr>
          <w:tab/>
        </w:r>
        <w:r w:rsidR="00C82A24">
          <w:rPr>
            <w:noProof/>
            <w:webHidden/>
          </w:rPr>
          <w:fldChar w:fldCharType="begin"/>
        </w:r>
        <w:r w:rsidR="00C82A24">
          <w:rPr>
            <w:noProof/>
            <w:webHidden/>
          </w:rPr>
          <w:instrText xml:space="preserve"> PAGEREF _Toc38502470 \h </w:instrText>
        </w:r>
        <w:r w:rsidR="00C82A24">
          <w:rPr>
            <w:noProof/>
            <w:webHidden/>
          </w:rPr>
        </w:r>
        <w:r w:rsidR="00C82A24">
          <w:rPr>
            <w:noProof/>
            <w:webHidden/>
          </w:rPr>
          <w:fldChar w:fldCharType="separate"/>
        </w:r>
        <w:r w:rsidR="00C82A24">
          <w:rPr>
            <w:noProof/>
            <w:webHidden/>
          </w:rPr>
          <w:t>2</w:t>
        </w:r>
        <w:r w:rsidR="00C82A24">
          <w:rPr>
            <w:noProof/>
            <w:webHidden/>
          </w:rPr>
          <w:fldChar w:fldCharType="end"/>
        </w:r>
      </w:hyperlink>
    </w:p>
    <w:p w14:paraId="79F23DF3" w14:textId="265B2BD1" w:rsidR="00C82A24" w:rsidRDefault="000066ED">
      <w:pPr>
        <w:pStyle w:val="TDC1"/>
        <w:tabs>
          <w:tab w:val="left" w:pos="400"/>
        </w:tabs>
        <w:rPr>
          <w:rFonts w:asciiTheme="minorHAnsi" w:eastAsiaTheme="minorEastAsia" w:hAnsiTheme="minorHAnsi" w:cstheme="minorBidi"/>
          <w:b w:val="0"/>
          <w:caps w:val="0"/>
          <w:noProof/>
          <w:sz w:val="24"/>
          <w:szCs w:val="24"/>
          <w:lang w:val="es-US" w:eastAsia="es-ES_tradnl"/>
        </w:rPr>
      </w:pPr>
      <w:hyperlink w:anchor="_Toc38502471" w:history="1">
        <w:r w:rsidR="00C82A24" w:rsidRPr="00EB67FA">
          <w:rPr>
            <w:rStyle w:val="Hipervnculo"/>
            <w:noProof/>
          </w:rPr>
          <w:t>7.</w:t>
        </w:r>
        <w:r w:rsidR="00C82A24">
          <w:rPr>
            <w:rFonts w:asciiTheme="minorHAnsi" w:eastAsiaTheme="minorEastAsia" w:hAnsiTheme="minorHAnsi" w:cstheme="minorBidi"/>
            <w:b w:val="0"/>
            <w:caps w:val="0"/>
            <w:noProof/>
            <w:sz w:val="24"/>
            <w:szCs w:val="24"/>
            <w:lang w:val="es-US" w:eastAsia="es-ES_tradnl"/>
          </w:rPr>
          <w:tab/>
        </w:r>
        <w:r w:rsidR="00C82A24" w:rsidRPr="00EB67FA">
          <w:rPr>
            <w:rStyle w:val="Hipervnculo"/>
            <w:noProof/>
          </w:rPr>
          <w:t>Test Schedule</w:t>
        </w:r>
        <w:r w:rsidR="00C82A24">
          <w:rPr>
            <w:noProof/>
            <w:webHidden/>
          </w:rPr>
          <w:tab/>
        </w:r>
        <w:r w:rsidR="00C82A24">
          <w:rPr>
            <w:noProof/>
            <w:webHidden/>
          </w:rPr>
          <w:fldChar w:fldCharType="begin"/>
        </w:r>
        <w:r w:rsidR="00C82A24">
          <w:rPr>
            <w:noProof/>
            <w:webHidden/>
          </w:rPr>
          <w:instrText xml:space="preserve"> PAGEREF _Toc38502471 \h </w:instrText>
        </w:r>
        <w:r w:rsidR="00C82A24">
          <w:rPr>
            <w:noProof/>
            <w:webHidden/>
          </w:rPr>
        </w:r>
        <w:r w:rsidR="00C82A24">
          <w:rPr>
            <w:noProof/>
            <w:webHidden/>
          </w:rPr>
          <w:fldChar w:fldCharType="separate"/>
        </w:r>
        <w:r w:rsidR="00C82A24">
          <w:rPr>
            <w:noProof/>
            <w:webHidden/>
          </w:rPr>
          <w:t>4</w:t>
        </w:r>
        <w:r w:rsidR="00C82A24">
          <w:rPr>
            <w:noProof/>
            <w:webHidden/>
          </w:rPr>
          <w:fldChar w:fldCharType="end"/>
        </w:r>
      </w:hyperlink>
    </w:p>
    <w:p w14:paraId="209FEF21" w14:textId="5D3F8CA9" w:rsidR="00941D93" w:rsidRDefault="00941D93">
      <w:pPr>
        <w:pStyle w:val="TDC2"/>
      </w:pPr>
      <w:r>
        <w:fldChar w:fldCharType="end"/>
      </w:r>
    </w:p>
    <w:p w14:paraId="32A57984" w14:textId="77777777" w:rsidR="00941D93" w:rsidRDefault="00941D93">
      <w:pPr>
        <w:sectPr w:rsidR="00941D93">
          <w:headerReference w:type="default" r:id="rId12"/>
          <w:footerReference w:type="default" r:id="rId13"/>
          <w:pgSz w:w="12240" w:h="15840" w:code="1"/>
          <w:pgMar w:top="1440" w:right="1440" w:bottom="1440" w:left="1800" w:header="720" w:footer="720" w:gutter="0"/>
          <w:pgNumType w:fmt="lowerRoman"/>
          <w:cols w:space="720"/>
        </w:sectPr>
      </w:pPr>
      <w:r>
        <w:t xml:space="preserve"> </w:t>
      </w:r>
    </w:p>
    <w:p w14:paraId="11337D18" w14:textId="77777777" w:rsidR="00941D93" w:rsidRDefault="00941D93">
      <w:pPr>
        <w:pStyle w:val="Ttulo1"/>
      </w:pPr>
      <w:bookmarkStart w:id="23" w:name="_Toc38502450"/>
      <w:r>
        <w:lastRenderedPageBreak/>
        <w:t>Introduction</w:t>
      </w:r>
      <w:bookmarkEnd w:id="23"/>
    </w:p>
    <w:p w14:paraId="7F52C7C6" w14:textId="77777777" w:rsidR="00941D93" w:rsidRDefault="00941D93"/>
    <w:p w14:paraId="25C6F0C4" w14:textId="77777777" w:rsidR="00941D93" w:rsidRDefault="00941D93">
      <w:pPr>
        <w:pStyle w:val="Paragraph"/>
      </w:pPr>
    </w:p>
    <w:p w14:paraId="5C0F502A" w14:textId="5BABB651" w:rsidR="00941D93" w:rsidRDefault="00A35C2A">
      <w:pPr>
        <w:pStyle w:val="Paragraph"/>
      </w:pPr>
      <w:r>
        <w:t>This test plan is intended to cover functionalit</w:t>
      </w:r>
      <w:r w:rsidR="00904F79">
        <w:t>y</w:t>
      </w:r>
      <w:r>
        <w:t xml:space="preserve"> a basic table editor application. </w:t>
      </w:r>
      <w:r w:rsidR="00152E94">
        <w:t xml:space="preserve">The functionalities to be tested are “compare different versions” and “check duplicate rows” </w:t>
      </w:r>
      <w:r w:rsidR="004D5854">
        <w:t xml:space="preserve">This plan </w:t>
      </w:r>
      <w:r w:rsidR="00152E94">
        <w:t>contains</w:t>
      </w:r>
      <w:r w:rsidR="004D5854">
        <w:t xml:space="preserve"> detailed steps that must be followed in order to test the given application.</w:t>
      </w:r>
    </w:p>
    <w:p w14:paraId="5283479A" w14:textId="77777777" w:rsidR="00941D93" w:rsidRDefault="00941D93">
      <w:pPr>
        <w:pStyle w:val="Paragraph"/>
      </w:pPr>
    </w:p>
    <w:p w14:paraId="115ED1D0" w14:textId="77777777" w:rsidR="00941D93" w:rsidRDefault="00941D93">
      <w:pPr>
        <w:pStyle w:val="Ttulo2"/>
      </w:pPr>
      <w:bookmarkStart w:id="24" w:name="_Toc38502451"/>
      <w:r>
        <w:t>Purpose</w:t>
      </w:r>
      <w:bookmarkEnd w:id="24"/>
    </w:p>
    <w:p w14:paraId="7DA3DD7E" w14:textId="77777777" w:rsidR="00941D93" w:rsidRDefault="00941D93"/>
    <w:p w14:paraId="12752F2D" w14:textId="3AD0681C" w:rsidR="007A4335" w:rsidRDefault="004D5854" w:rsidP="007A4335">
      <w:commentRangeStart w:id="25"/>
      <w:r>
        <w:t>This test plan would ensure that the given application works properly or if it has to be modified in case some errors are found</w:t>
      </w:r>
      <w:commentRangeEnd w:id="25"/>
      <w:r>
        <w:rPr>
          <w:rStyle w:val="Refdecomentario"/>
        </w:rPr>
        <w:commentReference w:id="25"/>
      </w:r>
      <w:r>
        <w:t xml:space="preserve">. </w:t>
      </w:r>
      <w:r w:rsidR="0096650D">
        <w:t xml:space="preserve">The purpose of this document is to test 2 features specifically: compare different versions and check duplicate rows. </w:t>
      </w:r>
      <w:r w:rsidR="0096650D">
        <w:rPr>
          <w:rStyle w:val="Refdecomentario"/>
        </w:rPr>
        <w:t>By</w:t>
      </w:r>
      <w:r>
        <w:t xml:space="preserve"> running the specified tests, bugs could be identified for future fixes.</w:t>
      </w:r>
    </w:p>
    <w:p w14:paraId="349F8353" w14:textId="77777777" w:rsidR="00941D93" w:rsidRDefault="00941D93"/>
    <w:p w14:paraId="667DE6E9" w14:textId="77777777" w:rsidR="00941D93" w:rsidRDefault="00941D93">
      <w:pPr>
        <w:pStyle w:val="Ttulo2"/>
      </w:pPr>
      <w:bookmarkStart w:id="26" w:name="_Toc38502452"/>
      <w:r>
        <w:t>Scope</w:t>
      </w:r>
      <w:bookmarkEnd w:id="26"/>
    </w:p>
    <w:p w14:paraId="5183D899" w14:textId="60BE8916" w:rsidR="004B078E" w:rsidRDefault="00152E94">
      <w:r>
        <w:t>This test pl</w:t>
      </w:r>
      <w:r w:rsidR="004B078E">
        <w:t xml:space="preserve">an aims to test the latest version of the database table editor on </w:t>
      </w:r>
      <w:proofErr w:type="spellStart"/>
      <w:r w:rsidR="004B078E">
        <w:t>Github</w:t>
      </w:r>
      <w:proofErr w:type="spellEnd"/>
      <w:r w:rsidR="004B078E">
        <w:t xml:space="preserve"> repository released by Dr. Steven Roach.</w:t>
      </w:r>
      <w:r w:rsidR="0096650D">
        <w:t xml:space="preserve"> The main use of this software is to modify .xml tables.  </w:t>
      </w:r>
    </w:p>
    <w:p w14:paraId="190267AB" w14:textId="77777777" w:rsidR="009537E6" w:rsidRDefault="009537E6"/>
    <w:p w14:paraId="0C4FD095" w14:textId="77777777" w:rsidR="00941D93" w:rsidRDefault="00941D93">
      <w:pPr>
        <w:pStyle w:val="Ttulo2"/>
      </w:pPr>
      <w:bookmarkStart w:id="27" w:name="_Toc38502453"/>
      <w:r>
        <w:t>System Overview</w:t>
      </w:r>
      <w:bookmarkEnd w:id="27"/>
    </w:p>
    <w:p w14:paraId="6D01A637" w14:textId="00693BFC" w:rsidR="00941D93" w:rsidRDefault="004D5854">
      <w:r>
        <w:t>This is a database table editor. It contains some basic functionality. It modifies the content in an XML file by saving the file, and it creates a file for the previous version of the table. Rows and columns can be duplicated, removed, inserted.</w:t>
      </w:r>
      <w:r w:rsidR="0096650D">
        <w:t xml:space="preserve"> </w:t>
      </w:r>
    </w:p>
    <w:p w14:paraId="73526DC2" w14:textId="77777777" w:rsidR="009537E6" w:rsidRDefault="009537E6"/>
    <w:p w14:paraId="3C49AD54" w14:textId="77777777" w:rsidR="00150787" w:rsidRDefault="00150787" w:rsidP="00150787">
      <w:pPr>
        <w:pStyle w:val="Ttulo2"/>
      </w:pPr>
      <w:bookmarkStart w:id="28" w:name="_Toc38502454"/>
      <w:r>
        <w:t>Suspension and Exit Criteria</w:t>
      </w:r>
      <w:bookmarkEnd w:id="28"/>
    </w:p>
    <w:p w14:paraId="718B411C" w14:textId="5886B589" w:rsidR="00150787" w:rsidRDefault="009537E6" w:rsidP="00150787">
      <w:r>
        <w:t xml:space="preserve">All test must be performed before stopping. </w:t>
      </w:r>
      <w:r w:rsidR="008D7A5F">
        <w:t xml:space="preserve">However, there is different levels of priority or criticality. The rating goes from 1-3. The rating goes from lowest to highest criticality. </w:t>
      </w:r>
      <w:r w:rsidR="009E7B25">
        <w:t>These levels</w:t>
      </w:r>
      <w:r w:rsidR="008D7A5F">
        <w:t xml:space="preserve"> reflect the importance of th</w:t>
      </w:r>
      <w:r w:rsidR="009E7B25">
        <w:t xml:space="preserve">e test. However, all tests must be performed. </w:t>
      </w:r>
    </w:p>
    <w:p w14:paraId="064DC7F6" w14:textId="77777777" w:rsidR="009537E6" w:rsidRPr="00013402" w:rsidRDefault="009537E6" w:rsidP="00150787"/>
    <w:p w14:paraId="70FCD459" w14:textId="77777777" w:rsidR="00941D93" w:rsidRDefault="00941D93">
      <w:pPr>
        <w:pStyle w:val="Ttulo2"/>
      </w:pPr>
      <w:bookmarkStart w:id="29" w:name="_Toc38502455"/>
      <w:r>
        <w:t>Document Overview</w:t>
      </w:r>
      <w:bookmarkEnd w:id="29"/>
    </w:p>
    <w:p w14:paraId="2E6B4C13" w14:textId="47C86640" w:rsidR="009537E6" w:rsidRDefault="001B7F73">
      <w:r>
        <w:t>The document contains the test suit</w:t>
      </w:r>
      <w:r w:rsidR="009E7B25">
        <w:t>s</w:t>
      </w:r>
      <w:r>
        <w:t xml:space="preserve"> with the tests to be</w:t>
      </w:r>
      <w:r w:rsidR="009E7B25">
        <w:t xml:space="preserve"> performed</w:t>
      </w:r>
      <w:r>
        <w:t>.</w:t>
      </w:r>
      <w:r w:rsidR="009E7B25">
        <w:t xml:space="preserve"> Each test reflects a different operation </w:t>
      </w:r>
      <w:r w:rsidR="00EF7BBE">
        <w:t>in the system.</w:t>
      </w:r>
    </w:p>
    <w:p w14:paraId="6552448D" w14:textId="1CAC1652" w:rsidR="00941D93" w:rsidRDefault="007E0AF8" w:rsidP="001B7F73">
      <w:pPr>
        <w:pStyle w:val="Ttulo2"/>
      </w:pPr>
      <w:bookmarkStart w:id="30" w:name="_Toc38502456"/>
      <w:r>
        <w:t>References</w:t>
      </w:r>
      <w:bookmarkEnd w:id="30"/>
    </w:p>
    <w:p w14:paraId="10E11797" w14:textId="4A1EE7EA" w:rsidR="00F07350" w:rsidRPr="00F07350" w:rsidRDefault="00F07350" w:rsidP="00F07350">
      <w:r>
        <w:t>Assignment:</w:t>
      </w:r>
    </w:p>
    <w:p w14:paraId="201CB249" w14:textId="2CEAC6C0" w:rsidR="001B7F73" w:rsidRDefault="000066ED" w:rsidP="001B7F73">
      <w:pPr>
        <w:rPr>
          <w:rStyle w:val="Hipervnculo"/>
        </w:rPr>
      </w:pPr>
      <w:hyperlink r:id="rId14" w:history="1">
        <w:r w:rsidR="001B7F73" w:rsidRPr="006764BF">
          <w:rPr>
            <w:rStyle w:val="Hipervnculo"/>
          </w:rPr>
          <w:t>https://piazza.com/class_profile/get_resource/k55rbh37ri6be/k8hjj7sn7hu7n0</w:t>
        </w:r>
      </w:hyperlink>
    </w:p>
    <w:p w14:paraId="45D791A3" w14:textId="79FAE48A" w:rsidR="00F07350" w:rsidRDefault="00F07350" w:rsidP="001B7F73">
      <w:pPr>
        <w:rPr>
          <w:rStyle w:val="Hipervnculo"/>
        </w:rPr>
      </w:pPr>
    </w:p>
    <w:p w14:paraId="291E8988" w14:textId="05DF20A9" w:rsidR="00F07350" w:rsidRDefault="00F07350" w:rsidP="001B7F73">
      <w:pPr>
        <w:rPr>
          <w:rStyle w:val="Hipervnculo"/>
          <w:color w:val="000000" w:themeColor="text1"/>
          <w:u w:val="none"/>
        </w:rPr>
      </w:pPr>
      <w:r w:rsidRPr="00B637C3">
        <w:rPr>
          <w:rStyle w:val="Hipervnculo"/>
          <w:color w:val="000000" w:themeColor="text1"/>
          <w:u w:val="none"/>
        </w:rPr>
        <w:t>Pull Request:</w:t>
      </w:r>
    </w:p>
    <w:p w14:paraId="5BF4A239" w14:textId="75A44962" w:rsidR="00B637C3" w:rsidRPr="00B637C3" w:rsidRDefault="00B637C3" w:rsidP="001B7F73">
      <w:pPr>
        <w:rPr>
          <w:color w:val="000000" w:themeColor="text1"/>
        </w:rPr>
      </w:pPr>
      <w:r w:rsidRPr="00B637C3">
        <w:rPr>
          <w:color w:val="000000" w:themeColor="text1"/>
        </w:rPr>
        <w:t>https://github.com/CS5387/testplangroup4-team2</w:t>
      </w:r>
    </w:p>
    <w:p w14:paraId="07F064ED" w14:textId="77777777" w:rsidR="001B7F73" w:rsidRPr="001B7F73" w:rsidRDefault="001B7F73" w:rsidP="001B7F73"/>
    <w:p w14:paraId="2C5C99BD" w14:textId="77777777" w:rsidR="007A4335" w:rsidRDefault="007A4335" w:rsidP="007A4335">
      <w:pPr>
        <w:pStyle w:val="Ttulo1"/>
        <w:pageBreakBefore w:val="0"/>
      </w:pPr>
      <w:bookmarkStart w:id="31" w:name="_Toc227033591"/>
      <w:r>
        <w:br w:type="page"/>
      </w:r>
      <w:bookmarkStart w:id="32" w:name="_Toc38502457"/>
      <w:r>
        <w:lastRenderedPageBreak/>
        <w:t>Test Items and Features</w:t>
      </w:r>
      <w:bookmarkEnd w:id="31"/>
      <w:bookmarkEnd w:id="32"/>
    </w:p>
    <w:p w14:paraId="77829FA1" w14:textId="4A47D448" w:rsidR="007A4335" w:rsidRDefault="001B7F73" w:rsidP="007A4335">
      <w:r>
        <w:t>This test plan covers the following features of th</w:t>
      </w:r>
      <w:r w:rsidR="005769F9">
        <w:t>e database editor</w:t>
      </w:r>
      <w:r w:rsidR="009E7B25">
        <w:t xml:space="preserve"> (Marked with a X):</w:t>
      </w:r>
    </w:p>
    <w:p w14:paraId="54F75796" w14:textId="77777777" w:rsidR="004B078E" w:rsidRDefault="004B078E" w:rsidP="007A4335"/>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4501"/>
        <w:gridCol w:w="4483"/>
      </w:tblGrid>
      <w:tr w:rsidR="009E7B25" w14:paraId="7B9A5D45" w14:textId="77777777" w:rsidTr="007A1B2F">
        <w:tc>
          <w:tcPr>
            <w:tcW w:w="4608" w:type="dxa"/>
            <w:shd w:val="clear" w:color="auto" w:fill="auto"/>
          </w:tcPr>
          <w:p w14:paraId="2C78F881" w14:textId="421C0440" w:rsidR="009E7B25" w:rsidRDefault="009E7B25" w:rsidP="007A1B2F">
            <w:r>
              <w:t>Open</w:t>
            </w:r>
          </w:p>
        </w:tc>
        <w:tc>
          <w:tcPr>
            <w:tcW w:w="4608" w:type="dxa"/>
            <w:shd w:val="clear" w:color="auto" w:fill="auto"/>
          </w:tcPr>
          <w:p w14:paraId="37E231B9" w14:textId="25D889BC" w:rsidR="009E7B25" w:rsidRDefault="009E7B25" w:rsidP="007A1B2F"/>
        </w:tc>
      </w:tr>
      <w:tr w:rsidR="009E7B25" w14:paraId="1B19C448" w14:textId="77777777" w:rsidTr="007A1B2F">
        <w:tc>
          <w:tcPr>
            <w:tcW w:w="4608" w:type="dxa"/>
            <w:shd w:val="clear" w:color="auto" w:fill="auto"/>
          </w:tcPr>
          <w:p w14:paraId="6BF922D0" w14:textId="47DBD1E8" w:rsidR="009E7B25" w:rsidRDefault="009E7B25" w:rsidP="007A1B2F">
            <w:r>
              <w:t>Save</w:t>
            </w:r>
          </w:p>
        </w:tc>
        <w:tc>
          <w:tcPr>
            <w:tcW w:w="4608" w:type="dxa"/>
            <w:shd w:val="clear" w:color="auto" w:fill="auto"/>
          </w:tcPr>
          <w:p w14:paraId="4FB9846A" w14:textId="7F28B481" w:rsidR="009E7B25" w:rsidRDefault="009E7B25" w:rsidP="007A1B2F"/>
        </w:tc>
      </w:tr>
      <w:tr w:rsidR="009E7B25" w14:paraId="62198B46" w14:textId="77777777" w:rsidTr="007A1B2F">
        <w:tc>
          <w:tcPr>
            <w:tcW w:w="4608" w:type="dxa"/>
            <w:shd w:val="clear" w:color="auto" w:fill="auto"/>
          </w:tcPr>
          <w:p w14:paraId="468BB59A" w14:textId="57109622" w:rsidR="009E7B25" w:rsidRDefault="009E7B25" w:rsidP="007A1B2F">
            <w:r>
              <w:t>Print</w:t>
            </w:r>
          </w:p>
        </w:tc>
        <w:tc>
          <w:tcPr>
            <w:tcW w:w="4608" w:type="dxa"/>
            <w:shd w:val="clear" w:color="auto" w:fill="auto"/>
          </w:tcPr>
          <w:p w14:paraId="78C2BEAA" w14:textId="57A1C1F2" w:rsidR="009E7B25" w:rsidRDefault="009E7B25" w:rsidP="007A1B2F"/>
        </w:tc>
      </w:tr>
      <w:tr w:rsidR="009E7B25" w14:paraId="7AF70DCD" w14:textId="77777777" w:rsidTr="007A1B2F">
        <w:tc>
          <w:tcPr>
            <w:tcW w:w="4608" w:type="dxa"/>
            <w:shd w:val="clear" w:color="auto" w:fill="auto"/>
          </w:tcPr>
          <w:p w14:paraId="0900DEAA" w14:textId="325C82EC" w:rsidR="009E7B25" w:rsidRDefault="009E7B25" w:rsidP="007A1B2F">
            <w:r>
              <w:t>And Filter</w:t>
            </w:r>
          </w:p>
        </w:tc>
        <w:tc>
          <w:tcPr>
            <w:tcW w:w="4608" w:type="dxa"/>
            <w:shd w:val="clear" w:color="auto" w:fill="auto"/>
          </w:tcPr>
          <w:p w14:paraId="016AD842" w14:textId="739A338F" w:rsidR="009E7B25" w:rsidRDefault="009E7B25" w:rsidP="007A1B2F"/>
        </w:tc>
      </w:tr>
      <w:tr w:rsidR="009E7B25" w14:paraId="26DAF091" w14:textId="77777777" w:rsidTr="007A1B2F">
        <w:tc>
          <w:tcPr>
            <w:tcW w:w="4608" w:type="dxa"/>
            <w:shd w:val="clear" w:color="auto" w:fill="auto"/>
          </w:tcPr>
          <w:p w14:paraId="72D969A8" w14:textId="22177925" w:rsidR="009E7B25" w:rsidRDefault="009E7B25" w:rsidP="007A1B2F">
            <w:r>
              <w:t>Or Filter</w:t>
            </w:r>
          </w:p>
        </w:tc>
        <w:tc>
          <w:tcPr>
            <w:tcW w:w="4608" w:type="dxa"/>
            <w:shd w:val="clear" w:color="auto" w:fill="auto"/>
          </w:tcPr>
          <w:p w14:paraId="19B744E6" w14:textId="7DB8DC32" w:rsidR="009E7B25" w:rsidRDefault="009E7B25" w:rsidP="009E7B25">
            <w:pPr>
              <w:jc w:val="center"/>
            </w:pPr>
          </w:p>
        </w:tc>
      </w:tr>
      <w:tr w:rsidR="009E7B25" w14:paraId="4E0B2634" w14:textId="77777777" w:rsidTr="007A1B2F">
        <w:tc>
          <w:tcPr>
            <w:tcW w:w="4608" w:type="dxa"/>
            <w:shd w:val="clear" w:color="auto" w:fill="auto"/>
          </w:tcPr>
          <w:p w14:paraId="384BA951" w14:textId="563C3BC8" w:rsidR="009E7B25" w:rsidRDefault="009E7B25" w:rsidP="007A1B2F">
            <w:r>
              <w:t>Help</w:t>
            </w:r>
          </w:p>
        </w:tc>
        <w:tc>
          <w:tcPr>
            <w:tcW w:w="4608" w:type="dxa"/>
            <w:shd w:val="clear" w:color="auto" w:fill="auto"/>
          </w:tcPr>
          <w:p w14:paraId="49AB5C92" w14:textId="64FE08F5" w:rsidR="009E7B25" w:rsidRDefault="009E7B25" w:rsidP="009E7B25">
            <w:pPr>
              <w:jc w:val="center"/>
            </w:pPr>
          </w:p>
        </w:tc>
      </w:tr>
      <w:tr w:rsidR="009E7B25" w14:paraId="0C88F42C" w14:textId="77777777" w:rsidTr="007A1B2F">
        <w:tc>
          <w:tcPr>
            <w:tcW w:w="4608" w:type="dxa"/>
            <w:shd w:val="clear" w:color="auto" w:fill="auto"/>
          </w:tcPr>
          <w:p w14:paraId="1CC57894" w14:textId="6B3B1A09" w:rsidR="009E7B25" w:rsidRDefault="009E7B25" w:rsidP="007A1B2F">
            <w:r>
              <w:t>Search</w:t>
            </w:r>
          </w:p>
        </w:tc>
        <w:tc>
          <w:tcPr>
            <w:tcW w:w="4608" w:type="dxa"/>
            <w:shd w:val="clear" w:color="auto" w:fill="auto"/>
          </w:tcPr>
          <w:p w14:paraId="5EAF7784" w14:textId="622214C6" w:rsidR="009E7B25" w:rsidRDefault="009E7B25" w:rsidP="009E7B25">
            <w:pPr>
              <w:jc w:val="center"/>
            </w:pPr>
          </w:p>
        </w:tc>
      </w:tr>
      <w:tr w:rsidR="009E7B25" w14:paraId="05AAE2E8" w14:textId="77777777" w:rsidTr="007A1B2F">
        <w:tc>
          <w:tcPr>
            <w:tcW w:w="4608" w:type="dxa"/>
            <w:shd w:val="clear" w:color="auto" w:fill="auto"/>
          </w:tcPr>
          <w:p w14:paraId="7D0C0111" w14:textId="77777777" w:rsidR="009E7B25" w:rsidRDefault="009E7B25" w:rsidP="007A1B2F">
            <w:r>
              <w:t>Edit</w:t>
            </w:r>
          </w:p>
        </w:tc>
        <w:tc>
          <w:tcPr>
            <w:tcW w:w="4608" w:type="dxa"/>
            <w:shd w:val="clear" w:color="auto" w:fill="auto"/>
          </w:tcPr>
          <w:p w14:paraId="5091D526" w14:textId="35DCF6D2" w:rsidR="009E7B25" w:rsidRDefault="009E7B25" w:rsidP="009E7B25">
            <w:pPr>
              <w:jc w:val="center"/>
            </w:pPr>
          </w:p>
        </w:tc>
      </w:tr>
      <w:tr w:rsidR="009E7B25" w14:paraId="16A30877" w14:textId="77777777" w:rsidTr="007A1B2F">
        <w:tc>
          <w:tcPr>
            <w:tcW w:w="4608" w:type="dxa"/>
            <w:shd w:val="clear" w:color="auto" w:fill="auto"/>
          </w:tcPr>
          <w:p w14:paraId="07CF986E" w14:textId="77777777" w:rsidR="009E7B25" w:rsidRDefault="009E7B25" w:rsidP="007A1B2F">
            <w:r>
              <w:t>Options</w:t>
            </w:r>
          </w:p>
        </w:tc>
        <w:tc>
          <w:tcPr>
            <w:tcW w:w="4608" w:type="dxa"/>
            <w:shd w:val="clear" w:color="auto" w:fill="auto"/>
          </w:tcPr>
          <w:p w14:paraId="421765A3" w14:textId="0C86B3FC" w:rsidR="009E7B25" w:rsidRDefault="009E7B25" w:rsidP="009E7B25">
            <w:pPr>
              <w:jc w:val="center"/>
            </w:pPr>
          </w:p>
        </w:tc>
      </w:tr>
      <w:tr w:rsidR="009E7B25" w14:paraId="06F9A049" w14:textId="77777777" w:rsidTr="007A1B2F">
        <w:tc>
          <w:tcPr>
            <w:tcW w:w="4608" w:type="dxa"/>
            <w:shd w:val="clear" w:color="auto" w:fill="auto"/>
          </w:tcPr>
          <w:p w14:paraId="07888670" w14:textId="085CE3AC" w:rsidR="009E7B25" w:rsidRDefault="009E7B25" w:rsidP="007A1B2F">
            <w:r>
              <w:t>Check for Duplicate Rows</w:t>
            </w:r>
          </w:p>
        </w:tc>
        <w:tc>
          <w:tcPr>
            <w:tcW w:w="4608" w:type="dxa"/>
            <w:shd w:val="clear" w:color="auto" w:fill="auto"/>
          </w:tcPr>
          <w:p w14:paraId="1B9A3BEC" w14:textId="4E78CE0A" w:rsidR="009E7B25" w:rsidRDefault="009E7B25" w:rsidP="009E7B25">
            <w:pPr>
              <w:jc w:val="center"/>
            </w:pPr>
            <w:r>
              <w:t>X</w:t>
            </w:r>
          </w:p>
        </w:tc>
      </w:tr>
      <w:tr w:rsidR="009E7B25" w14:paraId="1D4F0371" w14:textId="77777777" w:rsidTr="007A1B2F">
        <w:tc>
          <w:tcPr>
            <w:tcW w:w="4608" w:type="dxa"/>
            <w:shd w:val="clear" w:color="auto" w:fill="auto"/>
          </w:tcPr>
          <w:p w14:paraId="3186B1F0" w14:textId="1D2B6945" w:rsidR="009E7B25" w:rsidRDefault="009E7B25" w:rsidP="007A1B2F">
            <w:r>
              <w:t>Compare Table to Another Version</w:t>
            </w:r>
          </w:p>
        </w:tc>
        <w:tc>
          <w:tcPr>
            <w:tcW w:w="4608" w:type="dxa"/>
            <w:shd w:val="clear" w:color="auto" w:fill="auto"/>
          </w:tcPr>
          <w:p w14:paraId="17651E7B" w14:textId="482B69DE" w:rsidR="009E7B25" w:rsidRDefault="009E7B25" w:rsidP="009E7B25">
            <w:pPr>
              <w:jc w:val="center"/>
            </w:pPr>
            <w:r>
              <w:t>X</w:t>
            </w:r>
          </w:p>
        </w:tc>
      </w:tr>
    </w:tbl>
    <w:p w14:paraId="7CAF2730" w14:textId="77777777" w:rsidR="00941D93" w:rsidRDefault="00941D93"/>
    <w:p w14:paraId="667F5931" w14:textId="77777777" w:rsidR="00941D93" w:rsidRDefault="00941D93">
      <w:pPr>
        <w:pStyle w:val="Ttulo1"/>
      </w:pPr>
      <w:bookmarkStart w:id="33" w:name="_Toc38502458"/>
      <w:r>
        <w:lastRenderedPageBreak/>
        <w:t>Testing Approach</w:t>
      </w:r>
      <w:bookmarkEnd w:id="33"/>
    </w:p>
    <w:p w14:paraId="3E8D9746" w14:textId="77777777" w:rsidR="00941D93" w:rsidRDefault="00941D93"/>
    <w:p w14:paraId="58F1368A" w14:textId="6E0771C0" w:rsidR="00941D93" w:rsidRDefault="005769F9" w:rsidP="00B34944">
      <w:r>
        <w:t>For performing tests, the application must be launched before. It also has to load a database with tables. The setup instructions are provided in next section.</w:t>
      </w:r>
    </w:p>
    <w:p w14:paraId="2EA3BE0C" w14:textId="5ABEB065" w:rsidR="00EF7BBE" w:rsidRDefault="00EF7BBE" w:rsidP="00B34944"/>
    <w:tbl>
      <w:tblPr>
        <w:tblStyle w:val="Tablaconcuadrcula"/>
        <w:tblW w:w="0" w:type="auto"/>
        <w:tblLook w:val="04A0" w:firstRow="1" w:lastRow="0" w:firstColumn="1" w:lastColumn="0" w:noHBand="0" w:noVBand="1"/>
      </w:tblPr>
      <w:tblGrid>
        <w:gridCol w:w="4495"/>
        <w:gridCol w:w="4495"/>
      </w:tblGrid>
      <w:tr w:rsidR="00EF7BBE" w14:paraId="7B6451DF" w14:textId="77777777" w:rsidTr="00EF7BBE">
        <w:tc>
          <w:tcPr>
            <w:tcW w:w="4495" w:type="dxa"/>
          </w:tcPr>
          <w:p w14:paraId="48568600" w14:textId="0B1BF82D" w:rsidR="00EF7BBE" w:rsidRPr="00EF7BBE" w:rsidRDefault="00EF7BBE" w:rsidP="00EF7BBE">
            <w:pPr>
              <w:rPr>
                <w:b/>
                <w:bCs/>
              </w:rPr>
            </w:pPr>
            <w:r w:rsidRPr="00EF7BBE">
              <w:rPr>
                <w:b/>
                <w:bCs/>
              </w:rPr>
              <w:t>Level</w:t>
            </w:r>
          </w:p>
        </w:tc>
        <w:tc>
          <w:tcPr>
            <w:tcW w:w="4495" w:type="dxa"/>
          </w:tcPr>
          <w:p w14:paraId="3A5F76FB" w14:textId="4906F2BE" w:rsidR="00EF7BBE" w:rsidRPr="00EF7BBE" w:rsidRDefault="00EF7BBE" w:rsidP="00EF7BBE">
            <w:pPr>
              <w:rPr>
                <w:b/>
                <w:bCs/>
              </w:rPr>
            </w:pPr>
            <w:r w:rsidRPr="00EF7BBE">
              <w:rPr>
                <w:b/>
                <w:bCs/>
              </w:rPr>
              <w:t>Criticality</w:t>
            </w:r>
          </w:p>
        </w:tc>
      </w:tr>
      <w:tr w:rsidR="00EF7BBE" w14:paraId="72FC6C33" w14:textId="77777777" w:rsidTr="00EF7BBE">
        <w:tc>
          <w:tcPr>
            <w:tcW w:w="4495" w:type="dxa"/>
          </w:tcPr>
          <w:p w14:paraId="52A5DE48" w14:textId="30AF0B60" w:rsidR="00EF7BBE" w:rsidRDefault="00EF7BBE" w:rsidP="00B34944">
            <w:r>
              <w:t>1</w:t>
            </w:r>
          </w:p>
        </w:tc>
        <w:tc>
          <w:tcPr>
            <w:tcW w:w="4495" w:type="dxa"/>
          </w:tcPr>
          <w:p w14:paraId="404D5D2D" w14:textId="103F307F" w:rsidR="00EF7BBE" w:rsidRDefault="00EF7BBE" w:rsidP="00B34944">
            <w:r>
              <w:t>Low</w:t>
            </w:r>
          </w:p>
        </w:tc>
      </w:tr>
      <w:tr w:rsidR="00EF7BBE" w14:paraId="006D8F38" w14:textId="77777777" w:rsidTr="00EF7BBE">
        <w:tc>
          <w:tcPr>
            <w:tcW w:w="4495" w:type="dxa"/>
          </w:tcPr>
          <w:p w14:paraId="58CFCD19" w14:textId="46541C52" w:rsidR="00EF7BBE" w:rsidRDefault="00EF7BBE" w:rsidP="00B34944">
            <w:r>
              <w:t>2</w:t>
            </w:r>
          </w:p>
        </w:tc>
        <w:tc>
          <w:tcPr>
            <w:tcW w:w="4495" w:type="dxa"/>
          </w:tcPr>
          <w:p w14:paraId="36FC1991" w14:textId="6BF08996" w:rsidR="00EF7BBE" w:rsidRDefault="00345DEC" w:rsidP="00B34944">
            <w:r>
              <w:t>Medium</w:t>
            </w:r>
          </w:p>
        </w:tc>
      </w:tr>
      <w:tr w:rsidR="00EF7BBE" w14:paraId="4FD16F7E" w14:textId="77777777" w:rsidTr="00EF7BBE">
        <w:tc>
          <w:tcPr>
            <w:tcW w:w="4495" w:type="dxa"/>
          </w:tcPr>
          <w:p w14:paraId="00608FBC" w14:textId="23CF4358" w:rsidR="00EF7BBE" w:rsidRDefault="00EF7BBE" w:rsidP="00B34944">
            <w:r>
              <w:t>3</w:t>
            </w:r>
          </w:p>
        </w:tc>
        <w:tc>
          <w:tcPr>
            <w:tcW w:w="4495" w:type="dxa"/>
          </w:tcPr>
          <w:p w14:paraId="1376CE34" w14:textId="692D4E64" w:rsidR="00EF7BBE" w:rsidRDefault="00345DEC" w:rsidP="00B34944">
            <w:r>
              <w:t>High</w:t>
            </w:r>
          </w:p>
        </w:tc>
      </w:tr>
    </w:tbl>
    <w:p w14:paraId="6081EAF5" w14:textId="77777777" w:rsidR="00EF7BBE" w:rsidRDefault="00EF7BBE" w:rsidP="00B34944"/>
    <w:p w14:paraId="38C62B5E" w14:textId="77777777" w:rsidR="009069AE" w:rsidRDefault="009069AE">
      <w:pPr>
        <w:pStyle w:val="Listaconvietas"/>
        <w:numPr>
          <w:ilvl w:val="0"/>
          <w:numId w:val="0"/>
        </w:numPr>
        <w:ind w:left="576" w:hanging="360"/>
      </w:pPr>
    </w:p>
    <w:p w14:paraId="257A89D2" w14:textId="0207B8CD" w:rsidR="009069AE" w:rsidRDefault="009069AE" w:rsidP="009069AE">
      <w:pPr>
        <w:pStyle w:val="Descripcin"/>
        <w:keepNext/>
      </w:pPr>
      <w:bookmarkStart w:id="34" w:name="_Ref234215049"/>
      <w:r>
        <w:t>Table 1: Test Plan</w:t>
      </w:r>
      <w:bookmarkEnd w:id="34"/>
      <w:r w:rsidR="004B078E">
        <w:t xml:space="preserve"> Suite A</w:t>
      </w:r>
    </w:p>
    <w:tbl>
      <w:tblPr>
        <w:tblW w:w="9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90"/>
        <w:gridCol w:w="5378"/>
        <w:gridCol w:w="1638"/>
      </w:tblGrid>
      <w:tr w:rsidR="007A4335" w14:paraId="243D108D" w14:textId="77777777" w:rsidTr="4240D61B">
        <w:trPr>
          <w:trHeight w:val="360"/>
        </w:trPr>
        <w:tc>
          <w:tcPr>
            <w:tcW w:w="9306" w:type="dxa"/>
            <w:gridSpan w:val="3"/>
            <w:shd w:val="clear" w:color="auto" w:fill="E0E0E0"/>
          </w:tcPr>
          <w:p w14:paraId="6905FA81" w14:textId="77777777" w:rsidR="007A4335" w:rsidRDefault="007A4335" w:rsidP="009162F5">
            <w:pPr>
              <w:jc w:val="center"/>
              <w:rPr>
                <w:b/>
              </w:rPr>
            </w:pPr>
          </w:p>
          <w:p w14:paraId="25681011" w14:textId="77777777" w:rsidR="007A4335" w:rsidRDefault="007A4335" w:rsidP="31DF464E">
            <w:pPr>
              <w:jc w:val="center"/>
              <w:rPr>
                <w:b/>
                <w:bCs/>
              </w:rPr>
            </w:pPr>
            <w:r w:rsidRPr="4240D61B">
              <w:rPr>
                <w:b/>
                <w:bCs/>
              </w:rPr>
              <w:t xml:space="preserve">TEST SUITE </w:t>
            </w:r>
            <w:r w:rsidR="001F60D3" w:rsidRPr="4240D61B">
              <w:rPr>
                <w:b/>
                <w:bCs/>
              </w:rPr>
              <w:t>A</w:t>
            </w:r>
            <w:commentRangeStart w:id="35"/>
            <w:commentRangeEnd w:id="35"/>
            <w:r>
              <w:rPr>
                <w:rStyle w:val="Refdecomentario"/>
              </w:rPr>
              <w:commentReference w:id="35"/>
            </w:r>
            <w:commentRangeStart w:id="36"/>
            <w:commentRangeEnd w:id="36"/>
            <w:r>
              <w:rPr>
                <w:rStyle w:val="Refdecomentario"/>
              </w:rPr>
              <w:commentReference w:id="36"/>
            </w:r>
          </w:p>
        </w:tc>
      </w:tr>
      <w:tr w:rsidR="007A4335" w14:paraId="21D1C44C" w14:textId="77777777" w:rsidTr="4240D61B">
        <w:trPr>
          <w:trHeight w:val="360"/>
        </w:trPr>
        <w:tc>
          <w:tcPr>
            <w:tcW w:w="2290" w:type="dxa"/>
            <w:shd w:val="clear" w:color="auto" w:fill="auto"/>
          </w:tcPr>
          <w:p w14:paraId="55B0C9C9" w14:textId="77777777" w:rsidR="007A4335" w:rsidRDefault="007A4335" w:rsidP="009162F5">
            <w:pPr>
              <w:jc w:val="center"/>
              <w:rPr>
                <w:b/>
              </w:rPr>
            </w:pPr>
            <w:r>
              <w:rPr>
                <w:b/>
              </w:rPr>
              <w:t>Description of Test Suite</w:t>
            </w:r>
          </w:p>
        </w:tc>
        <w:tc>
          <w:tcPr>
            <w:tcW w:w="7016" w:type="dxa"/>
            <w:gridSpan w:val="2"/>
            <w:shd w:val="clear" w:color="auto" w:fill="auto"/>
          </w:tcPr>
          <w:p w14:paraId="7A3A18AE" w14:textId="5668F87B" w:rsidR="007A4335" w:rsidRPr="001F60D3" w:rsidRDefault="001F60D3" w:rsidP="001F60D3">
            <w:pPr>
              <w:rPr>
                <w:bCs/>
              </w:rPr>
            </w:pPr>
            <w:r w:rsidRPr="001F60D3">
              <w:rPr>
                <w:bCs/>
              </w:rPr>
              <w:t>Test</w:t>
            </w:r>
            <w:r w:rsidR="004B078E">
              <w:rPr>
                <w:bCs/>
              </w:rPr>
              <w:t>s</w:t>
            </w:r>
            <w:r w:rsidRPr="001F60D3">
              <w:rPr>
                <w:bCs/>
              </w:rPr>
              <w:t xml:space="preserve"> focus: </w:t>
            </w:r>
            <w:r w:rsidR="004B078E">
              <w:rPr>
                <w:bCs/>
              </w:rPr>
              <w:t>C</w:t>
            </w:r>
            <w:r w:rsidRPr="001F60D3">
              <w:rPr>
                <w:bCs/>
              </w:rPr>
              <w:t>omparison of table version</w:t>
            </w:r>
            <w:r w:rsidR="004B078E">
              <w:rPr>
                <w:bCs/>
              </w:rPr>
              <w:t>s.</w:t>
            </w:r>
            <w:r w:rsidRPr="001F60D3">
              <w:rPr>
                <w:bCs/>
              </w:rPr>
              <w:t xml:space="preserve"> </w:t>
            </w:r>
          </w:p>
        </w:tc>
      </w:tr>
      <w:tr w:rsidR="007A4335" w14:paraId="42031A2F" w14:textId="77777777" w:rsidTr="4240D61B">
        <w:trPr>
          <w:trHeight w:val="360"/>
        </w:trPr>
        <w:tc>
          <w:tcPr>
            <w:tcW w:w="2290" w:type="dxa"/>
            <w:shd w:val="clear" w:color="auto" w:fill="E0E0E0"/>
          </w:tcPr>
          <w:p w14:paraId="07645F78" w14:textId="77777777" w:rsidR="007A4335" w:rsidRDefault="007A4335" w:rsidP="009162F5">
            <w:pPr>
              <w:jc w:val="center"/>
              <w:rPr>
                <w:b/>
              </w:rPr>
            </w:pPr>
            <w:r>
              <w:rPr>
                <w:b/>
              </w:rPr>
              <w:t>Test Case Identifier</w:t>
            </w:r>
          </w:p>
        </w:tc>
        <w:tc>
          <w:tcPr>
            <w:tcW w:w="5378" w:type="dxa"/>
            <w:shd w:val="clear" w:color="auto" w:fill="E0E0E0"/>
          </w:tcPr>
          <w:p w14:paraId="30AF397D" w14:textId="77777777" w:rsidR="007A4335" w:rsidRDefault="007A4335" w:rsidP="009162F5">
            <w:pPr>
              <w:jc w:val="center"/>
              <w:rPr>
                <w:b/>
              </w:rPr>
            </w:pPr>
            <w:r>
              <w:rPr>
                <w:b/>
              </w:rPr>
              <w:t>Objective</w:t>
            </w:r>
          </w:p>
        </w:tc>
        <w:tc>
          <w:tcPr>
            <w:tcW w:w="1638" w:type="dxa"/>
            <w:shd w:val="clear" w:color="auto" w:fill="E0E0E0"/>
          </w:tcPr>
          <w:p w14:paraId="4D3D4168" w14:textId="77777777" w:rsidR="007A4335" w:rsidRDefault="00013402" w:rsidP="009162F5">
            <w:pPr>
              <w:jc w:val="center"/>
              <w:rPr>
                <w:b/>
              </w:rPr>
            </w:pPr>
            <w:r>
              <w:rPr>
                <w:b/>
              </w:rPr>
              <w:t>Criticality</w:t>
            </w:r>
          </w:p>
        </w:tc>
      </w:tr>
      <w:tr w:rsidR="007A4335" w14:paraId="39FDDB4C" w14:textId="77777777" w:rsidTr="4240D61B">
        <w:trPr>
          <w:trHeight w:val="378"/>
        </w:trPr>
        <w:tc>
          <w:tcPr>
            <w:tcW w:w="2290" w:type="dxa"/>
          </w:tcPr>
          <w:p w14:paraId="0C104A07" w14:textId="77777777" w:rsidR="007A4335" w:rsidRDefault="001F60D3" w:rsidP="009162F5">
            <w:pPr>
              <w:jc w:val="center"/>
            </w:pPr>
            <w:r>
              <w:t>1</w:t>
            </w:r>
          </w:p>
        </w:tc>
        <w:tc>
          <w:tcPr>
            <w:tcW w:w="5378" w:type="dxa"/>
            <w:shd w:val="clear" w:color="auto" w:fill="auto"/>
          </w:tcPr>
          <w:p w14:paraId="67F4B6EC" w14:textId="19A26DB3" w:rsidR="007A4335" w:rsidRPr="001F60D3" w:rsidRDefault="001F60D3" w:rsidP="001F60D3">
            <w:pPr>
              <w:rPr>
                <w:bCs/>
              </w:rPr>
            </w:pPr>
            <w:r>
              <w:rPr>
                <w:bCs/>
              </w:rPr>
              <w:t>In this test the same table is compared with the exact same version of table 1.</w:t>
            </w:r>
          </w:p>
        </w:tc>
        <w:tc>
          <w:tcPr>
            <w:tcW w:w="1638" w:type="dxa"/>
            <w:shd w:val="clear" w:color="auto" w:fill="auto"/>
          </w:tcPr>
          <w:p w14:paraId="321A6768" w14:textId="07573A08" w:rsidR="007A4335" w:rsidRDefault="007A4335" w:rsidP="4240D61B">
            <w:pPr>
              <w:jc w:val="center"/>
              <w:rPr>
                <w:b/>
                <w:bCs/>
              </w:rPr>
            </w:pPr>
            <w:commentRangeStart w:id="37"/>
            <w:commentRangeEnd w:id="37"/>
            <w:r>
              <w:rPr>
                <w:rStyle w:val="Refdecomentario"/>
              </w:rPr>
              <w:commentReference w:id="37"/>
            </w:r>
            <w:r w:rsidR="00345DEC">
              <w:rPr>
                <w:b/>
                <w:bCs/>
              </w:rPr>
              <w:t>1</w:t>
            </w:r>
          </w:p>
        </w:tc>
      </w:tr>
      <w:tr w:rsidR="007A4335" w14:paraId="629155D3" w14:textId="77777777" w:rsidTr="4240D61B">
        <w:trPr>
          <w:trHeight w:val="378"/>
        </w:trPr>
        <w:tc>
          <w:tcPr>
            <w:tcW w:w="2290" w:type="dxa"/>
          </w:tcPr>
          <w:p w14:paraId="5AD2B645" w14:textId="77777777" w:rsidR="007A4335" w:rsidRDefault="001F60D3" w:rsidP="009162F5">
            <w:pPr>
              <w:jc w:val="center"/>
            </w:pPr>
            <w:r>
              <w:t>2</w:t>
            </w:r>
          </w:p>
        </w:tc>
        <w:tc>
          <w:tcPr>
            <w:tcW w:w="5378" w:type="dxa"/>
            <w:shd w:val="clear" w:color="auto" w:fill="auto"/>
          </w:tcPr>
          <w:p w14:paraId="60A74FBA" w14:textId="77777777" w:rsidR="007A4335" w:rsidRPr="001F60D3" w:rsidRDefault="001F60D3" w:rsidP="001F60D3">
            <w:pPr>
              <w:rPr>
                <w:bCs/>
              </w:rPr>
            </w:pPr>
            <w:r>
              <w:rPr>
                <w:bCs/>
              </w:rPr>
              <w:t xml:space="preserve">In this test, </w:t>
            </w:r>
            <w:r w:rsidR="00124040">
              <w:rPr>
                <w:bCs/>
              </w:rPr>
              <w:t>the comparison is between 2 different tables.</w:t>
            </w:r>
          </w:p>
        </w:tc>
        <w:tc>
          <w:tcPr>
            <w:tcW w:w="1638" w:type="dxa"/>
            <w:shd w:val="clear" w:color="auto" w:fill="auto"/>
          </w:tcPr>
          <w:p w14:paraId="0DAA8A89" w14:textId="3859FBC1" w:rsidR="007A4335" w:rsidRDefault="00345DEC" w:rsidP="009162F5">
            <w:pPr>
              <w:jc w:val="center"/>
              <w:rPr>
                <w:b/>
              </w:rPr>
            </w:pPr>
            <w:r>
              <w:rPr>
                <w:b/>
              </w:rPr>
              <w:t>3</w:t>
            </w:r>
          </w:p>
        </w:tc>
      </w:tr>
      <w:tr w:rsidR="00124040" w14:paraId="34B83E58" w14:textId="77777777" w:rsidTr="4240D61B">
        <w:trPr>
          <w:trHeight w:val="378"/>
        </w:trPr>
        <w:tc>
          <w:tcPr>
            <w:tcW w:w="2290" w:type="dxa"/>
          </w:tcPr>
          <w:p w14:paraId="7C96785C" w14:textId="77777777" w:rsidR="00124040" w:rsidRDefault="00124040" w:rsidP="009162F5">
            <w:pPr>
              <w:jc w:val="center"/>
            </w:pPr>
            <w:r>
              <w:t>3</w:t>
            </w:r>
          </w:p>
        </w:tc>
        <w:tc>
          <w:tcPr>
            <w:tcW w:w="5378" w:type="dxa"/>
            <w:shd w:val="clear" w:color="auto" w:fill="auto"/>
          </w:tcPr>
          <w:p w14:paraId="3394532A" w14:textId="77777777" w:rsidR="00124040" w:rsidRDefault="00124040" w:rsidP="001F60D3">
            <w:pPr>
              <w:rPr>
                <w:bCs/>
              </w:rPr>
            </w:pPr>
            <w:r>
              <w:rPr>
                <w:bCs/>
              </w:rPr>
              <w:t xml:space="preserve">In this test, a change </w:t>
            </w:r>
            <w:r w:rsidR="001F692F">
              <w:rPr>
                <w:bCs/>
              </w:rPr>
              <w:t xml:space="preserve">in </w:t>
            </w:r>
            <w:r>
              <w:rPr>
                <w:bCs/>
              </w:rPr>
              <w:t>table is compared with the same table with no changes to get a mismatch.</w:t>
            </w:r>
          </w:p>
        </w:tc>
        <w:tc>
          <w:tcPr>
            <w:tcW w:w="1638" w:type="dxa"/>
            <w:shd w:val="clear" w:color="auto" w:fill="auto"/>
          </w:tcPr>
          <w:p w14:paraId="5C4741E8" w14:textId="0414D697" w:rsidR="00124040" w:rsidRDefault="00345DEC" w:rsidP="009162F5">
            <w:pPr>
              <w:jc w:val="center"/>
              <w:rPr>
                <w:b/>
              </w:rPr>
            </w:pPr>
            <w:r>
              <w:rPr>
                <w:b/>
              </w:rPr>
              <w:t>2</w:t>
            </w:r>
          </w:p>
        </w:tc>
      </w:tr>
      <w:tr w:rsidR="00124040" w14:paraId="42EA38F3" w14:textId="77777777" w:rsidTr="4240D61B">
        <w:trPr>
          <w:trHeight w:val="378"/>
        </w:trPr>
        <w:tc>
          <w:tcPr>
            <w:tcW w:w="2290" w:type="dxa"/>
          </w:tcPr>
          <w:p w14:paraId="1B3C8060" w14:textId="77777777" w:rsidR="00124040" w:rsidRDefault="00124040" w:rsidP="009162F5">
            <w:pPr>
              <w:jc w:val="center"/>
            </w:pPr>
            <w:r>
              <w:t>4</w:t>
            </w:r>
          </w:p>
        </w:tc>
        <w:tc>
          <w:tcPr>
            <w:tcW w:w="5378" w:type="dxa"/>
            <w:shd w:val="clear" w:color="auto" w:fill="auto"/>
          </w:tcPr>
          <w:p w14:paraId="7B15A482" w14:textId="77777777" w:rsidR="00124040" w:rsidRDefault="00124040" w:rsidP="001F60D3">
            <w:pPr>
              <w:rPr>
                <w:bCs/>
              </w:rPr>
            </w:pPr>
            <w:r>
              <w:rPr>
                <w:bCs/>
              </w:rPr>
              <w:t xml:space="preserve">This test uses the column selection feature to disable a column and change the content of this column to compare the same table.  </w:t>
            </w:r>
          </w:p>
        </w:tc>
        <w:tc>
          <w:tcPr>
            <w:tcW w:w="1638" w:type="dxa"/>
            <w:shd w:val="clear" w:color="auto" w:fill="auto"/>
          </w:tcPr>
          <w:p w14:paraId="085513EE" w14:textId="564A4FD8" w:rsidR="00124040" w:rsidRDefault="00F93938" w:rsidP="009162F5">
            <w:pPr>
              <w:jc w:val="center"/>
              <w:rPr>
                <w:b/>
              </w:rPr>
            </w:pPr>
            <w:r>
              <w:rPr>
                <w:b/>
              </w:rPr>
              <w:t>1</w:t>
            </w:r>
          </w:p>
        </w:tc>
      </w:tr>
    </w:tbl>
    <w:p w14:paraId="3B22BE24" w14:textId="77777777" w:rsidR="009069AE" w:rsidRDefault="009069AE" w:rsidP="009069AE"/>
    <w:p w14:paraId="3EE52FB6" w14:textId="77777777" w:rsidR="009069AE" w:rsidRDefault="009069AE" w:rsidP="009069AE">
      <w:commentRangeStart w:id="38"/>
      <w:commentRangeStart w:id="39"/>
      <w:commentRangeEnd w:id="38"/>
      <w:r>
        <w:rPr>
          <w:rStyle w:val="Refdecomentario"/>
        </w:rPr>
        <w:commentReference w:id="38"/>
      </w:r>
      <w:commentRangeEnd w:id="39"/>
      <w:r w:rsidR="004B078E">
        <w:rPr>
          <w:rStyle w:val="Refdecomentario"/>
        </w:rPr>
        <w:commentReference w:id="39"/>
      </w:r>
    </w:p>
    <w:p w14:paraId="796441A4" w14:textId="77777777" w:rsidR="009069AE" w:rsidRDefault="009069AE" w:rsidP="009069AE"/>
    <w:p w14:paraId="0B407F89" w14:textId="1B3DECE2" w:rsidR="004B078E" w:rsidRDefault="004B078E" w:rsidP="004B078E">
      <w:pPr>
        <w:pStyle w:val="Descripcin"/>
        <w:keepNext/>
      </w:pPr>
      <w:r>
        <w:t>Table 2: Test Plan Suite B</w:t>
      </w:r>
    </w:p>
    <w:tbl>
      <w:tblPr>
        <w:tblW w:w="9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90"/>
        <w:gridCol w:w="5378"/>
        <w:gridCol w:w="1638"/>
      </w:tblGrid>
      <w:tr w:rsidR="004B078E" w14:paraId="0415C5F7" w14:textId="77777777" w:rsidTr="00E37D7E">
        <w:trPr>
          <w:trHeight w:val="360"/>
        </w:trPr>
        <w:tc>
          <w:tcPr>
            <w:tcW w:w="9306" w:type="dxa"/>
            <w:gridSpan w:val="3"/>
            <w:shd w:val="clear" w:color="auto" w:fill="E0E0E0"/>
          </w:tcPr>
          <w:p w14:paraId="446973C0" w14:textId="77777777" w:rsidR="004B078E" w:rsidRDefault="004B078E" w:rsidP="00E37D7E">
            <w:pPr>
              <w:jc w:val="center"/>
              <w:rPr>
                <w:b/>
              </w:rPr>
            </w:pPr>
          </w:p>
          <w:p w14:paraId="1C8A6372" w14:textId="13D573C9" w:rsidR="004B078E" w:rsidRDefault="004B078E" w:rsidP="00E37D7E">
            <w:pPr>
              <w:jc w:val="center"/>
              <w:rPr>
                <w:b/>
                <w:bCs/>
              </w:rPr>
            </w:pPr>
            <w:r w:rsidRPr="31DF464E">
              <w:rPr>
                <w:b/>
                <w:bCs/>
              </w:rPr>
              <w:t xml:space="preserve">TEST SUITE </w:t>
            </w:r>
            <w:r>
              <w:rPr>
                <w:b/>
                <w:bCs/>
              </w:rPr>
              <w:t>B</w:t>
            </w:r>
          </w:p>
        </w:tc>
      </w:tr>
      <w:tr w:rsidR="004B078E" w14:paraId="4C957B7A" w14:textId="77777777" w:rsidTr="00E37D7E">
        <w:trPr>
          <w:trHeight w:val="360"/>
        </w:trPr>
        <w:tc>
          <w:tcPr>
            <w:tcW w:w="2290" w:type="dxa"/>
            <w:shd w:val="clear" w:color="auto" w:fill="auto"/>
          </w:tcPr>
          <w:p w14:paraId="52583506" w14:textId="77777777" w:rsidR="004B078E" w:rsidRDefault="004B078E" w:rsidP="00E37D7E">
            <w:pPr>
              <w:jc w:val="center"/>
              <w:rPr>
                <w:b/>
              </w:rPr>
            </w:pPr>
            <w:r>
              <w:rPr>
                <w:b/>
              </w:rPr>
              <w:t>Description of Test Suite</w:t>
            </w:r>
          </w:p>
        </w:tc>
        <w:tc>
          <w:tcPr>
            <w:tcW w:w="7016" w:type="dxa"/>
            <w:gridSpan w:val="2"/>
            <w:shd w:val="clear" w:color="auto" w:fill="auto"/>
          </w:tcPr>
          <w:p w14:paraId="1CF70C09" w14:textId="1058B701" w:rsidR="004B078E" w:rsidRPr="001F60D3" w:rsidRDefault="004B078E" w:rsidP="00E37D7E">
            <w:pPr>
              <w:rPr>
                <w:bCs/>
              </w:rPr>
            </w:pPr>
            <w:r w:rsidRPr="001F60D3">
              <w:rPr>
                <w:bCs/>
              </w:rPr>
              <w:t>Test</w:t>
            </w:r>
            <w:r>
              <w:rPr>
                <w:bCs/>
              </w:rPr>
              <w:t>s</w:t>
            </w:r>
            <w:r w:rsidRPr="001F60D3">
              <w:rPr>
                <w:bCs/>
              </w:rPr>
              <w:t xml:space="preserve"> focus: </w:t>
            </w:r>
            <w:r>
              <w:rPr>
                <w:bCs/>
              </w:rPr>
              <w:t>Check for duplicate rows.</w:t>
            </w:r>
          </w:p>
        </w:tc>
      </w:tr>
      <w:tr w:rsidR="004B078E" w14:paraId="1BE5FDE2" w14:textId="77777777" w:rsidTr="00E37D7E">
        <w:trPr>
          <w:trHeight w:val="360"/>
        </w:trPr>
        <w:tc>
          <w:tcPr>
            <w:tcW w:w="2290" w:type="dxa"/>
            <w:shd w:val="clear" w:color="auto" w:fill="E0E0E0"/>
          </w:tcPr>
          <w:p w14:paraId="1DAED8BB" w14:textId="77777777" w:rsidR="004B078E" w:rsidRDefault="004B078E" w:rsidP="00E37D7E">
            <w:pPr>
              <w:jc w:val="center"/>
              <w:rPr>
                <w:b/>
              </w:rPr>
            </w:pPr>
            <w:r>
              <w:rPr>
                <w:b/>
              </w:rPr>
              <w:t>Test Case Identifier</w:t>
            </w:r>
          </w:p>
        </w:tc>
        <w:tc>
          <w:tcPr>
            <w:tcW w:w="5378" w:type="dxa"/>
            <w:shd w:val="clear" w:color="auto" w:fill="E0E0E0"/>
          </w:tcPr>
          <w:p w14:paraId="57BD3681" w14:textId="77777777" w:rsidR="004B078E" w:rsidRDefault="004B078E" w:rsidP="00E37D7E">
            <w:pPr>
              <w:jc w:val="center"/>
              <w:rPr>
                <w:b/>
              </w:rPr>
            </w:pPr>
            <w:r>
              <w:rPr>
                <w:b/>
              </w:rPr>
              <w:t>Objective</w:t>
            </w:r>
          </w:p>
        </w:tc>
        <w:tc>
          <w:tcPr>
            <w:tcW w:w="1638" w:type="dxa"/>
            <w:shd w:val="clear" w:color="auto" w:fill="E0E0E0"/>
          </w:tcPr>
          <w:p w14:paraId="10E0D207" w14:textId="77777777" w:rsidR="004B078E" w:rsidRDefault="004B078E" w:rsidP="00E37D7E">
            <w:pPr>
              <w:jc w:val="center"/>
              <w:rPr>
                <w:b/>
              </w:rPr>
            </w:pPr>
            <w:r>
              <w:rPr>
                <w:b/>
              </w:rPr>
              <w:t>Criticality</w:t>
            </w:r>
          </w:p>
        </w:tc>
      </w:tr>
      <w:tr w:rsidR="00F93938" w14:paraId="618F977F" w14:textId="77777777" w:rsidTr="00E37D7E">
        <w:trPr>
          <w:trHeight w:val="378"/>
        </w:trPr>
        <w:tc>
          <w:tcPr>
            <w:tcW w:w="2290" w:type="dxa"/>
          </w:tcPr>
          <w:p w14:paraId="31A3270F" w14:textId="5CB3D746" w:rsidR="00F93938" w:rsidRDefault="00F93938" w:rsidP="00E37D7E">
            <w:pPr>
              <w:jc w:val="center"/>
            </w:pPr>
            <w:r>
              <w:t>5</w:t>
            </w:r>
          </w:p>
        </w:tc>
        <w:tc>
          <w:tcPr>
            <w:tcW w:w="5378" w:type="dxa"/>
            <w:shd w:val="clear" w:color="auto" w:fill="auto"/>
          </w:tcPr>
          <w:p w14:paraId="5B1E34DA" w14:textId="5EAB3C9C" w:rsidR="00F93938" w:rsidRDefault="00F93938" w:rsidP="00E37D7E">
            <w:pPr>
              <w:rPr>
                <w:bCs/>
              </w:rPr>
            </w:pPr>
            <w:r>
              <w:rPr>
                <w:bCs/>
              </w:rPr>
              <w:t>This test checks for duplicate rows by using the feature and finds matches.</w:t>
            </w:r>
          </w:p>
        </w:tc>
        <w:tc>
          <w:tcPr>
            <w:tcW w:w="1638" w:type="dxa"/>
            <w:shd w:val="clear" w:color="auto" w:fill="auto"/>
          </w:tcPr>
          <w:p w14:paraId="30DE7732" w14:textId="5D7DEBEC" w:rsidR="00F93938" w:rsidRDefault="00F93938" w:rsidP="00E37D7E">
            <w:pPr>
              <w:jc w:val="center"/>
              <w:rPr>
                <w:b/>
              </w:rPr>
            </w:pPr>
            <w:r>
              <w:rPr>
                <w:b/>
              </w:rPr>
              <w:t>3</w:t>
            </w:r>
          </w:p>
        </w:tc>
      </w:tr>
      <w:tr w:rsidR="00610A34" w14:paraId="66E53DF7" w14:textId="77777777" w:rsidTr="00E37D7E">
        <w:trPr>
          <w:trHeight w:val="378"/>
        </w:trPr>
        <w:tc>
          <w:tcPr>
            <w:tcW w:w="2290" w:type="dxa"/>
          </w:tcPr>
          <w:p w14:paraId="2A83892B" w14:textId="2C04C6F5" w:rsidR="00610A34" w:rsidRDefault="00610A34" w:rsidP="00E37D7E">
            <w:pPr>
              <w:jc w:val="center"/>
            </w:pPr>
            <w:r>
              <w:t>6</w:t>
            </w:r>
          </w:p>
        </w:tc>
        <w:tc>
          <w:tcPr>
            <w:tcW w:w="5378" w:type="dxa"/>
            <w:shd w:val="clear" w:color="auto" w:fill="auto"/>
          </w:tcPr>
          <w:p w14:paraId="13320274" w14:textId="600E3C99" w:rsidR="00610A34" w:rsidRDefault="00610A34" w:rsidP="00E37D7E">
            <w:pPr>
              <w:rPr>
                <w:bCs/>
              </w:rPr>
            </w:pPr>
            <w:r>
              <w:rPr>
                <w:bCs/>
              </w:rPr>
              <w:t>This test verifies that duplicate rows are highlighted in yellow.</w:t>
            </w:r>
          </w:p>
        </w:tc>
        <w:tc>
          <w:tcPr>
            <w:tcW w:w="1638" w:type="dxa"/>
            <w:shd w:val="clear" w:color="auto" w:fill="auto"/>
          </w:tcPr>
          <w:p w14:paraId="0094C8BA" w14:textId="2DC74EC1" w:rsidR="00610A34" w:rsidRDefault="00610A34" w:rsidP="00E37D7E">
            <w:pPr>
              <w:jc w:val="center"/>
              <w:rPr>
                <w:b/>
              </w:rPr>
            </w:pPr>
            <w:r>
              <w:rPr>
                <w:b/>
              </w:rPr>
              <w:t>1</w:t>
            </w:r>
          </w:p>
        </w:tc>
      </w:tr>
      <w:tr w:rsidR="004B078E" w14:paraId="7E823600" w14:textId="77777777" w:rsidTr="00E37D7E">
        <w:trPr>
          <w:trHeight w:val="378"/>
        </w:trPr>
        <w:tc>
          <w:tcPr>
            <w:tcW w:w="2290" w:type="dxa"/>
          </w:tcPr>
          <w:p w14:paraId="61498870" w14:textId="25488F7E" w:rsidR="004B078E" w:rsidRDefault="00610A34" w:rsidP="00E37D7E">
            <w:pPr>
              <w:jc w:val="center"/>
            </w:pPr>
            <w:r>
              <w:t>7</w:t>
            </w:r>
          </w:p>
        </w:tc>
        <w:tc>
          <w:tcPr>
            <w:tcW w:w="5378" w:type="dxa"/>
            <w:shd w:val="clear" w:color="auto" w:fill="auto"/>
          </w:tcPr>
          <w:p w14:paraId="5D041983" w14:textId="1F06ED05" w:rsidR="004B078E" w:rsidRPr="001F60D3" w:rsidRDefault="004B078E" w:rsidP="00E37D7E">
            <w:pPr>
              <w:rPr>
                <w:bCs/>
              </w:rPr>
            </w:pPr>
            <w:r>
              <w:rPr>
                <w:bCs/>
              </w:rPr>
              <w:t>This test checks for duplicate rows by using the feature and does not find matches.</w:t>
            </w:r>
          </w:p>
        </w:tc>
        <w:tc>
          <w:tcPr>
            <w:tcW w:w="1638" w:type="dxa"/>
            <w:shd w:val="clear" w:color="auto" w:fill="auto"/>
          </w:tcPr>
          <w:p w14:paraId="015394DB" w14:textId="42D0A0B0" w:rsidR="004B078E" w:rsidRDefault="00F93938" w:rsidP="00E37D7E">
            <w:pPr>
              <w:jc w:val="center"/>
              <w:rPr>
                <w:b/>
              </w:rPr>
            </w:pPr>
            <w:r>
              <w:rPr>
                <w:b/>
              </w:rPr>
              <w:t>3</w:t>
            </w:r>
          </w:p>
        </w:tc>
      </w:tr>
      <w:tr w:rsidR="004B078E" w14:paraId="147A917C" w14:textId="77777777" w:rsidTr="00E37D7E">
        <w:trPr>
          <w:trHeight w:val="378"/>
        </w:trPr>
        <w:tc>
          <w:tcPr>
            <w:tcW w:w="2290" w:type="dxa"/>
          </w:tcPr>
          <w:p w14:paraId="645E90CA" w14:textId="2E780E14" w:rsidR="004B078E" w:rsidRDefault="00610A34" w:rsidP="00E37D7E">
            <w:pPr>
              <w:jc w:val="center"/>
            </w:pPr>
            <w:r>
              <w:t>8</w:t>
            </w:r>
          </w:p>
        </w:tc>
        <w:tc>
          <w:tcPr>
            <w:tcW w:w="5378" w:type="dxa"/>
            <w:shd w:val="clear" w:color="auto" w:fill="auto"/>
          </w:tcPr>
          <w:p w14:paraId="1AE58541" w14:textId="497FEE4C" w:rsidR="004B078E" w:rsidRPr="001F60D3" w:rsidRDefault="004B078E" w:rsidP="00E37D7E">
            <w:pPr>
              <w:rPr>
                <w:bCs/>
              </w:rPr>
            </w:pPr>
            <w:r>
              <w:rPr>
                <w:bCs/>
              </w:rPr>
              <w:t>This test checks for duplicate rows by using the feature and it also uses the column selection feature.</w:t>
            </w:r>
          </w:p>
        </w:tc>
        <w:tc>
          <w:tcPr>
            <w:tcW w:w="1638" w:type="dxa"/>
            <w:shd w:val="clear" w:color="auto" w:fill="auto"/>
          </w:tcPr>
          <w:p w14:paraId="7235C95B" w14:textId="58B1659D" w:rsidR="004B078E" w:rsidRDefault="00F93938" w:rsidP="00E37D7E">
            <w:pPr>
              <w:jc w:val="center"/>
              <w:rPr>
                <w:b/>
              </w:rPr>
            </w:pPr>
            <w:r>
              <w:rPr>
                <w:b/>
              </w:rPr>
              <w:t>1</w:t>
            </w:r>
          </w:p>
        </w:tc>
      </w:tr>
    </w:tbl>
    <w:p w14:paraId="16371955" w14:textId="77777777" w:rsidR="009069AE" w:rsidRPr="00130598" w:rsidRDefault="009069AE" w:rsidP="009069AE">
      <w:pPr>
        <w:pStyle w:val="Listaconvietas"/>
        <w:numPr>
          <w:ilvl w:val="0"/>
          <w:numId w:val="0"/>
        </w:numPr>
        <w:ind w:left="576" w:hanging="360"/>
      </w:pPr>
    </w:p>
    <w:p w14:paraId="5AD382F5" w14:textId="77777777" w:rsidR="009069AE" w:rsidRDefault="009069AE">
      <w:pPr>
        <w:pStyle w:val="Listaconvietas"/>
        <w:numPr>
          <w:ilvl w:val="0"/>
          <w:numId w:val="0"/>
        </w:numPr>
        <w:ind w:left="576" w:hanging="360"/>
      </w:pPr>
    </w:p>
    <w:p w14:paraId="7F53C9DE" w14:textId="77777777" w:rsidR="00941D93" w:rsidRDefault="00941D93">
      <w:pPr>
        <w:pStyle w:val="Ttulo1"/>
      </w:pPr>
      <w:bookmarkStart w:id="40" w:name="_Toc38502459"/>
      <w:r>
        <w:lastRenderedPageBreak/>
        <w:t>Test</w:t>
      </w:r>
      <w:r w:rsidR="001F60D3">
        <w:t xml:space="preserve"> Suite A</w:t>
      </w:r>
      <w:bookmarkEnd w:id="40"/>
    </w:p>
    <w:p w14:paraId="4C7433D2" w14:textId="77777777" w:rsidR="00124040" w:rsidRDefault="00124040" w:rsidP="00B34944">
      <w:pPr>
        <w:pStyle w:val="Paragraph"/>
      </w:pPr>
    </w:p>
    <w:p w14:paraId="20F4E7F7" w14:textId="77777777" w:rsidR="00124040" w:rsidRDefault="0039051A" w:rsidP="0039051A">
      <w:pPr>
        <w:pStyle w:val="Ttulo2"/>
        <w:numPr>
          <w:ilvl w:val="0"/>
          <w:numId w:val="0"/>
        </w:numPr>
      </w:pPr>
      <w:bookmarkStart w:id="41" w:name="_Toc38502460"/>
      <w:r>
        <w:t>Initial Set Up</w:t>
      </w:r>
      <w:bookmarkEnd w:id="41"/>
    </w:p>
    <w:p w14:paraId="6E73BF0D" w14:textId="77777777" w:rsidR="00124040" w:rsidRDefault="0039051A" w:rsidP="0039051A">
      <w:pPr>
        <w:pStyle w:val="Paragraph"/>
        <w:numPr>
          <w:ilvl w:val="0"/>
          <w:numId w:val="17"/>
        </w:numPr>
        <w:ind w:left="270" w:hanging="270"/>
      </w:pPr>
      <w:r>
        <w:t>Launch dbEdit.jar file. This is the initial view of the application:</w:t>
      </w:r>
    </w:p>
    <w:p w14:paraId="69754B22" w14:textId="77777777" w:rsidR="0039051A" w:rsidRDefault="0039051A" w:rsidP="0039051A">
      <w:pPr>
        <w:pStyle w:val="Paragraph"/>
        <w:ind w:left="270"/>
        <w:jc w:val="center"/>
      </w:pPr>
      <w:r>
        <w:rPr>
          <w:noProof/>
        </w:rPr>
        <w:drawing>
          <wp:inline distT="0" distB="0" distL="0" distR="0" wp14:anchorId="22745466" wp14:editId="45683845">
            <wp:extent cx="3308279" cy="3341729"/>
            <wp:effectExtent l="0" t="0" r="0" b="0"/>
            <wp:docPr id="196745668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5">
                      <a:extLst>
                        <a:ext uri="{28A0092B-C50C-407E-A947-70E740481C1C}">
                          <a14:useLocalDpi xmlns:a14="http://schemas.microsoft.com/office/drawing/2010/main"/>
                        </a:ext>
                      </a:extLst>
                    </a:blip>
                    <a:stretch>
                      <a:fillRect/>
                    </a:stretch>
                  </pic:blipFill>
                  <pic:spPr>
                    <a:xfrm>
                      <a:off x="0" y="0"/>
                      <a:ext cx="3308279" cy="3341729"/>
                    </a:xfrm>
                    <a:prstGeom prst="rect">
                      <a:avLst/>
                    </a:prstGeom>
                  </pic:spPr>
                </pic:pic>
              </a:graphicData>
            </a:graphic>
          </wp:inline>
        </w:drawing>
      </w:r>
    </w:p>
    <w:p w14:paraId="53D04977" w14:textId="77777777" w:rsidR="0039051A" w:rsidRDefault="0039051A" w:rsidP="0039051A">
      <w:pPr>
        <w:pStyle w:val="Paragraph"/>
        <w:numPr>
          <w:ilvl w:val="0"/>
          <w:numId w:val="17"/>
        </w:numPr>
        <w:ind w:left="270" w:hanging="270"/>
      </w:pPr>
      <w:r>
        <w:t>Click on the upper-left menu “File”, select “Open” and finally choose the main DB file named “Test_DB.xml”</w:t>
      </w:r>
    </w:p>
    <w:p w14:paraId="789F4C91" w14:textId="77777777" w:rsidR="0039051A" w:rsidRDefault="0039051A" w:rsidP="0039051A">
      <w:pPr>
        <w:pStyle w:val="Paragraph"/>
        <w:jc w:val="center"/>
      </w:pPr>
      <w:r>
        <w:rPr>
          <w:noProof/>
        </w:rPr>
        <w:drawing>
          <wp:inline distT="0" distB="0" distL="0" distR="0" wp14:anchorId="38892202" wp14:editId="38ADB953">
            <wp:extent cx="1714500" cy="1625600"/>
            <wp:effectExtent l="0" t="0" r="0" b="0"/>
            <wp:docPr id="885145542" name="Imagen 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6">
                      <a:extLst>
                        <a:ext uri="{28A0092B-C50C-407E-A947-70E740481C1C}">
                          <a14:useLocalDpi xmlns:a14="http://schemas.microsoft.com/office/drawing/2010/main"/>
                        </a:ext>
                      </a:extLst>
                    </a:blip>
                    <a:stretch>
                      <a:fillRect/>
                    </a:stretch>
                  </pic:blipFill>
                  <pic:spPr>
                    <a:xfrm>
                      <a:off x="0" y="0"/>
                      <a:ext cx="1714500" cy="1625600"/>
                    </a:xfrm>
                    <a:prstGeom prst="rect">
                      <a:avLst/>
                    </a:prstGeom>
                  </pic:spPr>
                </pic:pic>
              </a:graphicData>
            </a:graphic>
          </wp:inline>
        </w:drawing>
      </w:r>
    </w:p>
    <w:p w14:paraId="12495DED" w14:textId="77777777" w:rsidR="0039051A" w:rsidRDefault="0039051A" w:rsidP="0039051A">
      <w:pPr>
        <w:pStyle w:val="Paragraph"/>
        <w:jc w:val="center"/>
      </w:pPr>
    </w:p>
    <w:p w14:paraId="23A4FB55" w14:textId="77777777" w:rsidR="0039051A" w:rsidRDefault="0039051A" w:rsidP="0039051A">
      <w:pPr>
        <w:pStyle w:val="Paragraph"/>
        <w:jc w:val="center"/>
      </w:pPr>
      <w:r>
        <w:rPr>
          <w:noProof/>
        </w:rPr>
        <w:drawing>
          <wp:inline distT="0" distB="0" distL="0" distR="0" wp14:anchorId="61395905" wp14:editId="2F6C5787">
            <wp:extent cx="1143000" cy="1244600"/>
            <wp:effectExtent l="0" t="0" r="0" b="0"/>
            <wp:docPr id="6943774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17">
                      <a:extLst>
                        <a:ext uri="{28A0092B-C50C-407E-A947-70E740481C1C}">
                          <a14:useLocalDpi xmlns:a14="http://schemas.microsoft.com/office/drawing/2010/main"/>
                        </a:ext>
                      </a:extLst>
                    </a:blip>
                    <a:stretch>
                      <a:fillRect/>
                    </a:stretch>
                  </pic:blipFill>
                  <pic:spPr>
                    <a:xfrm>
                      <a:off x="0" y="0"/>
                      <a:ext cx="1143000" cy="1244600"/>
                    </a:xfrm>
                    <a:prstGeom prst="rect">
                      <a:avLst/>
                    </a:prstGeom>
                  </pic:spPr>
                </pic:pic>
              </a:graphicData>
            </a:graphic>
          </wp:inline>
        </w:drawing>
      </w:r>
    </w:p>
    <w:p w14:paraId="0B4AA221" w14:textId="77777777" w:rsidR="0039051A" w:rsidRDefault="0039051A" w:rsidP="0039051A">
      <w:pPr>
        <w:pStyle w:val="Paragraph"/>
        <w:numPr>
          <w:ilvl w:val="0"/>
          <w:numId w:val="17"/>
        </w:numPr>
        <w:ind w:left="270" w:hanging="270"/>
      </w:pPr>
      <w:r>
        <w:t xml:space="preserve">The next menu illustrates the three available tables. </w:t>
      </w:r>
      <w:commentRangeStart w:id="42"/>
      <w:commentRangeStart w:id="43"/>
      <w:commentRangeStart w:id="44"/>
      <w:commentRangeStart w:id="45"/>
      <w:r>
        <w:t>Select any of those three</w:t>
      </w:r>
      <w:commentRangeEnd w:id="42"/>
      <w:r>
        <w:rPr>
          <w:rStyle w:val="Refdecomentario"/>
        </w:rPr>
        <w:commentReference w:id="42"/>
      </w:r>
      <w:commentRangeEnd w:id="43"/>
      <w:r>
        <w:rPr>
          <w:rStyle w:val="Refdecomentario"/>
        </w:rPr>
        <w:commentReference w:id="43"/>
      </w:r>
      <w:commentRangeEnd w:id="44"/>
      <w:r>
        <w:rPr>
          <w:rStyle w:val="Refdecomentario"/>
        </w:rPr>
        <w:commentReference w:id="44"/>
      </w:r>
      <w:commentRangeEnd w:id="45"/>
      <w:r>
        <w:rPr>
          <w:rStyle w:val="Refdecomentario"/>
        </w:rPr>
        <w:commentReference w:id="45"/>
      </w:r>
      <w:r>
        <w:t>.</w:t>
      </w:r>
    </w:p>
    <w:p w14:paraId="493A92F2" w14:textId="77777777" w:rsidR="0039051A" w:rsidRDefault="0039051A" w:rsidP="0039051A">
      <w:pPr>
        <w:pStyle w:val="Paragraph"/>
        <w:jc w:val="center"/>
      </w:pPr>
      <w:r>
        <w:rPr>
          <w:noProof/>
        </w:rPr>
        <w:lastRenderedPageBreak/>
        <w:drawing>
          <wp:inline distT="0" distB="0" distL="0" distR="0" wp14:anchorId="0A7F5291" wp14:editId="5153C438">
            <wp:extent cx="3616504" cy="3263694"/>
            <wp:effectExtent l="0" t="0" r="0" b="0"/>
            <wp:docPr id="1967200810" name="Imagen 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18">
                      <a:extLst>
                        <a:ext uri="{28A0092B-C50C-407E-A947-70E740481C1C}">
                          <a14:useLocalDpi xmlns:a14="http://schemas.microsoft.com/office/drawing/2010/main"/>
                        </a:ext>
                      </a:extLst>
                    </a:blip>
                    <a:stretch>
                      <a:fillRect/>
                    </a:stretch>
                  </pic:blipFill>
                  <pic:spPr>
                    <a:xfrm>
                      <a:off x="0" y="0"/>
                      <a:ext cx="3616504" cy="3263694"/>
                    </a:xfrm>
                    <a:prstGeom prst="rect">
                      <a:avLst/>
                    </a:prstGeom>
                  </pic:spPr>
                </pic:pic>
              </a:graphicData>
            </a:graphic>
          </wp:inline>
        </w:drawing>
      </w:r>
    </w:p>
    <w:p w14:paraId="67242847" w14:textId="77777777" w:rsidR="0039051A" w:rsidRDefault="0039051A" w:rsidP="0039051A">
      <w:pPr>
        <w:pStyle w:val="Paragraph"/>
        <w:numPr>
          <w:ilvl w:val="0"/>
          <w:numId w:val="17"/>
        </w:numPr>
        <w:ind w:left="270" w:hanging="270"/>
      </w:pPr>
      <w:r>
        <w:t>Tables are represented as shown in image below.</w:t>
      </w:r>
    </w:p>
    <w:p w14:paraId="712A07E1" w14:textId="77777777" w:rsidR="0039051A" w:rsidRDefault="0039051A" w:rsidP="0039051A">
      <w:pPr>
        <w:pStyle w:val="Paragraph"/>
        <w:ind w:left="270"/>
        <w:jc w:val="center"/>
      </w:pPr>
      <w:r>
        <w:rPr>
          <w:noProof/>
        </w:rPr>
        <w:drawing>
          <wp:inline distT="0" distB="0" distL="0" distR="0" wp14:anchorId="7C4D9A26" wp14:editId="78F8BDD1">
            <wp:extent cx="4037744" cy="2790978"/>
            <wp:effectExtent l="0" t="0" r="0" b="0"/>
            <wp:docPr id="1775017439" name="Imagen 7"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19">
                      <a:extLst>
                        <a:ext uri="{28A0092B-C50C-407E-A947-70E740481C1C}">
                          <a14:useLocalDpi xmlns:a14="http://schemas.microsoft.com/office/drawing/2010/main"/>
                        </a:ext>
                      </a:extLst>
                    </a:blip>
                    <a:stretch>
                      <a:fillRect/>
                    </a:stretch>
                  </pic:blipFill>
                  <pic:spPr>
                    <a:xfrm>
                      <a:off x="0" y="0"/>
                      <a:ext cx="4037744" cy="2790978"/>
                    </a:xfrm>
                    <a:prstGeom prst="rect">
                      <a:avLst/>
                    </a:prstGeom>
                  </pic:spPr>
                </pic:pic>
              </a:graphicData>
            </a:graphic>
          </wp:inline>
        </w:drawing>
      </w:r>
    </w:p>
    <w:p w14:paraId="747D25A4" w14:textId="77777777" w:rsidR="002A1136" w:rsidRDefault="002A1136" w:rsidP="0039051A">
      <w:pPr>
        <w:pStyle w:val="Paragraph"/>
        <w:ind w:left="270"/>
        <w:jc w:val="center"/>
      </w:pPr>
    </w:p>
    <w:p w14:paraId="0019FBCB" w14:textId="77777777" w:rsidR="002A1136" w:rsidRDefault="002A1136" w:rsidP="0039051A">
      <w:pPr>
        <w:pStyle w:val="Paragraph"/>
        <w:ind w:left="270"/>
        <w:jc w:val="center"/>
      </w:pPr>
    </w:p>
    <w:p w14:paraId="7FDD4DEB" w14:textId="77777777" w:rsidR="002A1136" w:rsidRDefault="002A1136" w:rsidP="0039051A">
      <w:pPr>
        <w:pStyle w:val="Paragraph"/>
        <w:ind w:left="270"/>
        <w:jc w:val="center"/>
      </w:pPr>
    </w:p>
    <w:p w14:paraId="680332E5" w14:textId="77777777" w:rsidR="002A1136" w:rsidRDefault="002A1136" w:rsidP="0039051A">
      <w:pPr>
        <w:pStyle w:val="Paragraph"/>
        <w:ind w:left="270"/>
        <w:jc w:val="center"/>
      </w:pPr>
    </w:p>
    <w:p w14:paraId="5DC472DA" w14:textId="77777777" w:rsidR="002A1136" w:rsidRDefault="002A1136" w:rsidP="0039051A">
      <w:pPr>
        <w:pStyle w:val="Paragraph"/>
        <w:ind w:left="270"/>
        <w:jc w:val="center"/>
      </w:pPr>
    </w:p>
    <w:p w14:paraId="5476F21B" w14:textId="77777777" w:rsidR="002A1136" w:rsidRDefault="002A1136" w:rsidP="0039051A">
      <w:pPr>
        <w:pStyle w:val="Paragraph"/>
        <w:ind w:left="270"/>
        <w:jc w:val="center"/>
      </w:pPr>
    </w:p>
    <w:p w14:paraId="7232D8A3" w14:textId="3B9E5489" w:rsidR="002A1136" w:rsidRDefault="002A1136" w:rsidP="0039051A">
      <w:pPr>
        <w:pStyle w:val="Paragraph"/>
        <w:ind w:left="270"/>
        <w:jc w:val="center"/>
      </w:pPr>
    </w:p>
    <w:p w14:paraId="441DE0F7" w14:textId="77777777" w:rsidR="00F6251F" w:rsidRDefault="00F6251F" w:rsidP="0039051A">
      <w:pPr>
        <w:pStyle w:val="Paragraph"/>
        <w:ind w:left="270"/>
        <w:jc w:val="center"/>
      </w:pPr>
    </w:p>
    <w:p w14:paraId="23ADD576" w14:textId="77777777" w:rsidR="000271C4" w:rsidRDefault="000271C4" w:rsidP="000271C4">
      <w:pPr>
        <w:pStyle w:val="Ttulo2"/>
      </w:pPr>
      <w:bookmarkStart w:id="46" w:name="_Toc38502461"/>
      <w:r>
        <w:lastRenderedPageBreak/>
        <w:t>Test 1</w:t>
      </w:r>
      <w:bookmarkEnd w:id="46"/>
    </w:p>
    <w:p w14:paraId="5EE2C73D" w14:textId="77777777" w:rsidR="000271C4" w:rsidRDefault="000271C4" w:rsidP="000271C4"/>
    <w:p w14:paraId="3D0251EB" w14:textId="09B268F8" w:rsidR="000271C4" w:rsidRPr="00C178DD" w:rsidRDefault="000271C4" w:rsidP="000271C4">
      <w:r w:rsidRPr="31DF464E">
        <w:rPr>
          <w:b/>
          <w:bCs/>
        </w:rPr>
        <w:t xml:space="preserve">Objective: </w:t>
      </w:r>
      <w:r>
        <w:t xml:space="preserve">Compare table </w:t>
      </w:r>
      <w:r w:rsidR="000B5802">
        <w:t xml:space="preserve">CONSTRAINT_TABLE </w:t>
      </w:r>
      <w:r>
        <w:t>with exact same table.</w:t>
      </w:r>
    </w:p>
    <w:p w14:paraId="1D0D6749" w14:textId="77777777" w:rsidR="000271C4" w:rsidRDefault="000271C4" w:rsidP="000271C4">
      <w:pPr>
        <w:sectPr w:rsidR="000271C4">
          <w:headerReference w:type="default" r:id="rId20"/>
          <w:footerReference w:type="default" r:id="rId21"/>
          <w:pgSz w:w="12240" w:h="15840" w:code="1"/>
          <w:pgMar w:top="1440" w:right="1440" w:bottom="1440" w:left="1800" w:header="720" w:footer="720" w:gutter="0"/>
          <w:pgNumType w:start="1"/>
          <w:cols w:space="720"/>
        </w:sectPr>
      </w:pPr>
      <w:r w:rsidRPr="00B34944">
        <w:rPr>
          <w:b/>
          <w:bCs/>
        </w:rPr>
        <w:t>Notes:</w:t>
      </w:r>
    </w:p>
    <w:tbl>
      <w:tblPr>
        <w:tblpPr w:leftFromText="141" w:rightFromText="141" w:vertAnchor="text" w:horzAnchor="margin" w:tblpXSpec="center" w:tblpY="386"/>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3"/>
        <w:gridCol w:w="2228"/>
        <w:gridCol w:w="717"/>
        <w:gridCol w:w="197"/>
        <w:gridCol w:w="182"/>
        <w:gridCol w:w="3824"/>
        <w:gridCol w:w="1350"/>
      </w:tblGrid>
      <w:tr w:rsidR="009C6E0B" w14:paraId="0F55049D" w14:textId="77777777" w:rsidTr="00345DEC">
        <w:trPr>
          <w:cantSplit/>
          <w:trHeight w:val="300"/>
        </w:trPr>
        <w:tc>
          <w:tcPr>
            <w:tcW w:w="3783" w:type="dxa"/>
            <w:gridSpan w:val="4"/>
          </w:tcPr>
          <w:p w14:paraId="264016DD" w14:textId="77777777" w:rsidR="000271C4" w:rsidRDefault="000271C4" w:rsidP="000271C4">
            <w:r>
              <w:t>Test No.: 1</w:t>
            </w:r>
          </w:p>
        </w:tc>
        <w:tc>
          <w:tcPr>
            <w:tcW w:w="5302" w:type="dxa"/>
            <w:gridSpan w:val="3"/>
          </w:tcPr>
          <w:p w14:paraId="03B9F0BC" w14:textId="77777777" w:rsidR="000271C4" w:rsidRDefault="000271C4" w:rsidP="000271C4">
            <w:r>
              <w:t>Current Status: Pending</w:t>
            </w:r>
            <w:commentRangeStart w:id="47"/>
            <w:commentRangeStart w:id="48"/>
            <w:commentRangeEnd w:id="47"/>
            <w:r>
              <w:rPr>
                <w:rStyle w:val="Refdecomentario"/>
              </w:rPr>
              <w:commentReference w:id="47"/>
            </w:r>
            <w:commentRangeEnd w:id="48"/>
            <w:r>
              <w:rPr>
                <w:rStyle w:val="Refdecomentario"/>
              </w:rPr>
              <w:commentReference w:id="48"/>
            </w:r>
            <w:commentRangeStart w:id="49"/>
            <w:commentRangeEnd w:id="49"/>
            <w:r>
              <w:rPr>
                <w:rStyle w:val="Refdecomentario"/>
              </w:rPr>
              <w:commentReference w:id="49"/>
            </w:r>
          </w:p>
        </w:tc>
      </w:tr>
      <w:tr w:rsidR="000271C4" w14:paraId="73F08C41" w14:textId="77777777" w:rsidTr="00345DEC">
        <w:trPr>
          <w:cantSplit/>
          <w:trHeight w:val="300"/>
        </w:trPr>
        <w:tc>
          <w:tcPr>
            <w:tcW w:w="9085" w:type="dxa"/>
            <w:gridSpan w:val="7"/>
          </w:tcPr>
          <w:p w14:paraId="4B9EA3DF" w14:textId="77777777" w:rsidR="000271C4" w:rsidRPr="00E47986" w:rsidRDefault="000271C4" w:rsidP="000271C4">
            <w:r w:rsidRPr="00E47986">
              <w:t xml:space="preserve">Test title:  </w:t>
            </w:r>
            <w:r>
              <w:t>Compare table to exact same table.</w:t>
            </w:r>
          </w:p>
          <w:p w14:paraId="20017BA1" w14:textId="77777777" w:rsidR="000271C4" w:rsidRPr="00E47986" w:rsidRDefault="000271C4" w:rsidP="000271C4"/>
        </w:tc>
      </w:tr>
      <w:tr w:rsidR="00FB209E" w14:paraId="61C00666" w14:textId="77777777" w:rsidTr="00345DEC">
        <w:trPr>
          <w:cantSplit/>
          <w:trHeight w:val="925"/>
        </w:trPr>
        <w:tc>
          <w:tcPr>
            <w:tcW w:w="9085" w:type="dxa"/>
            <w:gridSpan w:val="7"/>
          </w:tcPr>
          <w:p w14:paraId="6E417F5D" w14:textId="77777777" w:rsidR="000271C4" w:rsidRPr="00E47986" w:rsidRDefault="000271C4" w:rsidP="000271C4">
            <w:r w:rsidRPr="00E47986">
              <w:t xml:space="preserve">Testing approach: </w:t>
            </w:r>
            <w:r>
              <w:t>Select CONSTRAINT_TABLE to be compared with itself.</w:t>
            </w:r>
          </w:p>
        </w:tc>
      </w:tr>
      <w:tr w:rsidR="009C6E0B" w14:paraId="2F7B5ABA" w14:textId="77777777" w:rsidTr="00345DEC">
        <w:trPr>
          <w:cantSplit/>
          <w:trHeight w:val="1783"/>
        </w:trPr>
        <w:tc>
          <w:tcPr>
            <w:tcW w:w="672" w:type="dxa"/>
          </w:tcPr>
          <w:p w14:paraId="1EC25B63" w14:textId="77777777" w:rsidR="000271C4" w:rsidRDefault="000271C4" w:rsidP="00890255">
            <w:pPr>
              <w:jc w:val="center"/>
            </w:pPr>
            <w:r>
              <w:t>STEP</w:t>
            </w:r>
          </w:p>
          <w:p w14:paraId="2138A0C3" w14:textId="77777777" w:rsidR="000271C4" w:rsidRDefault="000271C4" w:rsidP="00890255">
            <w:pPr>
              <w:jc w:val="center"/>
            </w:pPr>
          </w:p>
          <w:p w14:paraId="147C0A5F" w14:textId="77777777" w:rsidR="000271C4" w:rsidRDefault="000271C4" w:rsidP="00890255">
            <w:pPr>
              <w:jc w:val="center"/>
            </w:pPr>
            <w:r>
              <w:t>1</w:t>
            </w:r>
          </w:p>
        </w:tc>
        <w:tc>
          <w:tcPr>
            <w:tcW w:w="2178" w:type="dxa"/>
          </w:tcPr>
          <w:p w14:paraId="75A69475" w14:textId="77777777" w:rsidR="000271C4" w:rsidRDefault="000271C4" w:rsidP="000271C4">
            <w:r>
              <w:t>OPERATOR ACTION</w:t>
            </w:r>
          </w:p>
          <w:p w14:paraId="129A4451" w14:textId="77777777" w:rsidR="000271C4" w:rsidRDefault="000271C4" w:rsidP="000271C4"/>
          <w:p w14:paraId="433B9BFC" w14:textId="77777777" w:rsidR="000271C4" w:rsidRDefault="000271C4" w:rsidP="000271C4">
            <w:r>
              <w:t>Open CONSTRAIN</w:t>
            </w:r>
            <w:r w:rsidR="00890255">
              <w:t>T</w:t>
            </w:r>
            <w:r>
              <w:t>_TABL</w:t>
            </w:r>
            <w:r w:rsidR="009C6E0B">
              <w:t>E</w:t>
            </w:r>
            <w:r>
              <w:t xml:space="preserve"> from main menu after loading TEST_DB.xml</w:t>
            </w:r>
          </w:p>
        </w:tc>
        <w:tc>
          <w:tcPr>
            <w:tcW w:w="1149" w:type="dxa"/>
            <w:gridSpan w:val="3"/>
          </w:tcPr>
          <w:p w14:paraId="60DBF41A" w14:textId="77777777" w:rsidR="000271C4" w:rsidRDefault="000271C4" w:rsidP="000271C4">
            <w:r>
              <w:t>PURPOSE</w:t>
            </w:r>
          </w:p>
          <w:p w14:paraId="71307650" w14:textId="77777777" w:rsidR="000271C4" w:rsidRDefault="000271C4" w:rsidP="000271C4"/>
          <w:p w14:paraId="6B37D857" w14:textId="77777777" w:rsidR="000271C4" w:rsidRDefault="000271C4" w:rsidP="000271C4">
            <w:r>
              <w:t>Selec</w:t>
            </w:r>
            <w:r w:rsidR="0081447A">
              <w:t xml:space="preserve">ting </w:t>
            </w:r>
            <w:r w:rsidR="00890255">
              <w:t>table to compare</w:t>
            </w:r>
          </w:p>
        </w:tc>
        <w:tc>
          <w:tcPr>
            <w:tcW w:w="3669" w:type="dxa"/>
          </w:tcPr>
          <w:p w14:paraId="5873766B" w14:textId="77777777" w:rsidR="000271C4" w:rsidRDefault="000271C4" w:rsidP="000271C4">
            <w:r>
              <w:t>EXP</w:t>
            </w:r>
            <w:r w:rsidR="009C6E0B">
              <w:t>E</w:t>
            </w:r>
            <w:r>
              <w:t>CTED RESULTS</w:t>
            </w:r>
          </w:p>
          <w:p w14:paraId="6092C79A" w14:textId="77777777" w:rsidR="000271C4" w:rsidRDefault="000271C4" w:rsidP="000271C4"/>
          <w:p w14:paraId="7A004BE3" w14:textId="77777777" w:rsidR="000271C4" w:rsidRDefault="00890255" w:rsidP="000271C4">
            <w:r>
              <w:t>The table should be opened</w:t>
            </w:r>
          </w:p>
        </w:tc>
        <w:tc>
          <w:tcPr>
            <w:tcW w:w="1417" w:type="dxa"/>
          </w:tcPr>
          <w:p w14:paraId="786C47B6" w14:textId="77777777" w:rsidR="000271C4" w:rsidRDefault="000271C4" w:rsidP="000271C4">
            <w:r>
              <w:t>COMMENTS</w:t>
            </w:r>
          </w:p>
          <w:p w14:paraId="6D0801E2" w14:textId="77777777" w:rsidR="000271C4" w:rsidRDefault="000271C4" w:rsidP="000271C4"/>
          <w:p w14:paraId="673D232D" w14:textId="77777777" w:rsidR="000271C4" w:rsidRDefault="000271C4" w:rsidP="000271C4"/>
        </w:tc>
      </w:tr>
      <w:tr w:rsidR="00FB209E" w14:paraId="7A5F5EE1" w14:textId="77777777" w:rsidTr="00345DEC">
        <w:trPr>
          <w:cantSplit/>
          <w:trHeight w:val="982"/>
        </w:trPr>
        <w:tc>
          <w:tcPr>
            <w:tcW w:w="672" w:type="dxa"/>
          </w:tcPr>
          <w:p w14:paraId="2A546232" w14:textId="77777777" w:rsidR="00890255" w:rsidRDefault="00890255" w:rsidP="00890255">
            <w:pPr>
              <w:jc w:val="center"/>
            </w:pPr>
            <w:r>
              <w:t>2</w:t>
            </w:r>
          </w:p>
        </w:tc>
        <w:tc>
          <w:tcPr>
            <w:tcW w:w="2178" w:type="dxa"/>
          </w:tcPr>
          <w:p w14:paraId="0247DCBA" w14:textId="53040393" w:rsidR="00890255" w:rsidRDefault="000B5802" w:rsidP="000271C4">
            <w:r>
              <w:t xml:space="preserve">In the table editor window, </w:t>
            </w:r>
            <w:r w:rsidR="00890255">
              <w:t>Clic</w:t>
            </w:r>
            <w:r>
              <w:t>k on</w:t>
            </w:r>
            <w:r w:rsidR="00890255">
              <w:t xml:space="preserve"> the File menu item. And then “Compare table to another version”</w:t>
            </w:r>
          </w:p>
          <w:p w14:paraId="19EB86C4" w14:textId="77777777" w:rsidR="00890255" w:rsidRDefault="00890255" w:rsidP="000271C4"/>
        </w:tc>
        <w:tc>
          <w:tcPr>
            <w:tcW w:w="1149" w:type="dxa"/>
            <w:gridSpan w:val="3"/>
          </w:tcPr>
          <w:p w14:paraId="7B9DD3B6" w14:textId="77777777" w:rsidR="00890255" w:rsidRDefault="009C6E0B" w:rsidP="000271C4">
            <w:r>
              <w:t>Opening folder with databases files.</w:t>
            </w:r>
          </w:p>
        </w:tc>
        <w:tc>
          <w:tcPr>
            <w:tcW w:w="3669" w:type="dxa"/>
          </w:tcPr>
          <w:p w14:paraId="70CFDB09" w14:textId="77777777" w:rsidR="00890255" w:rsidRDefault="009C6E0B" w:rsidP="000271C4">
            <w:r>
              <w:t>Opening the file system with current directory.</w:t>
            </w:r>
          </w:p>
        </w:tc>
        <w:tc>
          <w:tcPr>
            <w:tcW w:w="1417" w:type="dxa"/>
          </w:tcPr>
          <w:p w14:paraId="7112D417" w14:textId="77777777" w:rsidR="00890255" w:rsidRDefault="00890255" w:rsidP="000271C4"/>
        </w:tc>
      </w:tr>
      <w:tr w:rsidR="00FB209E" w14:paraId="2C4CC153" w14:textId="77777777" w:rsidTr="00345DEC">
        <w:trPr>
          <w:cantSplit/>
          <w:trHeight w:val="2590"/>
        </w:trPr>
        <w:tc>
          <w:tcPr>
            <w:tcW w:w="672" w:type="dxa"/>
          </w:tcPr>
          <w:p w14:paraId="37C7C690" w14:textId="77777777" w:rsidR="009C6E0B" w:rsidRDefault="009C6E0B" w:rsidP="00890255">
            <w:pPr>
              <w:jc w:val="center"/>
            </w:pPr>
            <w:r>
              <w:t>3</w:t>
            </w:r>
          </w:p>
        </w:tc>
        <w:tc>
          <w:tcPr>
            <w:tcW w:w="2178" w:type="dxa"/>
          </w:tcPr>
          <w:p w14:paraId="061960A7" w14:textId="77777777" w:rsidR="009C6E0B" w:rsidRDefault="009C6E0B" w:rsidP="000271C4">
            <w:r>
              <w:t>Select the CONSTRAINT_</w:t>
            </w:r>
            <w:proofErr w:type="gramStart"/>
            <w:r>
              <w:t>TABLE  (</w:t>
            </w:r>
            <w:proofErr w:type="gramEnd"/>
            <w:r>
              <w:t>XML file) to be compared with table 1 (opened table).</w:t>
            </w:r>
          </w:p>
        </w:tc>
        <w:tc>
          <w:tcPr>
            <w:tcW w:w="1149" w:type="dxa"/>
            <w:gridSpan w:val="3"/>
          </w:tcPr>
          <w:p w14:paraId="169D8E15" w14:textId="77777777" w:rsidR="009C6E0B" w:rsidRDefault="009C6E0B" w:rsidP="000271C4">
            <w:r>
              <w:t>Compare the same table.</w:t>
            </w:r>
          </w:p>
        </w:tc>
        <w:tc>
          <w:tcPr>
            <w:tcW w:w="3669" w:type="dxa"/>
          </w:tcPr>
          <w:p w14:paraId="356083F0" w14:textId="77777777" w:rsidR="009C6E0B" w:rsidRDefault="009C6E0B" w:rsidP="000271C4">
            <w:r>
              <w:t xml:space="preserve"> 0 mismatches:</w:t>
            </w:r>
          </w:p>
          <w:p w14:paraId="52B24C87" w14:textId="77777777" w:rsidR="009C6E0B" w:rsidRDefault="009C6E0B" w:rsidP="000271C4"/>
          <w:p w14:paraId="1D2EB5AE" w14:textId="77777777" w:rsidR="009C6E0B" w:rsidRDefault="009C6E0B" w:rsidP="001F692F">
            <w:pPr>
              <w:jc w:val="center"/>
            </w:pPr>
            <w:r>
              <w:rPr>
                <w:noProof/>
              </w:rPr>
              <w:drawing>
                <wp:inline distT="0" distB="0" distL="0" distR="0" wp14:anchorId="01F1E652" wp14:editId="5C3A50B5">
                  <wp:extent cx="2291137" cy="1096048"/>
                  <wp:effectExtent l="0" t="0" r="0" b="0"/>
                  <wp:docPr id="64907873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22">
                            <a:extLst>
                              <a:ext uri="{28A0092B-C50C-407E-A947-70E740481C1C}">
                                <a14:useLocalDpi xmlns:a14="http://schemas.microsoft.com/office/drawing/2010/main"/>
                              </a:ext>
                            </a:extLst>
                          </a:blip>
                          <a:stretch>
                            <a:fillRect/>
                          </a:stretch>
                        </pic:blipFill>
                        <pic:spPr>
                          <a:xfrm>
                            <a:off x="0" y="0"/>
                            <a:ext cx="2291137" cy="1096048"/>
                          </a:xfrm>
                          <a:prstGeom prst="rect">
                            <a:avLst/>
                          </a:prstGeom>
                        </pic:spPr>
                      </pic:pic>
                    </a:graphicData>
                  </a:graphic>
                </wp:inline>
              </w:drawing>
            </w:r>
          </w:p>
        </w:tc>
        <w:tc>
          <w:tcPr>
            <w:tcW w:w="1417" w:type="dxa"/>
          </w:tcPr>
          <w:p w14:paraId="23FC9780" w14:textId="77777777" w:rsidR="009C6E0B" w:rsidRDefault="009C6E0B" w:rsidP="000271C4"/>
        </w:tc>
      </w:tr>
      <w:tr w:rsidR="000271C4" w14:paraId="22137CD3" w14:textId="77777777" w:rsidTr="00345DEC">
        <w:trPr>
          <w:trHeight w:val="1250"/>
        </w:trPr>
        <w:tc>
          <w:tcPr>
            <w:tcW w:w="9085" w:type="dxa"/>
            <w:gridSpan w:val="7"/>
            <w:tcBorders>
              <w:bottom w:val="single" w:sz="4" w:space="0" w:color="auto"/>
            </w:tcBorders>
          </w:tcPr>
          <w:p w14:paraId="17A14CFE" w14:textId="77777777" w:rsidR="000271C4" w:rsidRDefault="000271C4" w:rsidP="000271C4">
            <w:r>
              <w:t>Concluding Remarks:</w:t>
            </w:r>
            <w:r w:rsidR="001F692F">
              <w:t xml:space="preserve"> Test is successful if there are no mismatches.</w:t>
            </w:r>
          </w:p>
        </w:tc>
      </w:tr>
      <w:tr w:rsidR="009C6E0B" w14:paraId="2172259F" w14:textId="77777777" w:rsidTr="00345DEC">
        <w:trPr>
          <w:trHeight w:val="890"/>
        </w:trPr>
        <w:tc>
          <w:tcPr>
            <w:tcW w:w="3567" w:type="dxa"/>
            <w:gridSpan w:val="3"/>
          </w:tcPr>
          <w:p w14:paraId="60A8683E" w14:textId="77777777" w:rsidR="000271C4" w:rsidRDefault="000271C4" w:rsidP="000271C4">
            <w:r>
              <w:t xml:space="preserve">Testing Team: </w:t>
            </w:r>
          </w:p>
          <w:p w14:paraId="37B3F834" w14:textId="77777777" w:rsidR="000271C4" w:rsidRDefault="001F692F" w:rsidP="000271C4">
            <w:r>
              <w:t>N/A</w:t>
            </w:r>
          </w:p>
        </w:tc>
        <w:tc>
          <w:tcPr>
            <w:tcW w:w="5518" w:type="dxa"/>
            <w:gridSpan w:val="4"/>
          </w:tcPr>
          <w:p w14:paraId="0E45A907" w14:textId="77777777" w:rsidR="000271C4" w:rsidRDefault="000271C4" w:rsidP="000271C4">
            <w:r>
              <w:t>Date Completed:</w:t>
            </w:r>
          </w:p>
        </w:tc>
      </w:tr>
    </w:tbl>
    <w:p w14:paraId="07B69DEE" w14:textId="77777777" w:rsidR="009C6E0B" w:rsidRDefault="009C6E0B" w:rsidP="000271C4">
      <w:pPr>
        <w:pStyle w:val="Paragraph"/>
        <w:sectPr w:rsidR="009C6E0B">
          <w:type w:val="continuous"/>
          <w:pgSz w:w="12240" w:h="15840" w:code="1"/>
          <w:pgMar w:top="1440" w:right="1440" w:bottom="1440" w:left="1800" w:header="720" w:footer="720" w:gutter="0"/>
          <w:cols w:space="720"/>
        </w:sectPr>
      </w:pPr>
    </w:p>
    <w:p w14:paraId="2B9045BC" w14:textId="77777777" w:rsidR="0039051A" w:rsidRDefault="0039051A" w:rsidP="00B34944">
      <w:pPr>
        <w:pStyle w:val="Paragraph"/>
      </w:pPr>
    </w:p>
    <w:p w14:paraId="58CFFDE2" w14:textId="77777777" w:rsidR="009C6E0B" w:rsidRDefault="009C6E0B" w:rsidP="009C6E0B">
      <w:pPr>
        <w:pStyle w:val="Ttulo2"/>
      </w:pPr>
      <w:bookmarkStart w:id="50" w:name="_Toc38502462"/>
      <w:r>
        <w:t>Test 2</w:t>
      </w:r>
      <w:bookmarkEnd w:id="50"/>
    </w:p>
    <w:p w14:paraId="3E4BB6F8" w14:textId="77777777" w:rsidR="009C6E0B" w:rsidRDefault="009C6E0B" w:rsidP="009C6E0B"/>
    <w:p w14:paraId="79B72933" w14:textId="77777777" w:rsidR="009C6E0B" w:rsidRPr="001F692F" w:rsidRDefault="009C6E0B" w:rsidP="009C6E0B">
      <w:pPr>
        <w:rPr>
          <w:bCs/>
        </w:rPr>
      </w:pPr>
      <w:r w:rsidRPr="00B34944">
        <w:rPr>
          <w:b/>
          <w:bCs/>
        </w:rPr>
        <w:t xml:space="preserve">Objective: </w:t>
      </w:r>
      <w:r w:rsidR="001F692F">
        <w:rPr>
          <w:bCs/>
        </w:rPr>
        <w:t>In this test, the comparison is between 2 different tables.</w:t>
      </w:r>
    </w:p>
    <w:tbl>
      <w:tblPr>
        <w:tblpPr w:leftFromText="141" w:rightFromText="141" w:vertAnchor="text" w:horzAnchor="margin" w:tblpXSpec="center" w:tblpY="403"/>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3"/>
        <w:gridCol w:w="2228"/>
        <w:gridCol w:w="764"/>
        <w:gridCol w:w="9"/>
        <w:gridCol w:w="654"/>
        <w:gridCol w:w="3847"/>
        <w:gridCol w:w="1350"/>
      </w:tblGrid>
      <w:tr w:rsidR="001F692F" w14:paraId="352DE0CF" w14:textId="77777777" w:rsidTr="4240D61B">
        <w:trPr>
          <w:cantSplit/>
          <w:trHeight w:val="300"/>
        </w:trPr>
        <w:tc>
          <w:tcPr>
            <w:tcW w:w="3684" w:type="dxa"/>
            <w:gridSpan w:val="4"/>
          </w:tcPr>
          <w:p w14:paraId="02B472F5" w14:textId="77777777" w:rsidR="001F692F" w:rsidRDefault="001F692F" w:rsidP="001F692F">
            <w:pPr>
              <w:jc w:val="both"/>
            </w:pPr>
            <w:r>
              <w:t>Test No.: 2</w:t>
            </w:r>
          </w:p>
        </w:tc>
        <w:tc>
          <w:tcPr>
            <w:tcW w:w="5851" w:type="dxa"/>
            <w:gridSpan w:val="3"/>
          </w:tcPr>
          <w:p w14:paraId="5FAAC3FE" w14:textId="77777777" w:rsidR="001F692F" w:rsidRDefault="001F692F" w:rsidP="001F692F">
            <w:r>
              <w:t>Current Status: Pending</w:t>
            </w:r>
          </w:p>
        </w:tc>
      </w:tr>
      <w:tr w:rsidR="001F692F" w14:paraId="57612B5F" w14:textId="77777777" w:rsidTr="4240D61B">
        <w:trPr>
          <w:cantSplit/>
          <w:trHeight w:val="300"/>
        </w:trPr>
        <w:tc>
          <w:tcPr>
            <w:tcW w:w="9535" w:type="dxa"/>
            <w:gridSpan w:val="7"/>
          </w:tcPr>
          <w:p w14:paraId="3C164781" w14:textId="195D0641" w:rsidR="001F692F" w:rsidRPr="00E47986" w:rsidRDefault="001F692F" w:rsidP="001F692F">
            <w:r>
              <w:t xml:space="preserve">Test title:  </w:t>
            </w:r>
            <w:proofErr w:type="gramStart"/>
            <w:r>
              <w:t xml:space="preserve">Compare </w:t>
            </w:r>
            <w:r w:rsidR="00E37D7E">
              <w:t xml:space="preserve"> CONSTRAINT</w:t>
            </w:r>
            <w:proofErr w:type="gramEnd"/>
            <w:r w:rsidR="00E37D7E">
              <w:t>_TABLE to a</w:t>
            </w:r>
            <w:commentRangeStart w:id="51"/>
            <w:commentRangeStart w:id="52"/>
            <w:commentRangeStart w:id="53"/>
            <w:r>
              <w:t xml:space="preserve"> </w:t>
            </w:r>
            <w:r w:rsidR="72CFB9A2">
              <w:t>different</w:t>
            </w:r>
            <w:commentRangeEnd w:id="51"/>
            <w:r>
              <w:rPr>
                <w:rStyle w:val="Refdecomentario"/>
              </w:rPr>
              <w:commentReference w:id="51"/>
            </w:r>
            <w:commentRangeEnd w:id="52"/>
            <w:r>
              <w:rPr>
                <w:rStyle w:val="Refdecomentario"/>
              </w:rPr>
              <w:commentReference w:id="52"/>
            </w:r>
            <w:commentRangeEnd w:id="53"/>
            <w:r>
              <w:rPr>
                <w:rStyle w:val="Refdecomentario"/>
              </w:rPr>
              <w:commentReference w:id="53"/>
            </w:r>
            <w:r>
              <w:t xml:space="preserve"> table.</w:t>
            </w:r>
          </w:p>
          <w:p w14:paraId="3DC205B1" w14:textId="77777777" w:rsidR="001F692F" w:rsidRPr="00E47986" w:rsidRDefault="001F692F" w:rsidP="001F692F"/>
        </w:tc>
      </w:tr>
      <w:tr w:rsidR="001F692F" w14:paraId="6519DC8E" w14:textId="77777777" w:rsidTr="4240D61B">
        <w:trPr>
          <w:cantSplit/>
          <w:trHeight w:val="925"/>
        </w:trPr>
        <w:tc>
          <w:tcPr>
            <w:tcW w:w="9535" w:type="dxa"/>
            <w:gridSpan w:val="7"/>
          </w:tcPr>
          <w:p w14:paraId="45C9ADB5" w14:textId="77777777" w:rsidR="001F692F" w:rsidRPr="00E47986" w:rsidRDefault="001F692F" w:rsidP="001F692F">
            <w:r w:rsidRPr="00E47986">
              <w:t xml:space="preserve">Testing approach: </w:t>
            </w:r>
            <w:r>
              <w:t>Select CONSTRAINT_TABLE to be compared with TYPE_TABLE.</w:t>
            </w:r>
          </w:p>
        </w:tc>
      </w:tr>
      <w:tr w:rsidR="001F692F" w14:paraId="01EFDCA7" w14:textId="77777777" w:rsidTr="4240D61B">
        <w:trPr>
          <w:cantSplit/>
          <w:trHeight w:val="1783"/>
        </w:trPr>
        <w:tc>
          <w:tcPr>
            <w:tcW w:w="683" w:type="dxa"/>
          </w:tcPr>
          <w:p w14:paraId="2C2F31B1" w14:textId="77777777" w:rsidR="001F692F" w:rsidRDefault="001F692F" w:rsidP="001F692F">
            <w:pPr>
              <w:jc w:val="center"/>
            </w:pPr>
            <w:r>
              <w:t>STEP</w:t>
            </w:r>
          </w:p>
          <w:p w14:paraId="299221AD" w14:textId="77777777" w:rsidR="001F692F" w:rsidRDefault="001F692F" w:rsidP="001F692F">
            <w:pPr>
              <w:jc w:val="center"/>
            </w:pPr>
          </w:p>
          <w:p w14:paraId="6622C389" w14:textId="77777777" w:rsidR="001F692F" w:rsidRDefault="001F692F" w:rsidP="001F692F">
            <w:pPr>
              <w:jc w:val="center"/>
            </w:pPr>
            <w:r>
              <w:t>1</w:t>
            </w:r>
          </w:p>
        </w:tc>
        <w:tc>
          <w:tcPr>
            <w:tcW w:w="2228" w:type="dxa"/>
          </w:tcPr>
          <w:p w14:paraId="5EB448DE" w14:textId="77777777" w:rsidR="001F692F" w:rsidRDefault="001F692F" w:rsidP="001F692F">
            <w:r>
              <w:t>OPERATOR ACTION</w:t>
            </w:r>
          </w:p>
          <w:p w14:paraId="455C4E48" w14:textId="77777777" w:rsidR="001F692F" w:rsidRDefault="001F692F" w:rsidP="001F692F"/>
          <w:p w14:paraId="0133EDA3" w14:textId="77777777" w:rsidR="001F692F" w:rsidRDefault="001F692F" w:rsidP="001F692F">
            <w:r>
              <w:t>Open CONSTRAINT_TABLE from main menu after loading TEST_DB.xml</w:t>
            </w:r>
          </w:p>
        </w:tc>
        <w:tc>
          <w:tcPr>
            <w:tcW w:w="1427" w:type="dxa"/>
            <w:gridSpan w:val="3"/>
          </w:tcPr>
          <w:p w14:paraId="403032A6" w14:textId="77777777" w:rsidR="001F692F" w:rsidRDefault="001F692F" w:rsidP="001F692F">
            <w:r>
              <w:t>PURPOSE</w:t>
            </w:r>
          </w:p>
          <w:p w14:paraId="1413D922" w14:textId="77777777" w:rsidR="001F692F" w:rsidRDefault="001F692F" w:rsidP="001F692F"/>
          <w:p w14:paraId="587DAF96" w14:textId="77777777" w:rsidR="001F692F" w:rsidRDefault="001F692F" w:rsidP="001F692F">
            <w:r>
              <w:t>Selecting table to compare</w:t>
            </w:r>
          </w:p>
        </w:tc>
        <w:tc>
          <w:tcPr>
            <w:tcW w:w="3847" w:type="dxa"/>
          </w:tcPr>
          <w:p w14:paraId="68C5FD35" w14:textId="77777777" w:rsidR="001F692F" w:rsidRDefault="001F692F" w:rsidP="001F692F">
            <w:r>
              <w:t>EXPECTED RESULTS</w:t>
            </w:r>
          </w:p>
          <w:p w14:paraId="0E8FD3CA" w14:textId="77777777" w:rsidR="001F692F" w:rsidRDefault="001F692F" w:rsidP="001F692F"/>
          <w:p w14:paraId="3EBCB7B0" w14:textId="77777777" w:rsidR="001F692F" w:rsidRDefault="001F692F" w:rsidP="001F692F">
            <w:r>
              <w:t>The table should be opened</w:t>
            </w:r>
          </w:p>
        </w:tc>
        <w:tc>
          <w:tcPr>
            <w:tcW w:w="1350" w:type="dxa"/>
          </w:tcPr>
          <w:p w14:paraId="68DFA377" w14:textId="77777777" w:rsidR="001F692F" w:rsidRDefault="001F692F" w:rsidP="001F692F">
            <w:r>
              <w:t>COMMENTS</w:t>
            </w:r>
          </w:p>
          <w:p w14:paraId="668F05D6" w14:textId="77777777" w:rsidR="001F692F" w:rsidRDefault="001F692F" w:rsidP="001F692F"/>
          <w:p w14:paraId="17DFDB61" w14:textId="77777777" w:rsidR="001F692F" w:rsidRDefault="001F692F" w:rsidP="001F692F"/>
        </w:tc>
      </w:tr>
      <w:tr w:rsidR="00FB209E" w14:paraId="63B24B52" w14:textId="77777777" w:rsidTr="4240D61B">
        <w:trPr>
          <w:cantSplit/>
          <w:trHeight w:val="982"/>
        </w:trPr>
        <w:tc>
          <w:tcPr>
            <w:tcW w:w="683" w:type="dxa"/>
          </w:tcPr>
          <w:p w14:paraId="69F09FEC" w14:textId="77777777" w:rsidR="001F692F" w:rsidRDefault="001F692F" w:rsidP="001F692F">
            <w:pPr>
              <w:jc w:val="center"/>
            </w:pPr>
            <w:r>
              <w:t>2</w:t>
            </w:r>
          </w:p>
        </w:tc>
        <w:tc>
          <w:tcPr>
            <w:tcW w:w="2228" w:type="dxa"/>
          </w:tcPr>
          <w:p w14:paraId="4F3415D9" w14:textId="77777777" w:rsidR="001F692F" w:rsidRDefault="001F692F" w:rsidP="001F692F">
            <w:r>
              <w:t>Click on the File menu item. And then “Compare table to another version”</w:t>
            </w:r>
          </w:p>
          <w:p w14:paraId="1C371301" w14:textId="77777777" w:rsidR="001F692F" w:rsidRDefault="001F692F" w:rsidP="001F692F"/>
        </w:tc>
        <w:tc>
          <w:tcPr>
            <w:tcW w:w="1427" w:type="dxa"/>
            <w:gridSpan w:val="3"/>
          </w:tcPr>
          <w:p w14:paraId="07E0D9CB" w14:textId="77777777" w:rsidR="001F692F" w:rsidRDefault="001F692F" w:rsidP="001F692F">
            <w:r>
              <w:t>Opening folder with databases files.</w:t>
            </w:r>
          </w:p>
        </w:tc>
        <w:tc>
          <w:tcPr>
            <w:tcW w:w="3847" w:type="dxa"/>
          </w:tcPr>
          <w:p w14:paraId="580FFEB6" w14:textId="77777777" w:rsidR="001F692F" w:rsidRDefault="001F692F" w:rsidP="001F692F">
            <w:r>
              <w:t>Opening the file system with current directory.</w:t>
            </w:r>
          </w:p>
        </w:tc>
        <w:tc>
          <w:tcPr>
            <w:tcW w:w="1350" w:type="dxa"/>
          </w:tcPr>
          <w:p w14:paraId="78AB6E45" w14:textId="77777777" w:rsidR="001F692F" w:rsidRDefault="001F692F" w:rsidP="001F692F"/>
        </w:tc>
      </w:tr>
      <w:tr w:rsidR="001F692F" w14:paraId="50D028CE" w14:textId="77777777" w:rsidTr="4240D61B">
        <w:trPr>
          <w:cantSplit/>
          <w:trHeight w:val="2590"/>
        </w:trPr>
        <w:tc>
          <w:tcPr>
            <w:tcW w:w="683" w:type="dxa"/>
          </w:tcPr>
          <w:p w14:paraId="4A00652D" w14:textId="77777777" w:rsidR="001F692F" w:rsidRDefault="001F692F" w:rsidP="001F692F">
            <w:pPr>
              <w:jc w:val="center"/>
            </w:pPr>
            <w:r>
              <w:t>3</w:t>
            </w:r>
          </w:p>
        </w:tc>
        <w:tc>
          <w:tcPr>
            <w:tcW w:w="2228" w:type="dxa"/>
          </w:tcPr>
          <w:p w14:paraId="0C3647C4" w14:textId="77777777" w:rsidR="001F692F" w:rsidRDefault="001F692F" w:rsidP="001F692F">
            <w:r>
              <w:t xml:space="preserve">Select the TYPE </w:t>
            </w:r>
            <w:proofErr w:type="gramStart"/>
            <w:r>
              <w:t>TABLE  (</w:t>
            </w:r>
            <w:proofErr w:type="gramEnd"/>
            <w:r>
              <w:t>XML file) to be compared with table 1 (opened table).</w:t>
            </w:r>
          </w:p>
        </w:tc>
        <w:tc>
          <w:tcPr>
            <w:tcW w:w="1427" w:type="dxa"/>
            <w:gridSpan w:val="3"/>
          </w:tcPr>
          <w:p w14:paraId="196BEA92" w14:textId="77777777" w:rsidR="001F692F" w:rsidRDefault="001F692F" w:rsidP="001F692F">
            <w:r>
              <w:t>Compare the same table.</w:t>
            </w:r>
          </w:p>
        </w:tc>
        <w:tc>
          <w:tcPr>
            <w:tcW w:w="3847" w:type="dxa"/>
          </w:tcPr>
          <w:p w14:paraId="5C1297A3" w14:textId="12945140" w:rsidR="001F692F" w:rsidRDefault="00345DEC" w:rsidP="001F692F">
            <w:r>
              <w:t>None</w:t>
            </w:r>
            <w:r w:rsidR="001F692F">
              <w:t xml:space="preserve"> column</w:t>
            </w:r>
            <w:r>
              <w:t>s</w:t>
            </w:r>
            <w:r w:rsidR="001F692F">
              <w:t xml:space="preserve"> found in </w:t>
            </w:r>
            <w:proofErr w:type="gramStart"/>
            <w:r w:rsidR="001F692F">
              <w:t>other</w:t>
            </w:r>
            <w:proofErr w:type="gramEnd"/>
            <w:r w:rsidR="001F692F">
              <w:t xml:space="preserve"> table:</w:t>
            </w:r>
          </w:p>
          <w:p w14:paraId="505035AF" w14:textId="77777777" w:rsidR="001F692F" w:rsidRDefault="001F692F" w:rsidP="001F692F"/>
          <w:p w14:paraId="302862E0" w14:textId="77777777" w:rsidR="001F692F" w:rsidRDefault="001F692F" w:rsidP="001F692F">
            <w:pPr>
              <w:jc w:val="center"/>
            </w:pPr>
            <w:r>
              <w:rPr>
                <w:noProof/>
              </w:rPr>
              <w:drawing>
                <wp:inline distT="0" distB="0" distL="0" distR="0" wp14:anchorId="60DEDC97" wp14:editId="0D566684">
                  <wp:extent cx="2255597" cy="1592494"/>
                  <wp:effectExtent l="0" t="0" r="0" b="0"/>
                  <wp:docPr id="101257841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23">
                            <a:extLst>
                              <a:ext uri="{28A0092B-C50C-407E-A947-70E740481C1C}">
                                <a14:useLocalDpi xmlns:a14="http://schemas.microsoft.com/office/drawing/2010/main"/>
                              </a:ext>
                            </a:extLst>
                          </a:blip>
                          <a:stretch>
                            <a:fillRect/>
                          </a:stretch>
                        </pic:blipFill>
                        <pic:spPr>
                          <a:xfrm>
                            <a:off x="0" y="0"/>
                            <a:ext cx="2255597" cy="1592494"/>
                          </a:xfrm>
                          <a:prstGeom prst="rect">
                            <a:avLst/>
                          </a:prstGeom>
                        </pic:spPr>
                      </pic:pic>
                    </a:graphicData>
                  </a:graphic>
                </wp:inline>
              </w:drawing>
            </w:r>
          </w:p>
          <w:p w14:paraId="1865FF39" w14:textId="77777777" w:rsidR="001F692F" w:rsidRDefault="001F692F" w:rsidP="001F692F"/>
        </w:tc>
        <w:tc>
          <w:tcPr>
            <w:tcW w:w="1350" w:type="dxa"/>
          </w:tcPr>
          <w:p w14:paraId="1BFCEB00" w14:textId="77777777" w:rsidR="001F692F" w:rsidRDefault="001F692F" w:rsidP="001F692F"/>
        </w:tc>
      </w:tr>
      <w:tr w:rsidR="001F692F" w14:paraId="42104468" w14:textId="77777777" w:rsidTr="4240D61B">
        <w:trPr>
          <w:trHeight w:val="1250"/>
        </w:trPr>
        <w:tc>
          <w:tcPr>
            <w:tcW w:w="9535" w:type="dxa"/>
            <w:gridSpan w:val="7"/>
            <w:tcBorders>
              <w:bottom w:val="single" w:sz="4" w:space="0" w:color="auto"/>
            </w:tcBorders>
          </w:tcPr>
          <w:p w14:paraId="5CBA3D74" w14:textId="77777777" w:rsidR="001F692F" w:rsidRDefault="001F692F" w:rsidP="001F692F">
            <w:r>
              <w:t>Concluding Remarks:</w:t>
            </w:r>
          </w:p>
          <w:p w14:paraId="6FD46414" w14:textId="77777777" w:rsidR="002E2149" w:rsidRDefault="002E2149" w:rsidP="001F692F">
            <w:r>
              <w:t xml:space="preserve">Test successful if the error pops up. </w:t>
            </w:r>
          </w:p>
        </w:tc>
      </w:tr>
      <w:tr w:rsidR="001F692F" w14:paraId="5E8D42E7" w14:textId="77777777" w:rsidTr="4240D61B">
        <w:trPr>
          <w:trHeight w:val="890"/>
        </w:trPr>
        <w:tc>
          <w:tcPr>
            <w:tcW w:w="3675" w:type="dxa"/>
            <w:gridSpan w:val="3"/>
          </w:tcPr>
          <w:p w14:paraId="051D2E6A" w14:textId="77777777" w:rsidR="001F692F" w:rsidRDefault="001F692F" w:rsidP="001F692F">
            <w:r>
              <w:t xml:space="preserve">Testing Team: </w:t>
            </w:r>
          </w:p>
          <w:p w14:paraId="4B8A49CF" w14:textId="77777777" w:rsidR="001F692F" w:rsidRDefault="002E2149" w:rsidP="001F692F">
            <w:r>
              <w:t>N/A</w:t>
            </w:r>
          </w:p>
        </w:tc>
        <w:tc>
          <w:tcPr>
            <w:tcW w:w="5860" w:type="dxa"/>
            <w:gridSpan w:val="4"/>
          </w:tcPr>
          <w:p w14:paraId="133E77F9" w14:textId="77777777" w:rsidR="001F692F" w:rsidRDefault="001F692F" w:rsidP="001F692F">
            <w:r>
              <w:t>Date Completed:</w:t>
            </w:r>
          </w:p>
        </w:tc>
      </w:tr>
    </w:tbl>
    <w:p w14:paraId="6C4C81A4" w14:textId="77777777" w:rsidR="009C6E0B" w:rsidRPr="001F692F" w:rsidRDefault="009C6E0B" w:rsidP="009C6E0B">
      <w:pPr>
        <w:rPr>
          <w:b/>
          <w:bCs/>
        </w:rPr>
        <w:sectPr w:rsidR="009C6E0B" w:rsidRPr="001F692F">
          <w:headerReference w:type="default" r:id="rId24"/>
          <w:footerReference w:type="default" r:id="rId25"/>
          <w:pgSz w:w="12240" w:h="15840" w:code="1"/>
          <w:pgMar w:top="1440" w:right="1440" w:bottom="1440" w:left="1800" w:header="720" w:footer="720" w:gutter="0"/>
          <w:pgNumType w:start="1"/>
          <w:cols w:space="720"/>
        </w:sectPr>
      </w:pPr>
      <w:r w:rsidRPr="00B34944">
        <w:rPr>
          <w:b/>
          <w:bCs/>
        </w:rPr>
        <w:t>Notes:</w:t>
      </w:r>
      <w:r w:rsidR="001F692F">
        <w:rPr>
          <w:b/>
          <w:bCs/>
        </w:rPr>
        <w:t xml:space="preserve">  </w:t>
      </w:r>
      <w:r w:rsidR="001F692F" w:rsidRPr="001F692F">
        <w:t>N/A</w:t>
      </w:r>
    </w:p>
    <w:p w14:paraId="4E1655BB" w14:textId="77777777" w:rsidR="009C6E0B" w:rsidRDefault="009C6E0B" w:rsidP="009C6E0B">
      <w:pPr>
        <w:pStyle w:val="Ttulo2"/>
      </w:pPr>
      <w:bookmarkStart w:id="54" w:name="_Toc38502463"/>
      <w:r>
        <w:lastRenderedPageBreak/>
        <w:t>Test 3</w:t>
      </w:r>
      <w:bookmarkEnd w:id="54"/>
    </w:p>
    <w:p w14:paraId="49E3C92A" w14:textId="77777777" w:rsidR="009C6E0B" w:rsidRDefault="009C6E0B" w:rsidP="009C6E0B"/>
    <w:p w14:paraId="42A92F1E" w14:textId="77777777" w:rsidR="009C6E0B" w:rsidRPr="00C178DD" w:rsidRDefault="009C6E0B" w:rsidP="009C6E0B">
      <w:r w:rsidRPr="4240D61B">
        <w:rPr>
          <w:b/>
          <w:bCs/>
        </w:rPr>
        <w:t xml:space="preserve">Objective: </w:t>
      </w:r>
      <w:commentRangeStart w:id="55"/>
      <w:commentRangeStart w:id="56"/>
      <w:r>
        <w:t>Compare</w:t>
      </w:r>
      <w:commentRangeEnd w:id="55"/>
      <w:r>
        <w:rPr>
          <w:rStyle w:val="Refdecomentario"/>
        </w:rPr>
        <w:commentReference w:id="55"/>
      </w:r>
      <w:commentRangeEnd w:id="56"/>
      <w:r>
        <w:rPr>
          <w:rStyle w:val="Refdecomentario"/>
        </w:rPr>
        <w:commentReference w:id="56"/>
      </w:r>
      <w:r>
        <w:t xml:space="preserve"> table 1 with exact same table.</w:t>
      </w:r>
    </w:p>
    <w:tbl>
      <w:tblPr>
        <w:tblpPr w:leftFromText="141" w:rightFromText="141" w:vertAnchor="text" w:horzAnchor="margin" w:tblpXSpec="center" w:tblpY="505"/>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83"/>
        <w:gridCol w:w="2228"/>
        <w:gridCol w:w="802"/>
        <w:gridCol w:w="9"/>
        <w:gridCol w:w="796"/>
        <w:gridCol w:w="3870"/>
        <w:gridCol w:w="1202"/>
      </w:tblGrid>
      <w:tr w:rsidR="009C6E0B" w14:paraId="07F293AD" w14:textId="77777777" w:rsidTr="4240D61B">
        <w:trPr>
          <w:cantSplit/>
          <w:trHeight w:val="300"/>
        </w:trPr>
        <w:tc>
          <w:tcPr>
            <w:tcW w:w="3722" w:type="dxa"/>
            <w:gridSpan w:val="4"/>
          </w:tcPr>
          <w:p w14:paraId="6F816A16" w14:textId="77777777" w:rsidR="009C6E0B" w:rsidRDefault="009C6E0B" w:rsidP="009C6E0B">
            <w:r>
              <w:t xml:space="preserve">Test No.: </w:t>
            </w:r>
            <w:r w:rsidR="008E0743">
              <w:t>3</w:t>
            </w:r>
          </w:p>
        </w:tc>
        <w:tc>
          <w:tcPr>
            <w:tcW w:w="5868" w:type="dxa"/>
            <w:gridSpan w:val="3"/>
          </w:tcPr>
          <w:p w14:paraId="52CFC62D" w14:textId="77777777" w:rsidR="009C6E0B" w:rsidRDefault="009C6E0B" w:rsidP="009C6E0B">
            <w:r>
              <w:t>Current Status: Pending</w:t>
            </w:r>
          </w:p>
        </w:tc>
      </w:tr>
      <w:tr w:rsidR="009C6E0B" w14:paraId="21F7BF0A" w14:textId="77777777" w:rsidTr="4240D61B">
        <w:trPr>
          <w:cantSplit/>
          <w:trHeight w:val="300"/>
        </w:trPr>
        <w:tc>
          <w:tcPr>
            <w:tcW w:w="9590" w:type="dxa"/>
            <w:gridSpan w:val="7"/>
          </w:tcPr>
          <w:p w14:paraId="001819D6" w14:textId="77777777" w:rsidR="009C6E0B" w:rsidRPr="00E47986" w:rsidRDefault="009C6E0B" w:rsidP="009C6E0B">
            <w:r w:rsidRPr="00E47986">
              <w:t xml:space="preserve">Test title:  </w:t>
            </w:r>
            <w:r w:rsidR="001F692F">
              <w:rPr>
                <w:bCs/>
              </w:rPr>
              <w:t xml:space="preserve"> A change in table is compared with the same table with no changes to get a mismatch.</w:t>
            </w:r>
          </w:p>
          <w:p w14:paraId="37A3CCE2" w14:textId="77777777" w:rsidR="009C6E0B" w:rsidRPr="00E47986" w:rsidRDefault="009C6E0B" w:rsidP="009C6E0B"/>
        </w:tc>
      </w:tr>
      <w:tr w:rsidR="009C6E0B" w14:paraId="21FFA311" w14:textId="77777777" w:rsidTr="4240D61B">
        <w:trPr>
          <w:cantSplit/>
          <w:trHeight w:val="925"/>
        </w:trPr>
        <w:tc>
          <w:tcPr>
            <w:tcW w:w="9590" w:type="dxa"/>
            <w:gridSpan w:val="7"/>
          </w:tcPr>
          <w:p w14:paraId="3868A7F1" w14:textId="77777777" w:rsidR="009C6E0B" w:rsidRPr="00E47986" w:rsidRDefault="009C6E0B" w:rsidP="009C6E0B">
            <w:r w:rsidRPr="00E47986">
              <w:t xml:space="preserve">Testing approach: </w:t>
            </w:r>
            <w:r>
              <w:t>Select CONSTRAINT_TABLE to be compared with itself.</w:t>
            </w:r>
          </w:p>
        </w:tc>
      </w:tr>
      <w:tr w:rsidR="009C6E0B" w14:paraId="1C760DA8" w14:textId="77777777" w:rsidTr="4240D61B">
        <w:trPr>
          <w:cantSplit/>
          <w:trHeight w:val="1783"/>
        </w:trPr>
        <w:tc>
          <w:tcPr>
            <w:tcW w:w="683" w:type="dxa"/>
          </w:tcPr>
          <w:p w14:paraId="671F86D5" w14:textId="77777777" w:rsidR="009C6E0B" w:rsidRDefault="009C6E0B" w:rsidP="009C6E0B">
            <w:pPr>
              <w:jc w:val="center"/>
            </w:pPr>
            <w:r>
              <w:t>STEP</w:t>
            </w:r>
          </w:p>
          <w:p w14:paraId="3F849A68" w14:textId="77777777" w:rsidR="009C6E0B" w:rsidRDefault="009C6E0B" w:rsidP="009C6E0B">
            <w:pPr>
              <w:jc w:val="center"/>
            </w:pPr>
          </w:p>
          <w:p w14:paraId="5D245960" w14:textId="77777777" w:rsidR="009C6E0B" w:rsidRDefault="009C6E0B" w:rsidP="009C6E0B">
            <w:pPr>
              <w:jc w:val="center"/>
            </w:pPr>
            <w:r>
              <w:t>1</w:t>
            </w:r>
          </w:p>
        </w:tc>
        <w:tc>
          <w:tcPr>
            <w:tcW w:w="2228" w:type="dxa"/>
          </w:tcPr>
          <w:p w14:paraId="5685B0A9" w14:textId="77777777" w:rsidR="009C6E0B" w:rsidRDefault="009C6E0B" w:rsidP="009C6E0B">
            <w:r>
              <w:t>OPERATOR ACTION</w:t>
            </w:r>
          </w:p>
          <w:p w14:paraId="61D715BD" w14:textId="77777777" w:rsidR="009C6E0B" w:rsidRDefault="009C6E0B" w:rsidP="009C6E0B"/>
          <w:p w14:paraId="1369E568" w14:textId="77777777" w:rsidR="009C6E0B" w:rsidRDefault="009C6E0B" w:rsidP="009C6E0B">
            <w:r>
              <w:t>Open CONSTRAINT_TABLE from main menu after loading TEST_DB.xml</w:t>
            </w:r>
          </w:p>
        </w:tc>
        <w:tc>
          <w:tcPr>
            <w:tcW w:w="1607" w:type="dxa"/>
            <w:gridSpan w:val="3"/>
          </w:tcPr>
          <w:p w14:paraId="60926FEA" w14:textId="77777777" w:rsidR="009C6E0B" w:rsidRDefault="009C6E0B" w:rsidP="009C6E0B">
            <w:r>
              <w:t>PURPOSE</w:t>
            </w:r>
          </w:p>
          <w:p w14:paraId="6CDC597E" w14:textId="77777777" w:rsidR="009C6E0B" w:rsidRDefault="009C6E0B" w:rsidP="009C6E0B"/>
          <w:p w14:paraId="5C622FC8" w14:textId="77777777" w:rsidR="009C6E0B" w:rsidRDefault="009C6E0B" w:rsidP="009C6E0B">
            <w:r>
              <w:t>Selecting table to compare</w:t>
            </w:r>
          </w:p>
        </w:tc>
        <w:tc>
          <w:tcPr>
            <w:tcW w:w="3870" w:type="dxa"/>
          </w:tcPr>
          <w:p w14:paraId="3DCFF2FC" w14:textId="77777777" w:rsidR="009C6E0B" w:rsidRDefault="009C6E0B" w:rsidP="009C6E0B">
            <w:r>
              <w:t>EXPECTED RESULTS</w:t>
            </w:r>
          </w:p>
          <w:p w14:paraId="6DA97387" w14:textId="77777777" w:rsidR="009C6E0B" w:rsidRDefault="009C6E0B" w:rsidP="009C6E0B"/>
          <w:p w14:paraId="18C1F4E9" w14:textId="77777777" w:rsidR="009C6E0B" w:rsidRDefault="009C6E0B" w:rsidP="009C6E0B">
            <w:r>
              <w:t>The table should be opened</w:t>
            </w:r>
          </w:p>
        </w:tc>
        <w:tc>
          <w:tcPr>
            <w:tcW w:w="1202" w:type="dxa"/>
          </w:tcPr>
          <w:p w14:paraId="63DD53A7" w14:textId="77777777" w:rsidR="009C6E0B" w:rsidRDefault="009C6E0B" w:rsidP="009C6E0B">
            <w:r>
              <w:t>COMMENTS</w:t>
            </w:r>
          </w:p>
          <w:p w14:paraId="3CDF12AC" w14:textId="77777777" w:rsidR="009C6E0B" w:rsidRDefault="009C6E0B" w:rsidP="009C6E0B"/>
          <w:p w14:paraId="54DC24A1" w14:textId="77777777" w:rsidR="009C6E0B" w:rsidRDefault="009C6E0B" w:rsidP="009C6E0B"/>
        </w:tc>
      </w:tr>
      <w:tr w:rsidR="00FB209E" w14:paraId="6CE7ED22" w14:textId="77777777" w:rsidTr="4240D61B">
        <w:trPr>
          <w:cantSplit/>
          <w:trHeight w:val="1783"/>
        </w:trPr>
        <w:tc>
          <w:tcPr>
            <w:tcW w:w="683" w:type="dxa"/>
          </w:tcPr>
          <w:p w14:paraId="77F69F59" w14:textId="77777777" w:rsidR="00FB209E" w:rsidRDefault="00FB209E" w:rsidP="009C6E0B">
            <w:pPr>
              <w:jc w:val="center"/>
            </w:pPr>
            <w:r>
              <w:t>2</w:t>
            </w:r>
          </w:p>
        </w:tc>
        <w:tc>
          <w:tcPr>
            <w:tcW w:w="2228" w:type="dxa"/>
          </w:tcPr>
          <w:p w14:paraId="4B4C17D0" w14:textId="336C8A18" w:rsidR="00FB209E" w:rsidRDefault="00FB209E" w:rsidP="009C6E0B">
            <w:commentRangeStart w:id="57"/>
            <w:commentRangeEnd w:id="57"/>
            <w:r>
              <w:rPr>
                <w:rStyle w:val="Refdecomentario"/>
              </w:rPr>
              <w:commentReference w:id="57"/>
            </w:r>
            <w:r w:rsidR="00E37D7E">
              <w:t>Modify first cell of first column, place ‘1’.</w:t>
            </w:r>
          </w:p>
        </w:tc>
        <w:tc>
          <w:tcPr>
            <w:tcW w:w="1607" w:type="dxa"/>
            <w:gridSpan w:val="3"/>
          </w:tcPr>
          <w:p w14:paraId="413A516B" w14:textId="77777777" w:rsidR="00FB209E" w:rsidRDefault="00FB209E" w:rsidP="009C6E0B">
            <w:r>
              <w:t>The comparison has to identify this change</w:t>
            </w:r>
          </w:p>
        </w:tc>
        <w:tc>
          <w:tcPr>
            <w:tcW w:w="3870" w:type="dxa"/>
          </w:tcPr>
          <w:p w14:paraId="75523AF4" w14:textId="77777777" w:rsidR="00FB209E" w:rsidRDefault="002E2149" w:rsidP="009C6E0B">
            <w:r>
              <w:t>A cell is modified</w:t>
            </w:r>
          </w:p>
        </w:tc>
        <w:tc>
          <w:tcPr>
            <w:tcW w:w="1202" w:type="dxa"/>
          </w:tcPr>
          <w:p w14:paraId="6EAC8E9C" w14:textId="77777777" w:rsidR="00FB209E" w:rsidRDefault="00FB209E" w:rsidP="009C6E0B"/>
        </w:tc>
      </w:tr>
      <w:tr w:rsidR="009C6E0B" w14:paraId="41F22AE1" w14:textId="77777777" w:rsidTr="4240D61B">
        <w:trPr>
          <w:cantSplit/>
          <w:trHeight w:val="982"/>
        </w:trPr>
        <w:tc>
          <w:tcPr>
            <w:tcW w:w="683" w:type="dxa"/>
          </w:tcPr>
          <w:p w14:paraId="188111F0" w14:textId="77777777" w:rsidR="009C6E0B" w:rsidRDefault="00FB209E" w:rsidP="009C6E0B">
            <w:pPr>
              <w:jc w:val="center"/>
            </w:pPr>
            <w:r>
              <w:t>3</w:t>
            </w:r>
          </w:p>
        </w:tc>
        <w:tc>
          <w:tcPr>
            <w:tcW w:w="2228" w:type="dxa"/>
          </w:tcPr>
          <w:p w14:paraId="2A99DCE9" w14:textId="77777777" w:rsidR="009C6E0B" w:rsidRDefault="009C6E0B" w:rsidP="009C6E0B">
            <w:r>
              <w:t>Click on the File menu item. And then “Compare table to another version”</w:t>
            </w:r>
          </w:p>
          <w:p w14:paraId="6BBC9D60" w14:textId="77777777" w:rsidR="009C6E0B" w:rsidRDefault="009C6E0B" w:rsidP="009C6E0B"/>
        </w:tc>
        <w:tc>
          <w:tcPr>
            <w:tcW w:w="1607" w:type="dxa"/>
            <w:gridSpan w:val="3"/>
          </w:tcPr>
          <w:p w14:paraId="3DEE57B3" w14:textId="77777777" w:rsidR="009C6E0B" w:rsidRDefault="009C6E0B" w:rsidP="009C6E0B">
            <w:r>
              <w:t>Opening folder with databases files</w:t>
            </w:r>
          </w:p>
        </w:tc>
        <w:tc>
          <w:tcPr>
            <w:tcW w:w="3870" w:type="dxa"/>
          </w:tcPr>
          <w:p w14:paraId="7BA73030" w14:textId="77777777" w:rsidR="009C6E0B" w:rsidRDefault="009C6E0B" w:rsidP="009C6E0B">
            <w:r>
              <w:t>Opening the file system with current directory</w:t>
            </w:r>
          </w:p>
        </w:tc>
        <w:tc>
          <w:tcPr>
            <w:tcW w:w="1202" w:type="dxa"/>
          </w:tcPr>
          <w:p w14:paraId="57F08A30" w14:textId="77777777" w:rsidR="009C6E0B" w:rsidRDefault="009C6E0B" w:rsidP="009C6E0B"/>
        </w:tc>
      </w:tr>
      <w:tr w:rsidR="009C6E0B" w14:paraId="7B81B2D3" w14:textId="77777777" w:rsidTr="4240D61B">
        <w:trPr>
          <w:cantSplit/>
          <w:trHeight w:val="2590"/>
        </w:trPr>
        <w:tc>
          <w:tcPr>
            <w:tcW w:w="683" w:type="dxa"/>
          </w:tcPr>
          <w:p w14:paraId="0263D29B" w14:textId="77777777" w:rsidR="009C6E0B" w:rsidRDefault="00FB209E" w:rsidP="009C6E0B">
            <w:pPr>
              <w:jc w:val="center"/>
            </w:pPr>
            <w:r>
              <w:t>4</w:t>
            </w:r>
          </w:p>
        </w:tc>
        <w:tc>
          <w:tcPr>
            <w:tcW w:w="2228" w:type="dxa"/>
          </w:tcPr>
          <w:p w14:paraId="4A93481E" w14:textId="77777777" w:rsidR="009C6E0B" w:rsidRDefault="009C6E0B" w:rsidP="009C6E0B">
            <w:r>
              <w:t>Select the CONSTRAINT_</w:t>
            </w:r>
            <w:proofErr w:type="gramStart"/>
            <w:r>
              <w:t>TABLE  (</w:t>
            </w:r>
            <w:proofErr w:type="gramEnd"/>
            <w:r>
              <w:t>XML file) to be compared with table 1 (opened table)</w:t>
            </w:r>
          </w:p>
        </w:tc>
        <w:tc>
          <w:tcPr>
            <w:tcW w:w="1607" w:type="dxa"/>
            <w:gridSpan w:val="3"/>
          </w:tcPr>
          <w:p w14:paraId="0F428F81" w14:textId="77777777" w:rsidR="009C6E0B" w:rsidRDefault="009C6E0B" w:rsidP="009C6E0B">
            <w:r>
              <w:t>Compare the same table</w:t>
            </w:r>
          </w:p>
        </w:tc>
        <w:tc>
          <w:tcPr>
            <w:tcW w:w="3870" w:type="dxa"/>
          </w:tcPr>
          <w:p w14:paraId="078801DD" w14:textId="77777777" w:rsidR="009C6E0B" w:rsidRDefault="009C6E0B" w:rsidP="009C6E0B">
            <w:r>
              <w:t xml:space="preserve"> </w:t>
            </w:r>
            <w:r w:rsidR="00FB209E">
              <w:t>1</w:t>
            </w:r>
            <w:r>
              <w:t xml:space="preserve"> mismatch:</w:t>
            </w:r>
          </w:p>
          <w:p w14:paraId="07BC1F08" w14:textId="77777777" w:rsidR="009C6E0B" w:rsidRDefault="009C6E0B" w:rsidP="009C6E0B"/>
          <w:p w14:paraId="56FF1BAB" w14:textId="77777777" w:rsidR="009C6E0B" w:rsidRDefault="00FB209E" w:rsidP="001F692F">
            <w:pPr>
              <w:jc w:val="center"/>
            </w:pPr>
            <w:r>
              <w:rPr>
                <w:noProof/>
              </w:rPr>
              <w:drawing>
                <wp:inline distT="0" distB="0" distL="0" distR="0" wp14:anchorId="7A1423B9" wp14:editId="169CA202">
                  <wp:extent cx="2311686" cy="1145440"/>
                  <wp:effectExtent l="0" t="0" r="0" b="0"/>
                  <wp:docPr id="179524690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26">
                            <a:extLst>
                              <a:ext uri="{28A0092B-C50C-407E-A947-70E740481C1C}">
                                <a14:useLocalDpi xmlns:a14="http://schemas.microsoft.com/office/drawing/2010/main"/>
                              </a:ext>
                            </a:extLst>
                          </a:blip>
                          <a:stretch>
                            <a:fillRect/>
                          </a:stretch>
                        </pic:blipFill>
                        <pic:spPr>
                          <a:xfrm>
                            <a:off x="0" y="0"/>
                            <a:ext cx="2311686" cy="1145440"/>
                          </a:xfrm>
                          <a:prstGeom prst="rect">
                            <a:avLst/>
                          </a:prstGeom>
                        </pic:spPr>
                      </pic:pic>
                    </a:graphicData>
                  </a:graphic>
                </wp:inline>
              </w:drawing>
            </w:r>
          </w:p>
        </w:tc>
        <w:tc>
          <w:tcPr>
            <w:tcW w:w="1202" w:type="dxa"/>
          </w:tcPr>
          <w:p w14:paraId="13D55DF1" w14:textId="77777777" w:rsidR="009C6E0B" w:rsidRDefault="009C6E0B" w:rsidP="009C6E0B"/>
        </w:tc>
      </w:tr>
      <w:tr w:rsidR="009C6E0B" w14:paraId="20919142" w14:textId="77777777" w:rsidTr="4240D61B">
        <w:trPr>
          <w:trHeight w:val="1250"/>
        </w:trPr>
        <w:tc>
          <w:tcPr>
            <w:tcW w:w="9590" w:type="dxa"/>
            <w:gridSpan w:val="7"/>
            <w:tcBorders>
              <w:bottom w:val="single" w:sz="4" w:space="0" w:color="auto"/>
            </w:tcBorders>
          </w:tcPr>
          <w:p w14:paraId="39B64569" w14:textId="784C104E" w:rsidR="009C6E0B" w:rsidRDefault="009C6E0B" w:rsidP="009C6E0B">
            <w:r>
              <w:t>Concluding Remarks:</w:t>
            </w:r>
            <w:r w:rsidR="00FB209E">
              <w:t xml:space="preserve"> Test should be considered successful if</w:t>
            </w:r>
            <w:r w:rsidR="002E2149">
              <w:t xml:space="preserve"> different changes are tested. Test should be performed with more than 1 mismatch. This feature does not work with many changes. It should be identified the “</w:t>
            </w:r>
            <w:commentRangeStart w:id="58"/>
            <w:commentRangeStart w:id="59"/>
            <w:commentRangeStart w:id="60"/>
            <w:r w:rsidR="002E2149">
              <w:t>max amount”</w:t>
            </w:r>
            <w:commentRangeEnd w:id="58"/>
            <w:r>
              <w:rPr>
                <w:rStyle w:val="Refdecomentario"/>
              </w:rPr>
              <w:commentReference w:id="58"/>
            </w:r>
            <w:commentRangeEnd w:id="59"/>
            <w:r>
              <w:rPr>
                <w:rStyle w:val="Refdecomentario"/>
              </w:rPr>
              <w:commentReference w:id="59"/>
            </w:r>
            <w:commentRangeEnd w:id="60"/>
            <w:r>
              <w:rPr>
                <w:rStyle w:val="Refdecomentario"/>
              </w:rPr>
              <w:commentReference w:id="60"/>
            </w:r>
            <w:r w:rsidR="002E2149">
              <w:t xml:space="preserve"> of mismatches that </w:t>
            </w:r>
            <w:r w:rsidR="521DED93">
              <w:t>this application can</w:t>
            </w:r>
            <w:r w:rsidR="002E2149">
              <w:t xml:space="preserve"> find.</w:t>
            </w:r>
          </w:p>
        </w:tc>
      </w:tr>
      <w:tr w:rsidR="009C6E0B" w14:paraId="4CB90D6C" w14:textId="77777777" w:rsidTr="4240D61B">
        <w:trPr>
          <w:trHeight w:val="890"/>
        </w:trPr>
        <w:tc>
          <w:tcPr>
            <w:tcW w:w="3713" w:type="dxa"/>
            <w:gridSpan w:val="3"/>
          </w:tcPr>
          <w:p w14:paraId="0B7E48BA" w14:textId="77777777" w:rsidR="009C6E0B" w:rsidRDefault="009C6E0B" w:rsidP="009C6E0B">
            <w:commentRangeStart w:id="61"/>
            <w:commentRangeStart w:id="62"/>
            <w:commentRangeStart w:id="63"/>
            <w:r>
              <w:t xml:space="preserve">Testing Team: </w:t>
            </w:r>
            <w:commentRangeEnd w:id="61"/>
            <w:r>
              <w:rPr>
                <w:rStyle w:val="Refdecomentario"/>
              </w:rPr>
              <w:commentReference w:id="61"/>
            </w:r>
            <w:commentRangeEnd w:id="62"/>
            <w:r>
              <w:rPr>
                <w:rStyle w:val="Refdecomentario"/>
              </w:rPr>
              <w:commentReference w:id="62"/>
            </w:r>
            <w:commentRangeEnd w:id="63"/>
            <w:r>
              <w:rPr>
                <w:rStyle w:val="Refdecomentario"/>
              </w:rPr>
              <w:commentReference w:id="63"/>
            </w:r>
          </w:p>
          <w:p w14:paraId="06B8C072" w14:textId="77777777" w:rsidR="009C6E0B" w:rsidRDefault="002E2149" w:rsidP="009C6E0B">
            <w:r>
              <w:t>N/A</w:t>
            </w:r>
          </w:p>
        </w:tc>
        <w:tc>
          <w:tcPr>
            <w:tcW w:w="5877" w:type="dxa"/>
            <w:gridSpan w:val="4"/>
          </w:tcPr>
          <w:p w14:paraId="78BB83B7" w14:textId="77777777" w:rsidR="009C6E0B" w:rsidRDefault="009C6E0B" w:rsidP="009C6E0B">
            <w:r>
              <w:t>Date Completed:</w:t>
            </w:r>
          </w:p>
        </w:tc>
      </w:tr>
    </w:tbl>
    <w:p w14:paraId="7244D182" w14:textId="77777777" w:rsidR="009C6E0B" w:rsidRDefault="009C6E0B" w:rsidP="009C6E0B">
      <w:pPr>
        <w:sectPr w:rsidR="009C6E0B">
          <w:headerReference w:type="default" r:id="rId27"/>
          <w:footerReference w:type="default" r:id="rId28"/>
          <w:pgSz w:w="12240" w:h="15840" w:code="1"/>
          <w:pgMar w:top="1440" w:right="1440" w:bottom="1440" w:left="1800" w:header="720" w:footer="720" w:gutter="0"/>
          <w:pgNumType w:start="1"/>
          <w:cols w:space="720"/>
        </w:sectPr>
      </w:pPr>
      <w:r w:rsidRPr="00B34944">
        <w:rPr>
          <w:b/>
          <w:bCs/>
        </w:rPr>
        <w:t>Notes:</w:t>
      </w:r>
      <w:r w:rsidR="00F94C9D">
        <w:rPr>
          <w:b/>
          <w:bCs/>
        </w:rPr>
        <w:t xml:space="preserve"> </w:t>
      </w:r>
      <w:r w:rsidR="00F94C9D" w:rsidRPr="00F94C9D">
        <w:t>N/A</w:t>
      </w:r>
    </w:p>
    <w:p w14:paraId="552649EF" w14:textId="77777777" w:rsidR="009C6E0B" w:rsidRDefault="009C6E0B" w:rsidP="009C6E0B">
      <w:pPr>
        <w:pStyle w:val="Ttulo2"/>
      </w:pPr>
      <w:bookmarkStart w:id="64" w:name="_Toc38502464"/>
      <w:r>
        <w:lastRenderedPageBreak/>
        <w:t>Test 4</w:t>
      </w:r>
      <w:bookmarkEnd w:id="64"/>
    </w:p>
    <w:p w14:paraId="38EF2A45" w14:textId="624ACBDA" w:rsidR="009C6E0B" w:rsidRPr="00C178DD" w:rsidRDefault="009C6E0B" w:rsidP="009C6E0B">
      <w:r w:rsidRPr="4240D61B">
        <w:rPr>
          <w:b/>
          <w:bCs/>
        </w:rPr>
        <w:t xml:space="preserve">Objective: </w:t>
      </w:r>
      <w:r>
        <w:t xml:space="preserve">Compare table </w:t>
      </w:r>
      <w:r w:rsidR="00E37D7E">
        <w:t>CONSTRAINT_TABLE</w:t>
      </w:r>
      <w:r>
        <w:t xml:space="preserve"> with </w:t>
      </w:r>
      <w:r w:rsidR="00E37D7E">
        <w:t>itself</w:t>
      </w:r>
      <w:r>
        <w:t>.</w:t>
      </w:r>
      <w:r w:rsidR="00ED2BB8">
        <w:t xml:space="preserve"> </w:t>
      </w:r>
      <w:commentRangeStart w:id="65"/>
      <w:commentRangeEnd w:id="65"/>
      <w:r>
        <w:rPr>
          <w:rStyle w:val="Refdecomentario"/>
        </w:rPr>
        <w:commentReference w:id="65"/>
      </w:r>
    </w:p>
    <w:tbl>
      <w:tblPr>
        <w:tblpPr w:leftFromText="141" w:rightFromText="141" w:vertAnchor="text" w:horzAnchor="margin" w:tblpXSpec="center" w:tblpY="474"/>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3"/>
        <w:gridCol w:w="2228"/>
        <w:gridCol w:w="738"/>
        <w:gridCol w:w="9"/>
        <w:gridCol w:w="995"/>
        <w:gridCol w:w="3532"/>
        <w:gridCol w:w="1350"/>
      </w:tblGrid>
      <w:tr w:rsidR="009C6E0B" w14:paraId="23BD6B53" w14:textId="77777777" w:rsidTr="4240D61B">
        <w:trPr>
          <w:cantSplit/>
          <w:trHeight w:val="300"/>
        </w:trPr>
        <w:tc>
          <w:tcPr>
            <w:tcW w:w="3684" w:type="dxa"/>
            <w:gridSpan w:val="4"/>
          </w:tcPr>
          <w:p w14:paraId="4A3567BE" w14:textId="77777777" w:rsidR="009C6E0B" w:rsidRDefault="009C6E0B" w:rsidP="009C6E0B">
            <w:r>
              <w:t>Test No.:</w:t>
            </w:r>
            <w:r w:rsidR="008E0743">
              <w:t>4</w:t>
            </w:r>
          </w:p>
        </w:tc>
        <w:tc>
          <w:tcPr>
            <w:tcW w:w="5851" w:type="dxa"/>
            <w:gridSpan w:val="3"/>
          </w:tcPr>
          <w:p w14:paraId="7DD9B338" w14:textId="77777777" w:rsidR="009C6E0B" w:rsidRDefault="009C6E0B" w:rsidP="009C6E0B">
            <w:r>
              <w:t>Current Status: Pending</w:t>
            </w:r>
          </w:p>
        </w:tc>
      </w:tr>
      <w:tr w:rsidR="009C6E0B" w14:paraId="2F64C4BA" w14:textId="77777777" w:rsidTr="4240D61B">
        <w:trPr>
          <w:cantSplit/>
          <w:trHeight w:val="300"/>
        </w:trPr>
        <w:tc>
          <w:tcPr>
            <w:tcW w:w="9535" w:type="dxa"/>
            <w:gridSpan w:val="7"/>
          </w:tcPr>
          <w:p w14:paraId="34CB0BEC" w14:textId="77777777" w:rsidR="002E2149" w:rsidRPr="00E47986" w:rsidRDefault="002E2149" w:rsidP="002E2149">
            <w:r w:rsidRPr="00E47986">
              <w:t xml:space="preserve">Test title:  </w:t>
            </w:r>
            <w:r>
              <w:rPr>
                <w:bCs/>
              </w:rPr>
              <w:t xml:space="preserve"> This test uses the column selection feature to disable a column and change the content of this column to compare the same table.  </w:t>
            </w:r>
          </w:p>
          <w:p w14:paraId="6C951C1F" w14:textId="77777777" w:rsidR="009C6E0B" w:rsidRPr="00E47986" w:rsidRDefault="009C6E0B" w:rsidP="009C6E0B"/>
        </w:tc>
      </w:tr>
      <w:tr w:rsidR="009C6E0B" w14:paraId="5AAB6CC4" w14:textId="77777777" w:rsidTr="4240D61B">
        <w:trPr>
          <w:cantSplit/>
          <w:trHeight w:val="925"/>
        </w:trPr>
        <w:tc>
          <w:tcPr>
            <w:tcW w:w="9535" w:type="dxa"/>
            <w:gridSpan w:val="7"/>
          </w:tcPr>
          <w:p w14:paraId="47DBE9F6" w14:textId="77777777" w:rsidR="009C6E0B" w:rsidRPr="00E47986" w:rsidRDefault="009C6E0B" w:rsidP="009C6E0B">
            <w:r w:rsidRPr="00E47986">
              <w:t xml:space="preserve">Testing approach: </w:t>
            </w:r>
            <w:r>
              <w:t>Select CONSTRAINT_TABLE to be compared with itself.</w:t>
            </w:r>
          </w:p>
        </w:tc>
      </w:tr>
      <w:tr w:rsidR="009C6E0B" w14:paraId="0997DF96" w14:textId="77777777" w:rsidTr="4240D61B">
        <w:trPr>
          <w:cantSplit/>
          <w:trHeight w:val="1381"/>
        </w:trPr>
        <w:tc>
          <w:tcPr>
            <w:tcW w:w="683" w:type="dxa"/>
          </w:tcPr>
          <w:p w14:paraId="7D787257" w14:textId="77777777" w:rsidR="009C6E0B" w:rsidRDefault="009C6E0B" w:rsidP="009C6E0B">
            <w:pPr>
              <w:jc w:val="center"/>
            </w:pPr>
            <w:r>
              <w:t>STEP</w:t>
            </w:r>
          </w:p>
          <w:p w14:paraId="10C77D54" w14:textId="77777777" w:rsidR="009C6E0B" w:rsidRDefault="009C6E0B" w:rsidP="009C6E0B">
            <w:pPr>
              <w:jc w:val="center"/>
            </w:pPr>
          </w:p>
          <w:p w14:paraId="501FAD99" w14:textId="77777777" w:rsidR="009C6E0B" w:rsidRDefault="009C6E0B" w:rsidP="009C6E0B">
            <w:pPr>
              <w:jc w:val="center"/>
            </w:pPr>
            <w:r>
              <w:t>1</w:t>
            </w:r>
          </w:p>
        </w:tc>
        <w:tc>
          <w:tcPr>
            <w:tcW w:w="2228" w:type="dxa"/>
          </w:tcPr>
          <w:p w14:paraId="6A539541" w14:textId="77777777" w:rsidR="009C6E0B" w:rsidRDefault="009C6E0B" w:rsidP="009C6E0B">
            <w:r>
              <w:t>OPERATOR ACTION</w:t>
            </w:r>
          </w:p>
          <w:p w14:paraId="2391D42E" w14:textId="77777777" w:rsidR="009C6E0B" w:rsidRDefault="009C6E0B" w:rsidP="009C6E0B"/>
          <w:p w14:paraId="2C859BF7" w14:textId="77777777" w:rsidR="009C6E0B" w:rsidRDefault="009C6E0B" w:rsidP="009C6E0B">
            <w:r>
              <w:t>Open CONSTRAINT_TABLE from main menu after loading TEST_DB.xml</w:t>
            </w:r>
          </w:p>
        </w:tc>
        <w:tc>
          <w:tcPr>
            <w:tcW w:w="1877" w:type="dxa"/>
            <w:gridSpan w:val="3"/>
          </w:tcPr>
          <w:p w14:paraId="1CBD0F80" w14:textId="77777777" w:rsidR="009C6E0B" w:rsidRDefault="009C6E0B" w:rsidP="009C6E0B">
            <w:r>
              <w:t>PURPOSE</w:t>
            </w:r>
          </w:p>
          <w:p w14:paraId="1C0860E4" w14:textId="77777777" w:rsidR="009C6E0B" w:rsidRDefault="009C6E0B" w:rsidP="009C6E0B"/>
          <w:p w14:paraId="0879D7EF" w14:textId="77777777" w:rsidR="009C6E0B" w:rsidRDefault="009C6E0B" w:rsidP="009C6E0B">
            <w:r>
              <w:t>Selecting table to compare</w:t>
            </w:r>
          </w:p>
        </w:tc>
        <w:tc>
          <w:tcPr>
            <w:tcW w:w="3397" w:type="dxa"/>
          </w:tcPr>
          <w:p w14:paraId="455D9BC7" w14:textId="77777777" w:rsidR="009C6E0B" w:rsidRDefault="009C6E0B" w:rsidP="009C6E0B">
            <w:r>
              <w:t>EXPECTED RESULTS</w:t>
            </w:r>
          </w:p>
          <w:p w14:paraId="332E04B9" w14:textId="77777777" w:rsidR="009C6E0B" w:rsidRDefault="009C6E0B" w:rsidP="009C6E0B"/>
          <w:p w14:paraId="07780879" w14:textId="77777777" w:rsidR="009C6E0B" w:rsidRDefault="009C6E0B" w:rsidP="009C6E0B">
            <w:r>
              <w:t>The table should be opened</w:t>
            </w:r>
          </w:p>
        </w:tc>
        <w:tc>
          <w:tcPr>
            <w:tcW w:w="1350" w:type="dxa"/>
          </w:tcPr>
          <w:p w14:paraId="22E9C693" w14:textId="77777777" w:rsidR="009C6E0B" w:rsidRDefault="009C6E0B" w:rsidP="009C6E0B">
            <w:r>
              <w:t>COMMENTS</w:t>
            </w:r>
          </w:p>
          <w:p w14:paraId="7D73CD37" w14:textId="77777777" w:rsidR="009C6E0B" w:rsidRDefault="009C6E0B" w:rsidP="009C6E0B"/>
          <w:p w14:paraId="5E94B2AF" w14:textId="77777777" w:rsidR="009C6E0B" w:rsidRDefault="009C6E0B" w:rsidP="009C6E0B"/>
        </w:tc>
      </w:tr>
      <w:tr w:rsidR="002E2149" w14:paraId="59C27209" w14:textId="77777777" w:rsidTr="4240D61B">
        <w:trPr>
          <w:cantSplit/>
          <w:trHeight w:val="886"/>
        </w:trPr>
        <w:tc>
          <w:tcPr>
            <w:tcW w:w="683" w:type="dxa"/>
          </w:tcPr>
          <w:p w14:paraId="22692236" w14:textId="77777777" w:rsidR="002E2149" w:rsidRDefault="002E2149" w:rsidP="009C6E0B">
            <w:pPr>
              <w:jc w:val="center"/>
            </w:pPr>
            <w:r>
              <w:t>2</w:t>
            </w:r>
          </w:p>
        </w:tc>
        <w:tc>
          <w:tcPr>
            <w:tcW w:w="2228" w:type="dxa"/>
          </w:tcPr>
          <w:p w14:paraId="086B9B23" w14:textId="19A9A236" w:rsidR="00F94C9D" w:rsidRDefault="00F94C9D" w:rsidP="009C6E0B">
            <w:r>
              <w:t>Modify first cell in column “D</w:t>
            </w:r>
            <w:r w:rsidR="00B066FF">
              <w:t>ESCRIPTION</w:t>
            </w:r>
            <w:r>
              <w:t>”.</w:t>
            </w:r>
            <w:r w:rsidR="00ED2BB8">
              <w:br/>
            </w:r>
            <w:r w:rsidR="0001745F">
              <w:t>Remove 1 and insert 2</w:t>
            </w:r>
            <w:r w:rsidR="00ED2BB8">
              <w:t>.</w:t>
            </w:r>
          </w:p>
        </w:tc>
        <w:tc>
          <w:tcPr>
            <w:tcW w:w="1877" w:type="dxa"/>
            <w:gridSpan w:val="3"/>
          </w:tcPr>
          <w:p w14:paraId="232B3880" w14:textId="77777777" w:rsidR="002E2149" w:rsidRDefault="00F94C9D" w:rsidP="009C6E0B">
            <w:r>
              <w:t>The cell should not be counted in the comparison.</w:t>
            </w:r>
          </w:p>
        </w:tc>
        <w:tc>
          <w:tcPr>
            <w:tcW w:w="3397" w:type="dxa"/>
          </w:tcPr>
          <w:p w14:paraId="4C235579" w14:textId="77777777" w:rsidR="002E2149" w:rsidRDefault="00F94C9D" w:rsidP="009C6E0B">
            <w:r>
              <w:t>Cell is modified.</w:t>
            </w:r>
          </w:p>
        </w:tc>
        <w:tc>
          <w:tcPr>
            <w:tcW w:w="1350" w:type="dxa"/>
          </w:tcPr>
          <w:p w14:paraId="0292EE09" w14:textId="77777777" w:rsidR="002E2149" w:rsidRDefault="002E2149" w:rsidP="009C6E0B"/>
        </w:tc>
      </w:tr>
      <w:tr w:rsidR="00F94C9D" w14:paraId="7B83D54F" w14:textId="77777777" w:rsidTr="4240D61B">
        <w:trPr>
          <w:cantSplit/>
          <w:trHeight w:val="1438"/>
        </w:trPr>
        <w:tc>
          <w:tcPr>
            <w:tcW w:w="683" w:type="dxa"/>
          </w:tcPr>
          <w:p w14:paraId="139DA7E7" w14:textId="77777777" w:rsidR="00F94C9D" w:rsidRDefault="00F94C9D" w:rsidP="009C6E0B">
            <w:pPr>
              <w:jc w:val="center"/>
            </w:pPr>
            <w:r>
              <w:t>3</w:t>
            </w:r>
          </w:p>
        </w:tc>
        <w:tc>
          <w:tcPr>
            <w:tcW w:w="2228" w:type="dxa"/>
          </w:tcPr>
          <w:p w14:paraId="223F113A" w14:textId="77777777" w:rsidR="00F94C9D" w:rsidRDefault="00F94C9D" w:rsidP="009C6E0B">
            <w:r>
              <w:t>Disable column</w:t>
            </w:r>
            <w:r w:rsidR="00B066FF">
              <w:t xml:space="preserve"> “DESCRIPTION”</w:t>
            </w:r>
            <w:r>
              <w:t xml:space="preserve"> by clicking on the options menu time -&gt; Column selection. Then disable the description checkbox.</w:t>
            </w:r>
          </w:p>
        </w:tc>
        <w:tc>
          <w:tcPr>
            <w:tcW w:w="1877" w:type="dxa"/>
            <w:gridSpan w:val="3"/>
          </w:tcPr>
          <w:p w14:paraId="68849C69" w14:textId="77777777" w:rsidR="00F94C9D" w:rsidRDefault="00F94C9D" w:rsidP="009C6E0B">
            <w:r>
              <w:t>Disable one column for comparison.</w:t>
            </w:r>
          </w:p>
        </w:tc>
        <w:tc>
          <w:tcPr>
            <w:tcW w:w="3397" w:type="dxa"/>
          </w:tcPr>
          <w:p w14:paraId="427146C7" w14:textId="77777777" w:rsidR="00F94C9D" w:rsidRDefault="00F94C9D" w:rsidP="009C6E0B">
            <w:r>
              <w:t>The column is disabled.</w:t>
            </w:r>
          </w:p>
          <w:p w14:paraId="0EB529F2" w14:textId="77777777" w:rsidR="00F94C9D" w:rsidRDefault="00F94C9D" w:rsidP="009C6E0B"/>
          <w:p w14:paraId="5716E0BC" w14:textId="77777777" w:rsidR="00F94C9D" w:rsidRDefault="00F94C9D" w:rsidP="00F94C9D">
            <w:pPr>
              <w:jc w:val="center"/>
            </w:pPr>
            <w:r>
              <w:rPr>
                <w:noProof/>
              </w:rPr>
              <w:drawing>
                <wp:inline distT="0" distB="0" distL="0" distR="0" wp14:anchorId="5A7FACD2" wp14:editId="4D677933">
                  <wp:extent cx="1859623" cy="1028428"/>
                  <wp:effectExtent l="0" t="0" r="0" b="0"/>
                  <wp:docPr id="146433160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9">
                            <a:extLst>
                              <a:ext uri="{28A0092B-C50C-407E-A947-70E740481C1C}">
                                <a14:useLocalDpi xmlns:a14="http://schemas.microsoft.com/office/drawing/2010/main"/>
                              </a:ext>
                            </a:extLst>
                          </a:blip>
                          <a:stretch>
                            <a:fillRect/>
                          </a:stretch>
                        </pic:blipFill>
                        <pic:spPr>
                          <a:xfrm>
                            <a:off x="0" y="0"/>
                            <a:ext cx="1859623" cy="1028428"/>
                          </a:xfrm>
                          <a:prstGeom prst="rect">
                            <a:avLst/>
                          </a:prstGeom>
                        </pic:spPr>
                      </pic:pic>
                    </a:graphicData>
                  </a:graphic>
                </wp:inline>
              </w:drawing>
            </w:r>
          </w:p>
          <w:p w14:paraId="23B87280" w14:textId="77777777" w:rsidR="00F94C9D" w:rsidRDefault="00F94C9D" w:rsidP="00F94C9D">
            <w:pPr>
              <w:jc w:val="center"/>
            </w:pPr>
          </w:p>
        </w:tc>
        <w:tc>
          <w:tcPr>
            <w:tcW w:w="1350" w:type="dxa"/>
          </w:tcPr>
          <w:p w14:paraId="760D690C" w14:textId="77777777" w:rsidR="00F94C9D" w:rsidRDefault="00F94C9D" w:rsidP="009C6E0B"/>
        </w:tc>
      </w:tr>
      <w:tr w:rsidR="009C6E0B" w14:paraId="3FC8896D" w14:textId="77777777" w:rsidTr="4240D61B">
        <w:trPr>
          <w:cantSplit/>
          <w:trHeight w:val="319"/>
        </w:trPr>
        <w:tc>
          <w:tcPr>
            <w:tcW w:w="683" w:type="dxa"/>
          </w:tcPr>
          <w:p w14:paraId="0B9B43E5" w14:textId="77777777" w:rsidR="009C6E0B" w:rsidRDefault="00F94C9D" w:rsidP="009C6E0B">
            <w:pPr>
              <w:jc w:val="center"/>
            </w:pPr>
            <w:r>
              <w:t>4</w:t>
            </w:r>
          </w:p>
        </w:tc>
        <w:tc>
          <w:tcPr>
            <w:tcW w:w="2228" w:type="dxa"/>
          </w:tcPr>
          <w:p w14:paraId="5E8855F9" w14:textId="77777777" w:rsidR="009C6E0B" w:rsidRDefault="009C6E0B" w:rsidP="009C6E0B">
            <w:r>
              <w:t>Click on the File menu item. And then “Compare table to another version”</w:t>
            </w:r>
          </w:p>
          <w:p w14:paraId="2F570A9F" w14:textId="77777777" w:rsidR="009C6E0B" w:rsidRDefault="009C6E0B" w:rsidP="009C6E0B"/>
        </w:tc>
        <w:tc>
          <w:tcPr>
            <w:tcW w:w="1877" w:type="dxa"/>
            <w:gridSpan w:val="3"/>
          </w:tcPr>
          <w:p w14:paraId="393F5572" w14:textId="77777777" w:rsidR="009C6E0B" w:rsidRDefault="009C6E0B" w:rsidP="009C6E0B">
            <w:r>
              <w:t>Opening folder with databases files.</w:t>
            </w:r>
          </w:p>
        </w:tc>
        <w:tc>
          <w:tcPr>
            <w:tcW w:w="3397" w:type="dxa"/>
          </w:tcPr>
          <w:p w14:paraId="4DBDCE87" w14:textId="77777777" w:rsidR="009C6E0B" w:rsidRDefault="009C6E0B" w:rsidP="009C6E0B">
            <w:r>
              <w:t>Opening the file system with current directory</w:t>
            </w:r>
          </w:p>
        </w:tc>
        <w:tc>
          <w:tcPr>
            <w:tcW w:w="1350" w:type="dxa"/>
          </w:tcPr>
          <w:p w14:paraId="05A90243" w14:textId="77777777" w:rsidR="009C6E0B" w:rsidRDefault="009C6E0B" w:rsidP="009C6E0B"/>
        </w:tc>
      </w:tr>
      <w:tr w:rsidR="009C6E0B" w14:paraId="726CD33E" w14:textId="77777777" w:rsidTr="4240D61B">
        <w:trPr>
          <w:cantSplit/>
          <w:trHeight w:val="2167"/>
        </w:trPr>
        <w:tc>
          <w:tcPr>
            <w:tcW w:w="683" w:type="dxa"/>
          </w:tcPr>
          <w:p w14:paraId="0B4CE036" w14:textId="77777777" w:rsidR="009C6E0B" w:rsidRDefault="00F94C9D" w:rsidP="009C6E0B">
            <w:pPr>
              <w:jc w:val="center"/>
            </w:pPr>
            <w:r>
              <w:t>5</w:t>
            </w:r>
          </w:p>
        </w:tc>
        <w:tc>
          <w:tcPr>
            <w:tcW w:w="2228" w:type="dxa"/>
          </w:tcPr>
          <w:p w14:paraId="1F422148" w14:textId="77777777" w:rsidR="009C6E0B" w:rsidRDefault="009C6E0B" w:rsidP="009C6E0B">
            <w:r>
              <w:t>Select the CONSTRAINT_</w:t>
            </w:r>
            <w:proofErr w:type="gramStart"/>
            <w:r>
              <w:t>TABLE  (</w:t>
            </w:r>
            <w:proofErr w:type="gramEnd"/>
            <w:r>
              <w:t>XML file) to be compared with table 1 (opened table).</w:t>
            </w:r>
          </w:p>
        </w:tc>
        <w:tc>
          <w:tcPr>
            <w:tcW w:w="1877" w:type="dxa"/>
            <w:gridSpan w:val="3"/>
          </w:tcPr>
          <w:p w14:paraId="47037A55" w14:textId="77777777" w:rsidR="009C6E0B" w:rsidRDefault="009C6E0B" w:rsidP="009C6E0B">
            <w:r>
              <w:t>Compare the same table.</w:t>
            </w:r>
          </w:p>
        </w:tc>
        <w:tc>
          <w:tcPr>
            <w:tcW w:w="3397" w:type="dxa"/>
          </w:tcPr>
          <w:p w14:paraId="6B78EB0A" w14:textId="77777777" w:rsidR="009C6E0B" w:rsidRDefault="009C6E0B" w:rsidP="009C6E0B">
            <w:r>
              <w:t xml:space="preserve"> 0 mismatches:</w:t>
            </w:r>
          </w:p>
          <w:p w14:paraId="18DDC882" w14:textId="77777777" w:rsidR="009C6E0B" w:rsidRDefault="009C6E0B" w:rsidP="009C6E0B"/>
          <w:p w14:paraId="0F61F008" w14:textId="77777777" w:rsidR="009C6E0B" w:rsidRDefault="009C6E0B" w:rsidP="00F94C9D">
            <w:pPr>
              <w:jc w:val="center"/>
            </w:pPr>
            <w:r>
              <w:rPr>
                <w:noProof/>
              </w:rPr>
              <w:drawing>
                <wp:inline distT="0" distB="0" distL="0" distR="0" wp14:anchorId="32861A2E" wp14:editId="3D0C4354">
                  <wp:extent cx="2106202" cy="1007578"/>
                  <wp:effectExtent l="0" t="0" r="0" b="0"/>
                  <wp:docPr id="956883805"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30" cstate="screen">
                            <a:extLst>
                              <a:ext uri="{28A0092B-C50C-407E-A947-70E740481C1C}">
                                <a14:useLocalDpi xmlns:a14="http://schemas.microsoft.com/office/drawing/2010/main"/>
                              </a:ext>
                            </a:extLst>
                          </a:blip>
                          <a:stretch>
                            <a:fillRect/>
                          </a:stretch>
                        </pic:blipFill>
                        <pic:spPr>
                          <a:xfrm>
                            <a:off x="0" y="0"/>
                            <a:ext cx="2106202" cy="1007578"/>
                          </a:xfrm>
                          <a:prstGeom prst="rect">
                            <a:avLst/>
                          </a:prstGeom>
                        </pic:spPr>
                      </pic:pic>
                    </a:graphicData>
                  </a:graphic>
                </wp:inline>
              </w:drawing>
            </w:r>
          </w:p>
        </w:tc>
        <w:tc>
          <w:tcPr>
            <w:tcW w:w="1350" w:type="dxa"/>
          </w:tcPr>
          <w:p w14:paraId="3B421D5A" w14:textId="3DBB3B88" w:rsidR="009C6E0B" w:rsidRDefault="009C6E0B" w:rsidP="009C6E0B"/>
        </w:tc>
      </w:tr>
      <w:tr w:rsidR="009C6E0B" w14:paraId="5D735E85" w14:textId="77777777" w:rsidTr="4240D61B">
        <w:trPr>
          <w:trHeight w:val="589"/>
        </w:trPr>
        <w:tc>
          <w:tcPr>
            <w:tcW w:w="9535" w:type="dxa"/>
            <w:gridSpan w:val="7"/>
            <w:tcBorders>
              <w:bottom w:val="single" w:sz="4" w:space="0" w:color="auto"/>
            </w:tcBorders>
          </w:tcPr>
          <w:p w14:paraId="1DD1152C" w14:textId="77777777" w:rsidR="009C6E0B" w:rsidRDefault="009C6E0B" w:rsidP="009C6E0B">
            <w:r>
              <w:t>Concluding Remarks:</w:t>
            </w:r>
          </w:p>
          <w:p w14:paraId="53F0F1A6" w14:textId="7925F453" w:rsidR="00ED2BB8" w:rsidRDefault="00ED2BB8" w:rsidP="009C6E0B">
            <w:commentRangeStart w:id="66"/>
            <w:r>
              <w:t>Even</w:t>
            </w:r>
            <w:commentRangeEnd w:id="66"/>
            <w:r>
              <w:rPr>
                <w:rStyle w:val="Refdecomentario"/>
              </w:rPr>
              <w:commentReference w:id="66"/>
            </w:r>
            <w:r>
              <w:t xml:space="preserve"> though the change is made, the comparison did not include the disabled column.</w:t>
            </w:r>
          </w:p>
        </w:tc>
      </w:tr>
      <w:tr w:rsidR="009C6E0B" w14:paraId="5037C208" w14:textId="77777777" w:rsidTr="4240D61B">
        <w:trPr>
          <w:trHeight w:val="890"/>
        </w:trPr>
        <w:tc>
          <w:tcPr>
            <w:tcW w:w="3675" w:type="dxa"/>
            <w:gridSpan w:val="3"/>
          </w:tcPr>
          <w:p w14:paraId="2DFDFFC4" w14:textId="77777777" w:rsidR="009C6E0B" w:rsidRDefault="009C6E0B" w:rsidP="009C6E0B">
            <w:r>
              <w:t xml:space="preserve">Testing Team: </w:t>
            </w:r>
          </w:p>
          <w:p w14:paraId="0449C7D1" w14:textId="77777777" w:rsidR="009C6E0B" w:rsidRDefault="008E0743" w:rsidP="009C6E0B">
            <w:r>
              <w:t>N/A</w:t>
            </w:r>
          </w:p>
        </w:tc>
        <w:tc>
          <w:tcPr>
            <w:tcW w:w="5860" w:type="dxa"/>
            <w:gridSpan w:val="4"/>
          </w:tcPr>
          <w:p w14:paraId="1D834697" w14:textId="77777777" w:rsidR="009C6E0B" w:rsidRDefault="009C6E0B" w:rsidP="009C6E0B">
            <w:r>
              <w:t>Date Completed:</w:t>
            </w:r>
          </w:p>
        </w:tc>
      </w:tr>
    </w:tbl>
    <w:p w14:paraId="061B8912" w14:textId="77777777" w:rsidR="009C6E0B" w:rsidRDefault="009C6E0B" w:rsidP="009C6E0B">
      <w:pPr>
        <w:sectPr w:rsidR="009C6E0B">
          <w:headerReference w:type="default" r:id="rId31"/>
          <w:footerReference w:type="default" r:id="rId32"/>
          <w:pgSz w:w="12240" w:h="15840" w:code="1"/>
          <w:pgMar w:top="1440" w:right="1440" w:bottom="1440" w:left="1800" w:header="720" w:footer="720" w:gutter="0"/>
          <w:pgNumType w:start="1"/>
          <w:cols w:space="720"/>
        </w:sectPr>
      </w:pPr>
      <w:r w:rsidRPr="00B34944">
        <w:rPr>
          <w:b/>
          <w:bCs/>
        </w:rPr>
        <w:t>Notes:</w:t>
      </w:r>
    </w:p>
    <w:p w14:paraId="2E441FF7" w14:textId="434B523A" w:rsidR="00F6251F" w:rsidRDefault="00F6251F" w:rsidP="00F6251F">
      <w:pPr>
        <w:pStyle w:val="Ttulo1"/>
      </w:pPr>
      <w:bookmarkStart w:id="67" w:name="_Toc38502465"/>
      <w:r>
        <w:lastRenderedPageBreak/>
        <w:t>Test Suite B</w:t>
      </w:r>
      <w:bookmarkEnd w:id="67"/>
    </w:p>
    <w:p w14:paraId="35558E62" w14:textId="77777777" w:rsidR="00F6251F" w:rsidRPr="00F6251F" w:rsidRDefault="00F6251F" w:rsidP="00F6251F"/>
    <w:p w14:paraId="69663B0C" w14:textId="71FC39A2" w:rsidR="009C6E0B" w:rsidRDefault="009C6E0B" w:rsidP="009C6E0B">
      <w:pPr>
        <w:pStyle w:val="Ttulo2"/>
      </w:pPr>
      <w:bookmarkStart w:id="68" w:name="_Toc38502466"/>
      <w:r>
        <w:t>Test 5</w:t>
      </w:r>
      <w:bookmarkEnd w:id="68"/>
    </w:p>
    <w:p w14:paraId="11F42E74" w14:textId="77777777" w:rsidR="009C6E0B" w:rsidRDefault="009C6E0B" w:rsidP="009C6E0B"/>
    <w:p w14:paraId="5FA6CB9D" w14:textId="160BDC47" w:rsidR="009C6E0B" w:rsidRPr="00C178DD" w:rsidRDefault="009C6E0B" w:rsidP="009C6E0B">
      <w:r w:rsidRPr="00B34944">
        <w:rPr>
          <w:b/>
          <w:bCs/>
        </w:rPr>
        <w:t xml:space="preserve">Objective: </w:t>
      </w:r>
      <w:r w:rsidR="00610A34">
        <w:rPr>
          <w:bCs/>
        </w:rPr>
        <w:t>This test checks for duplicate rows by using the feature and finds matches.</w:t>
      </w:r>
    </w:p>
    <w:tbl>
      <w:tblPr>
        <w:tblpPr w:leftFromText="141" w:rightFromText="141" w:vertAnchor="text" w:horzAnchor="margin" w:tblpXSpec="center" w:tblpY="538"/>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3"/>
        <w:gridCol w:w="2228"/>
        <w:gridCol w:w="764"/>
        <w:gridCol w:w="9"/>
        <w:gridCol w:w="322"/>
        <w:gridCol w:w="3572"/>
        <w:gridCol w:w="1957"/>
      </w:tblGrid>
      <w:tr w:rsidR="009C6E0B" w14:paraId="3EBCA5B0" w14:textId="77777777" w:rsidTr="4240D61B">
        <w:trPr>
          <w:cantSplit/>
          <w:trHeight w:val="300"/>
        </w:trPr>
        <w:tc>
          <w:tcPr>
            <w:tcW w:w="3684" w:type="dxa"/>
            <w:gridSpan w:val="4"/>
          </w:tcPr>
          <w:p w14:paraId="1CDE3E13" w14:textId="77777777" w:rsidR="009C6E0B" w:rsidRDefault="009C6E0B" w:rsidP="009C6E0B">
            <w:r>
              <w:t xml:space="preserve">Test No.: </w:t>
            </w:r>
            <w:r w:rsidR="008E0743">
              <w:t>5</w:t>
            </w:r>
          </w:p>
        </w:tc>
        <w:tc>
          <w:tcPr>
            <w:tcW w:w="5851" w:type="dxa"/>
            <w:gridSpan w:val="3"/>
          </w:tcPr>
          <w:p w14:paraId="150011EE" w14:textId="77777777" w:rsidR="009C6E0B" w:rsidRDefault="009C6E0B" w:rsidP="009C6E0B">
            <w:r>
              <w:t>Current Status: Pending</w:t>
            </w:r>
          </w:p>
        </w:tc>
      </w:tr>
      <w:tr w:rsidR="009C6E0B" w14:paraId="39A34AAD" w14:textId="77777777" w:rsidTr="4240D61B">
        <w:trPr>
          <w:cantSplit/>
          <w:trHeight w:val="300"/>
        </w:trPr>
        <w:tc>
          <w:tcPr>
            <w:tcW w:w="9535" w:type="dxa"/>
            <w:gridSpan w:val="7"/>
          </w:tcPr>
          <w:p w14:paraId="662D1CB0" w14:textId="77777777" w:rsidR="009C6E0B" w:rsidRPr="00E47986" w:rsidRDefault="009C6E0B" w:rsidP="009C6E0B">
            <w:r w:rsidRPr="00E47986">
              <w:t xml:space="preserve">Test title:  </w:t>
            </w:r>
            <w:r w:rsidR="00CE5B2B">
              <w:rPr>
                <w:bCs/>
              </w:rPr>
              <w:t>Check for duplicate rows by using the feature and finds matches.</w:t>
            </w:r>
          </w:p>
          <w:p w14:paraId="6BB27E47" w14:textId="77777777" w:rsidR="009C6E0B" w:rsidRPr="00E47986" w:rsidRDefault="009C6E0B" w:rsidP="009C6E0B"/>
        </w:tc>
      </w:tr>
      <w:tr w:rsidR="009C6E0B" w14:paraId="3DAF02AA" w14:textId="77777777" w:rsidTr="4240D61B">
        <w:trPr>
          <w:cantSplit/>
          <w:trHeight w:val="925"/>
        </w:trPr>
        <w:tc>
          <w:tcPr>
            <w:tcW w:w="9535" w:type="dxa"/>
            <w:gridSpan w:val="7"/>
          </w:tcPr>
          <w:p w14:paraId="4874A371" w14:textId="77777777" w:rsidR="009C6E0B" w:rsidRPr="00E47986" w:rsidRDefault="009C6E0B" w:rsidP="009C6E0B">
            <w:r w:rsidRPr="00E47986">
              <w:t xml:space="preserve">Testing approach: </w:t>
            </w:r>
            <w:r>
              <w:t xml:space="preserve">Select CONSTRAINT_TABLE to </w:t>
            </w:r>
            <w:r w:rsidR="008E0743">
              <w:t xml:space="preserve">search </w:t>
            </w:r>
            <w:r w:rsidR="00B066FF">
              <w:t xml:space="preserve">for </w:t>
            </w:r>
            <w:r w:rsidR="008E0743">
              <w:t>duplicate rows.</w:t>
            </w:r>
          </w:p>
        </w:tc>
      </w:tr>
      <w:tr w:rsidR="009C6E0B" w14:paraId="3AC4A32E" w14:textId="77777777" w:rsidTr="4240D61B">
        <w:trPr>
          <w:cantSplit/>
          <w:trHeight w:val="1783"/>
        </w:trPr>
        <w:tc>
          <w:tcPr>
            <w:tcW w:w="683" w:type="dxa"/>
          </w:tcPr>
          <w:p w14:paraId="7E05FAB6" w14:textId="77777777" w:rsidR="009C6E0B" w:rsidRDefault="009C6E0B" w:rsidP="009C6E0B">
            <w:pPr>
              <w:jc w:val="center"/>
            </w:pPr>
            <w:r>
              <w:t>STEP</w:t>
            </w:r>
          </w:p>
          <w:p w14:paraId="467018D8" w14:textId="77777777" w:rsidR="009C6E0B" w:rsidRDefault="009C6E0B" w:rsidP="009C6E0B">
            <w:pPr>
              <w:jc w:val="center"/>
            </w:pPr>
          </w:p>
          <w:p w14:paraId="5575F2B4" w14:textId="77777777" w:rsidR="009C6E0B" w:rsidRDefault="009C6E0B" w:rsidP="009C6E0B">
            <w:pPr>
              <w:jc w:val="center"/>
            </w:pPr>
            <w:r>
              <w:t>1</w:t>
            </w:r>
          </w:p>
        </w:tc>
        <w:tc>
          <w:tcPr>
            <w:tcW w:w="2228" w:type="dxa"/>
          </w:tcPr>
          <w:p w14:paraId="28ECD43C" w14:textId="77777777" w:rsidR="009C6E0B" w:rsidRDefault="009C6E0B" w:rsidP="009C6E0B">
            <w:r>
              <w:t>OPERATOR ACTION</w:t>
            </w:r>
          </w:p>
          <w:p w14:paraId="2096CA68" w14:textId="77777777" w:rsidR="009C6E0B" w:rsidRDefault="009C6E0B" w:rsidP="009C6E0B"/>
          <w:p w14:paraId="53DFABA1" w14:textId="77777777" w:rsidR="009C6E0B" w:rsidRDefault="009C6E0B" w:rsidP="009C6E0B">
            <w:r>
              <w:t>Open CONSTRAINT_TABLE from main menu after loading TEST_DB.xml</w:t>
            </w:r>
          </w:p>
        </w:tc>
        <w:tc>
          <w:tcPr>
            <w:tcW w:w="1095" w:type="dxa"/>
            <w:gridSpan w:val="3"/>
          </w:tcPr>
          <w:p w14:paraId="46C83400" w14:textId="77777777" w:rsidR="009C6E0B" w:rsidRDefault="009C6E0B" w:rsidP="009C6E0B">
            <w:r>
              <w:t>PURPOSE</w:t>
            </w:r>
          </w:p>
          <w:p w14:paraId="097FCF27" w14:textId="77777777" w:rsidR="009C6E0B" w:rsidRDefault="009C6E0B" w:rsidP="009C6E0B"/>
          <w:p w14:paraId="073AB4E8" w14:textId="77777777" w:rsidR="009C6E0B" w:rsidRDefault="009C6E0B" w:rsidP="009C6E0B">
            <w:r>
              <w:t>Selecting table to compare</w:t>
            </w:r>
          </w:p>
        </w:tc>
        <w:tc>
          <w:tcPr>
            <w:tcW w:w="3572" w:type="dxa"/>
          </w:tcPr>
          <w:p w14:paraId="723AE26C" w14:textId="77777777" w:rsidR="009C6E0B" w:rsidRDefault="009C6E0B" w:rsidP="009C6E0B">
            <w:r>
              <w:t>EXPECTED RESULTS</w:t>
            </w:r>
          </w:p>
          <w:p w14:paraId="580D47A3" w14:textId="77777777" w:rsidR="009C6E0B" w:rsidRDefault="009C6E0B" w:rsidP="009C6E0B"/>
          <w:p w14:paraId="1082228B" w14:textId="77777777" w:rsidR="009C6E0B" w:rsidRDefault="009C6E0B" w:rsidP="009C6E0B">
            <w:r>
              <w:t>The table should be opened</w:t>
            </w:r>
            <w:r w:rsidR="008E0743">
              <w:t>.</w:t>
            </w:r>
          </w:p>
        </w:tc>
        <w:tc>
          <w:tcPr>
            <w:tcW w:w="1957" w:type="dxa"/>
          </w:tcPr>
          <w:p w14:paraId="6B73D84E" w14:textId="77777777" w:rsidR="009C6E0B" w:rsidRDefault="009C6E0B" w:rsidP="009C6E0B">
            <w:r>
              <w:t>COMMENTS</w:t>
            </w:r>
          </w:p>
          <w:p w14:paraId="563E0FD0" w14:textId="77777777" w:rsidR="009C6E0B" w:rsidRDefault="009C6E0B" w:rsidP="009C6E0B"/>
          <w:p w14:paraId="25F1728F" w14:textId="77777777" w:rsidR="009C6E0B" w:rsidRDefault="009C6E0B" w:rsidP="009C6E0B"/>
        </w:tc>
      </w:tr>
      <w:tr w:rsidR="002E2149" w14:paraId="4E7A539A" w14:textId="77777777" w:rsidTr="4240D61B">
        <w:trPr>
          <w:cantSplit/>
          <w:trHeight w:val="1783"/>
        </w:trPr>
        <w:tc>
          <w:tcPr>
            <w:tcW w:w="683" w:type="dxa"/>
          </w:tcPr>
          <w:p w14:paraId="24B4DD46" w14:textId="77777777" w:rsidR="002E2149" w:rsidRDefault="002E2149" w:rsidP="009C6E0B">
            <w:pPr>
              <w:jc w:val="center"/>
            </w:pPr>
            <w:r>
              <w:t>2</w:t>
            </w:r>
          </w:p>
        </w:tc>
        <w:tc>
          <w:tcPr>
            <w:tcW w:w="2228" w:type="dxa"/>
          </w:tcPr>
          <w:p w14:paraId="49999DCC" w14:textId="77777777" w:rsidR="002E2149" w:rsidRDefault="008E0743" w:rsidP="009C6E0B">
            <w:r>
              <w:t xml:space="preserve">Click on the File menu item and then select the option “Check </w:t>
            </w:r>
            <w:proofErr w:type="gramStart"/>
            <w:r>
              <w:t>For</w:t>
            </w:r>
            <w:proofErr w:type="gramEnd"/>
            <w:r>
              <w:t xml:space="preserve"> Duplicate Rows”.</w:t>
            </w:r>
          </w:p>
        </w:tc>
        <w:tc>
          <w:tcPr>
            <w:tcW w:w="1095" w:type="dxa"/>
            <w:gridSpan w:val="3"/>
          </w:tcPr>
          <w:p w14:paraId="25476D02" w14:textId="77777777" w:rsidR="002E2149" w:rsidRDefault="008E0743" w:rsidP="009C6E0B">
            <w:r>
              <w:t>Check for rows.</w:t>
            </w:r>
          </w:p>
        </w:tc>
        <w:tc>
          <w:tcPr>
            <w:tcW w:w="3572" w:type="dxa"/>
          </w:tcPr>
          <w:p w14:paraId="402DADA8" w14:textId="77777777" w:rsidR="008E0743" w:rsidRDefault="008E0743" w:rsidP="008E0743">
            <w:r>
              <w:t>3 Duplicate rows:</w:t>
            </w:r>
          </w:p>
          <w:p w14:paraId="336BEE42" w14:textId="77777777" w:rsidR="008E0743" w:rsidRDefault="008E0743" w:rsidP="008E0743">
            <w:pPr>
              <w:jc w:val="center"/>
            </w:pPr>
          </w:p>
          <w:p w14:paraId="4EA026DA" w14:textId="77777777" w:rsidR="002E2149" w:rsidRDefault="008E0743" w:rsidP="008E0743">
            <w:pPr>
              <w:jc w:val="center"/>
            </w:pPr>
            <w:r>
              <w:rPr>
                <w:noProof/>
              </w:rPr>
              <w:drawing>
                <wp:inline distT="0" distB="0" distL="0" distR="0" wp14:anchorId="6EAB892C" wp14:editId="1D1897E2">
                  <wp:extent cx="2054831" cy="1322650"/>
                  <wp:effectExtent l="0" t="0" r="0" b="0"/>
                  <wp:docPr id="205881089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33" cstate="screen">
                            <a:extLst>
                              <a:ext uri="{28A0092B-C50C-407E-A947-70E740481C1C}">
                                <a14:useLocalDpi xmlns:a14="http://schemas.microsoft.com/office/drawing/2010/main"/>
                              </a:ext>
                            </a:extLst>
                          </a:blip>
                          <a:stretch>
                            <a:fillRect/>
                          </a:stretch>
                        </pic:blipFill>
                        <pic:spPr>
                          <a:xfrm>
                            <a:off x="0" y="0"/>
                            <a:ext cx="2054831" cy="1322650"/>
                          </a:xfrm>
                          <a:prstGeom prst="rect">
                            <a:avLst/>
                          </a:prstGeom>
                        </pic:spPr>
                      </pic:pic>
                    </a:graphicData>
                  </a:graphic>
                </wp:inline>
              </w:drawing>
            </w:r>
          </w:p>
          <w:p w14:paraId="70FF60F8" w14:textId="77777777" w:rsidR="008E0743" w:rsidRDefault="008E0743" w:rsidP="008E0743">
            <w:pPr>
              <w:jc w:val="center"/>
            </w:pPr>
          </w:p>
        </w:tc>
        <w:tc>
          <w:tcPr>
            <w:tcW w:w="1957" w:type="dxa"/>
          </w:tcPr>
          <w:p w14:paraId="1037F9E4" w14:textId="77777777" w:rsidR="002E2149" w:rsidRDefault="008E0743" w:rsidP="009C6E0B">
            <w:r>
              <w:t>3 duplicate rows are found.</w:t>
            </w:r>
            <w:r>
              <w:br/>
              <w:t>There are 3 rows with same information on the bottom and 2 with the same information on the top. This is why we get 3 duplicates</w:t>
            </w:r>
          </w:p>
        </w:tc>
      </w:tr>
      <w:tr w:rsidR="009C6E0B" w14:paraId="4E210CEF" w14:textId="77777777" w:rsidTr="4240D61B">
        <w:trPr>
          <w:trHeight w:val="1250"/>
        </w:trPr>
        <w:tc>
          <w:tcPr>
            <w:tcW w:w="9535" w:type="dxa"/>
            <w:gridSpan w:val="7"/>
            <w:tcBorders>
              <w:bottom w:val="single" w:sz="4" w:space="0" w:color="auto"/>
            </w:tcBorders>
          </w:tcPr>
          <w:p w14:paraId="45E6287E" w14:textId="77777777" w:rsidR="009C6E0B" w:rsidRDefault="009C6E0B" w:rsidP="009C6E0B">
            <w:r>
              <w:t>Concluding Remarks:</w:t>
            </w:r>
          </w:p>
          <w:p w14:paraId="29AC32AE" w14:textId="77777777" w:rsidR="008E0743" w:rsidRDefault="008E0743" w:rsidP="008E0743">
            <w:r>
              <w:t>Test successfully passes if 3 is the result for duplicate rows.</w:t>
            </w:r>
          </w:p>
        </w:tc>
      </w:tr>
      <w:tr w:rsidR="009C6E0B" w14:paraId="5AECC87F" w14:textId="77777777" w:rsidTr="4240D61B">
        <w:trPr>
          <w:trHeight w:val="890"/>
        </w:trPr>
        <w:tc>
          <w:tcPr>
            <w:tcW w:w="3675" w:type="dxa"/>
            <w:gridSpan w:val="3"/>
          </w:tcPr>
          <w:p w14:paraId="64FA10DA" w14:textId="77777777" w:rsidR="009C6E0B" w:rsidRDefault="009C6E0B" w:rsidP="009C6E0B">
            <w:r>
              <w:t xml:space="preserve">Testing Team: </w:t>
            </w:r>
          </w:p>
          <w:p w14:paraId="686567D7" w14:textId="77777777" w:rsidR="009C6E0B" w:rsidRDefault="008E0743" w:rsidP="009C6E0B">
            <w:r>
              <w:t>N/A</w:t>
            </w:r>
          </w:p>
        </w:tc>
        <w:tc>
          <w:tcPr>
            <w:tcW w:w="5860" w:type="dxa"/>
            <w:gridSpan w:val="4"/>
          </w:tcPr>
          <w:p w14:paraId="154D8B7C" w14:textId="77777777" w:rsidR="009C6E0B" w:rsidRDefault="009C6E0B" w:rsidP="009C6E0B">
            <w:r>
              <w:t>Date Completed:</w:t>
            </w:r>
          </w:p>
        </w:tc>
      </w:tr>
    </w:tbl>
    <w:p w14:paraId="48D48FAC" w14:textId="77777777" w:rsidR="009C6E0B" w:rsidRDefault="009C6E0B" w:rsidP="009C6E0B">
      <w:pPr>
        <w:sectPr w:rsidR="009C6E0B">
          <w:headerReference w:type="default" r:id="rId34"/>
          <w:footerReference w:type="default" r:id="rId35"/>
          <w:pgSz w:w="12240" w:h="15840" w:code="1"/>
          <w:pgMar w:top="1440" w:right="1440" w:bottom="1440" w:left="1800" w:header="720" w:footer="720" w:gutter="0"/>
          <w:pgNumType w:start="1"/>
          <w:cols w:space="720"/>
        </w:sectPr>
      </w:pPr>
      <w:r w:rsidRPr="00B34944">
        <w:rPr>
          <w:b/>
          <w:bCs/>
        </w:rPr>
        <w:t>Notes:</w:t>
      </w:r>
    </w:p>
    <w:p w14:paraId="6BE26713" w14:textId="020CA22D" w:rsidR="00610A34" w:rsidRDefault="00610A34" w:rsidP="00610A34">
      <w:pPr>
        <w:pStyle w:val="Ttulo2"/>
      </w:pPr>
      <w:bookmarkStart w:id="69" w:name="_Toc38502467"/>
      <w:r>
        <w:lastRenderedPageBreak/>
        <w:t>Test 6</w:t>
      </w:r>
      <w:bookmarkEnd w:id="69"/>
    </w:p>
    <w:p w14:paraId="67993FE8" w14:textId="77777777" w:rsidR="00610A34" w:rsidRDefault="00610A34" w:rsidP="00610A34"/>
    <w:p w14:paraId="7D3598CB" w14:textId="6E41D97B" w:rsidR="00610A34" w:rsidRPr="00610A34" w:rsidRDefault="00610A34" w:rsidP="00610A34">
      <w:pPr>
        <w:rPr>
          <w:bCs/>
        </w:rPr>
      </w:pPr>
      <w:r w:rsidRPr="00B34944">
        <w:rPr>
          <w:b/>
          <w:bCs/>
        </w:rPr>
        <w:t xml:space="preserve">Objective: </w:t>
      </w:r>
      <w:r>
        <w:rPr>
          <w:bCs/>
        </w:rPr>
        <w:t>This test verifies that duplicate rows are highlighted in yellow.</w:t>
      </w:r>
    </w:p>
    <w:tbl>
      <w:tblPr>
        <w:tblpPr w:leftFromText="141" w:rightFromText="141" w:vertAnchor="text" w:horzAnchor="margin" w:tblpXSpec="center" w:tblpY="538"/>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3"/>
        <w:gridCol w:w="2228"/>
        <w:gridCol w:w="764"/>
        <w:gridCol w:w="9"/>
        <w:gridCol w:w="322"/>
        <w:gridCol w:w="3626"/>
        <w:gridCol w:w="1903"/>
      </w:tblGrid>
      <w:tr w:rsidR="0071166A" w14:paraId="07DEB906" w14:textId="77777777" w:rsidTr="007A1B2F">
        <w:trPr>
          <w:cantSplit/>
          <w:trHeight w:val="300"/>
        </w:trPr>
        <w:tc>
          <w:tcPr>
            <w:tcW w:w="3684" w:type="dxa"/>
            <w:gridSpan w:val="4"/>
          </w:tcPr>
          <w:p w14:paraId="0C33AB12" w14:textId="31F0BA04" w:rsidR="00610A34" w:rsidRDefault="00610A34" w:rsidP="007A1B2F">
            <w:r>
              <w:t>Test No.: 6</w:t>
            </w:r>
          </w:p>
        </w:tc>
        <w:tc>
          <w:tcPr>
            <w:tcW w:w="5851" w:type="dxa"/>
            <w:gridSpan w:val="3"/>
          </w:tcPr>
          <w:p w14:paraId="353686D0" w14:textId="77777777" w:rsidR="00610A34" w:rsidRDefault="00610A34" w:rsidP="007A1B2F">
            <w:r>
              <w:t>Current Status: Pending</w:t>
            </w:r>
          </w:p>
        </w:tc>
      </w:tr>
      <w:tr w:rsidR="0071166A" w14:paraId="22EFB3D2" w14:textId="77777777" w:rsidTr="007A1B2F">
        <w:trPr>
          <w:cantSplit/>
          <w:trHeight w:val="300"/>
        </w:trPr>
        <w:tc>
          <w:tcPr>
            <w:tcW w:w="9535" w:type="dxa"/>
            <w:gridSpan w:val="7"/>
          </w:tcPr>
          <w:p w14:paraId="066CDE65" w14:textId="239E3F0C" w:rsidR="00610A34" w:rsidRPr="00E47986" w:rsidRDefault="00610A34" w:rsidP="007A1B2F">
            <w:r w:rsidRPr="00E47986">
              <w:t xml:space="preserve">Test title:  </w:t>
            </w:r>
            <w:r>
              <w:rPr>
                <w:bCs/>
              </w:rPr>
              <w:t>Verifies highlighted rows.</w:t>
            </w:r>
          </w:p>
          <w:p w14:paraId="199C798C" w14:textId="77777777" w:rsidR="00610A34" w:rsidRPr="00E47986" w:rsidRDefault="00610A34" w:rsidP="007A1B2F"/>
        </w:tc>
      </w:tr>
      <w:tr w:rsidR="0071166A" w14:paraId="7F3F4957" w14:textId="77777777" w:rsidTr="007A1B2F">
        <w:trPr>
          <w:cantSplit/>
          <w:trHeight w:val="925"/>
        </w:trPr>
        <w:tc>
          <w:tcPr>
            <w:tcW w:w="9535" w:type="dxa"/>
            <w:gridSpan w:val="7"/>
          </w:tcPr>
          <w:p w14:paraId="60D24F76" w14:textId="77777777" w:rsidR="00610A34" w:rsidRPr="00E47986" w:rsidRDefault="00610A34" w:rsidP="007A1B2F">
            <w:r w:rsidRPr="00E47986">
              <w:t xml:space="preserve">Testing approach: </w:t>
            </w:r>
            <w:r>
              <w:t>Select CONSTRAINT_TABLE to search for duplicate rows.</w:t>
            </w:r>
          </w:p>
        </w:tc>
      </w:tr>
      <w:tr w:rsidR="0071166A" w14:paraId="3D817F90" w14:textId="77777777" w:rsidTr="007A1B2F">
        <w:trPr>
          <w:cantSplit/>
          <w:trHeight w:val="1783"/>
        </w:trPr>
        <w:tc>
          <w:tcPr>
            <w:tcW w:w="683" w:type="dxa"/>
          </w:tcPr>
          <w:p w14:paraId="39ED88E4" w14:textId="77777777" w:rsidR="00610A34" w:rsidRDefault="00610A34" w:rsidP="00610A34">
            <w:pPr>
              <w:jc w:val="center"/>
            </w:pPr>
            <w:r>
              <w:t>STEP</w:t>
            </w:r>
          </w:p>
          <w:p w14:paraId="68A95716" w14:textId="77777777" w:rsidR="00610A34" w:rsidRDefault="00610A34" w:rsidP="00610A34">
            <w:pPr>
              <w:jc w:val="center"/>
            </w:pPr>
          </w:p>
          <w:p w14:paraId="437ED30A" w14:textId="77777777" w:rsidR="00610A34" w:rsidRDefault="00610A34" w:rsidP="00610A34">
            <w:pPr>
              <w:jc w:val="center"/>
            </w:pPr>
            <w:r>
              <w:t>1</w:t>
            </w:r>
          </w:p>
        </w:tc>
        <w:tc>
          <w:tcPr>
            <w:tcW w:w="2228" w:type="dxa"/>
          </w:tcPr>
          <w:p w14:paraId="30849CFB" w14:textId="77777777" w:rsidR="00610A34" w:rsidRDefault="00610A34" w:rsidP="00610A34">
            <w:r>
              <w:t>OPERATOR ACTION</w:t>
            </w:r>
          </w:p>
          <w:p w14:paraId="6A8726B1" w14:textId="77777777" w:rsidR="00610A34" w:rsidRDefault="00610A34" w:rsidP="00610A34"/>
          <w:p w14:paraId="3B4C8908" w14:textId="5DE44883" w:rsidR="00610A34" w:rsidRDefault="00610A34" w:rsidP="00610A34">
            <w:r>
              <w:t>Open CONSTRAINT_TABLE from main menu after loading TEST_DB.xml</w:t>
            </w:r>
          </w:p>
        </w:tc>
        <w:tc>
          <w:tcPr>
            <w:tcW w:w="1095" w:type="dxa"/>
            <w:gridSpan w:val="3"/>
          </w:tcPr>
          <w:p w14:paraId="0231DE43" w14:textId="77777777" w:rsidR="00610A34" w:rsidRDefault="00610A34" w:rsidP="00610A34">
            <w:r>
              <w:t>PURPOSE</w:t>
            </w:r>
          </w:p>
          <w:p w14:paraId="4E286876" w14:textId="77777777" w:rsidR="00610A34" w:rsidRDefault="00610A34" w:rsidP="00610A34"/>
          <w:p w14:paraId="7F3C5294" w14:textId="77777777" w:rsidR="00610A34" w:rsidRDefault="00610A34" w:rsidP="00610A34">
            <w:r>
              <w:t>Selecting table to compare</w:t>
            </w:r>
          </w:p>
        </w:tc>
        <w:tc>
          <w:tcPr>
            <w:tcW w:w="3572" w:type="dxa"/>
          </w:tcPr>
          <w:p w14:paraId="4838F532" w14:textId="77777777" w:rsidR="00610A34" w:rsidRDefault="00610A34" w:rsidP="00610A34">
            <w:r>
              <w:t>EXPECTED RESULTS</w:t>
            </w:r>
          </w:p>
          <w:p w14:paraId="4C235BB3" w14:textId="77777777" w:rsidR="00610A34" w:rsidRDefault="00610A34" w:rsidP="00610A34"/>
          <w:p w14:paraId="0381C862" w14:textId="77777777" w:rsidR="00610A34" w:rsidRDefault="00610A34" w:rsidP="00610A34">
            <w:r>
              <w:t>The table should be opened.</w:t>
            </w:r>
          </w:p>
        </w:tc>
        <w:tc>
          <w:tcPr>
            <w:tcW w:w="1957" w:type="dxa"/>
          </w:tcPr>
          <w:p w14:paraId="24F10FBA" w14:textId="77777777" w:rsidR="00610A34" w:rsidRDefault="00610A34" w:rsidP="00610A34">
            <w:r>
              <w:t>COMMENTS</w:t>
            </w:r>
          </w:p>
          <w:p w14:paraId="4EF507EB" w14:textId="77777777" w:rsidR="00610A34" w:rsidRDefault="00610A34" w:rsidP="00610A34"/>
          <w:p w14:paraId="293DA8CD" w14:textId="77777777" w:rsidR="00610A34" w:rsidRDefault="00610A34" w:rsidP="00610A34"/>
        </w:tc>
      </w:tr>
      <w:tr w:rsidR="0071166A" w14:paraId="55F20804" w14:textId="77777777" w:rsidTr="007A1B2F">
        <w:trPr>
          <w:cantSplit/>
          <w:trHeight w:val="1783"/>
        </w:trPr>
        <w:tc>
          <w:tcPr>
            <w:tcW w:w="683" w:type="dxa"/>
          </w:tcPr>
          <w:p w14:paraId="2C078EE8" w14:textId="77777777" w:rsidR="00610A34" w:rsidRDefault="00610A34" w:rsidP="00610A34">
            <w:pPr>
              <w:jc w:val="center"/>
            </w:pPr>
            <w:r>
              <w:t>2</w:t>
            </w:r>
          </w:p>
        </w:tc>
        <w:tc>
          <w:tcPr>
            <w:tcW w:w="2228" w:type="dxa"/>
          </w:tcPr>
          <w:p w14:paraId="39021AB8" w14:textId="10260832" w:rsidR="00610A34" w:rsidRDefault="00610A34" w:rsidP="00610A34">
            <w:r>
              <w:t>Verify visually if 3 rows are highlighted with yellow.</w:t>
            </w:r>
          </w:p>
        </w:tc>
        <w:tc>
          <w:tcPr>
            <w:tcW w:w="1095" w:type="dxa"/>
            <w:gridSpan w:val="3"/>
          </w:tcPr>
          <w:p w14:paraId="20C7E6C7" w14:textId="77777777" w:rsidR="00610A34" w:rsidRDefault="00610A34" w:rsidP="00610A34">
            <w:r>
              <w:t>Check for rows.</w:t>
            </w:r>
          </w:p>
        </w:tc>
        <w:tc>
          <w:tcPr>
            <w:tcW w:w="3572" w:type="dxa"/>
          </w:tcPr>
          <w:p w14:paraId="427C22EB" w14:textId="62D9E79D" w:rsidR="00610A34" w:rsidRDefault="00610A34" w:rsidP="0071166A">
            <w:r>
              <w:t>5 highlighted rows:</w:t>
            </w:r>
          </w:p>
          <w:p w14:paraId="2F54606C" w14:textId="21C24C18" w:rsidR="00610A34" w:rsidRDefault="0071166A" w:rsidP="00610A34">
            <w:pPr>
              <w:jc w:val="center"/>
            </w:pPr>
            <w:r w:rsidRPr="0071166A">
              <w:rPr>
                <w:noProof/>
              </w:rPr>
              <w:drawing>
                <wp:inline distT="0" distB="0" distL="0" distR="0" wp14:anchorId="35EE07F7" wp14:editId="2FEB8341">
                  <wp:extent cx="2165684" cy="142470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2221358" cy="1461333"/>
                          </a:xfrm>
                          <a:prstGeom prst="rect">
                            <a:avLst/>
                          </a:prstGeom>
                        </pic:spPr>
                      </pic:pic>
                    </a:graphicData>
                  </a:graphic>
                </wp:inline>
              </w:drawing>
            </w:r>
          </w:p>
        </w:tc>
        <w:tc>
          <w:tcPr>
            <w:tcW w:w="1957" w:type="dxa"/>
          </w:tcPr>
          <w:p w14:paraId="5303DAE9" w14:textId="7447D14A" w:rsidR="00610A34" w:rsidRDefault="00610A34" w:rsidP="00610A34">
            <w:r>
              <w:t>3 duplicate rows are found.</w:t>
            </w:r>
            <w:r>
              <w:br/>
              <w:t>There are 3 rows with same information on the bottom and 2 with the same information on the top. This is why we get 5 highlighted rows.</w:t>
            </w:r>
          </w:p>
        </w:tc>
      </w:tr>
      <w:tr w:rsidR="0071166A" w14:paraId="086D3B79" w14:textId="77777777" w:rsidTr="007A1B2F">
        <w:trPr>
          <w:trHeight w:val="1250"/>
        </w:trPr>
        <w:tc>
          <w:tcPr>
            <w:tcW w:w="9535" w:type="dxa"/>
            <w:gridSpan w:val="7"/>
            <w:tcBorders>
              <w:bottom w:val="single" w:sz="4" w:space="0" w:color="auto"/>
            </w:tcBorders>
          </w:tcPr>
          <w:p w14:paraId="12A96AA7" w14:textId="138EBA38" w:rsidR="00610A34" w:rsidRDefault="00610A34" w:rsidP="0071166A">
            <w:r>
              <w:t>Concluding Remarks:</w:t>
            </w:r>
            <w:r w:rsidR="0071166A">
              <w:t xml:space="preserve"> </w:t>
            </w:r>
            <w:r>
              <w:br/>
              <w:t>There are 3 rows with same information on the bottom and 2 with the same information on the top. This is why we get 5 highlighted rows.</w:t>
            </w:r>
          </w:p>
        </w:tc>
      </w:tr>
      <w:tr w:rsidR="0071166A" w14:paraId="482DB995" w14:textId="77777777" w:rsidTr="007A1B2F">
        <w:trPr>
          <w:trHeight w:val="890"/>
        </w:trPr>
        <w:tc>
          <w:tcPr>
            <w:tcW w:w="3675" w:type="dxa"/>
            <w:gridSpan w:val="3"/>
          </w:tcPr>
          <w:p w14:paraId="618F4A47" w14:textId="77777777" w:rsidR="00610A34" w:rsidRDefault="00610A34" w:rsidP="00610A34">
            <w:r>
              <w:t xml:space="preserve">Testing Team: </w:t>
            </w:r>
          </w:p>
          <w:p w14:paraId="51215DE8" w14:textId="77777777" w:rsidR="00610A34" w:rsidRDefault="00610A34" w:rsidP="00610A34">
            <w:r>
              <w:t>N/A</w:t>
            </w:r>
          </w:p>
        </w:tc>
        <w:tc>
          <w:tcPr>
            <w:tcW w:w="5860" w:type="dxa"/>
            <w:gridSpan w:val="4"/>
          </w:tcPr>
          <w:p w14:paraId="081C7E80" w14:textId="77777777" w:rsidR="00610A34" w:rsidRDefault="00610A34" w:rsidP="00610A34">
            <w:r>
              <w:t>Date Completed:</w:t>
            </w:r>
          </w:p>
        </w:tc>
      </w:tr>
    </w:tbl>
    <w:p w14:paraId="1D35751A" w14:textId="69455FB0" w:rsidR="00610A34" w:rsidRDefault="00610A34" w:rsidP="00610A34">
      <w:pPr>
        <w:sectPr w:rsidR="00610A34">
          <w:headerReference w:type="default" r:id="rId37"/>
          <w:footerReference w:type="default" r:id="rId38"/>
          <w:pgSz w:w="12240" w:h="15840" w:code="1"/>
          <w:pgMar w:top="1440" w:right="1440" w:bottom="1440" w:left="1800" w:header="720" w:footer="720" w:gutter="0"/>
          <w:pgNumType w:start="1"/>
          <w:cols w:space="720"/>
        </w:sectPr>
      </w:pPr>
      <w:r w:rsidRPr="00B34944">
        <w:rPr>
          <w:b/>
          <w:bCs/>
        </w:rPr>
        <w:t>Notes</w:t>
      </w:r>
    </w:p>
    <w:p w14:paraId="6899B5DA" w14:textId="77777777" w:rsidR="00610A34" w:rsidRDefault="00610A34" w:rsidP="00610A34">
      <w:pPr>
        <w:pStyle w:val="Ttulo2"/>
        <w:numPr>
          <w:ilvl w:val="0"/>
          <w:numId w:val="0"/>
        </w:numPr>
        <w:ind w:left="720"/>
      </w:pPr>
    </w:p>
    <w:p w14:paraId="7EFFE3DA" w14:textId="2FDA01A6" w:rsidR="001F692F" w:rsidRDefault="001F692F" w:rsidP="001F692F">
      <w:pPr>
        <w:pStyle w:val="Ttulo2"/>
      </w:pPr>
      <w:bookmarkStart w:id="70" w:name="_Toc38502468"/>
      <w:r>
        <w:t xml:space="preserve">Test </w:t>
      </w:r>
      <w:r w:rsidR="00610A34">
        <w:t>7</w:t>
      </w:r>
      <w:bookmarkEnd w:id="70"/>
    </w:p>
    <w:p w14:paraId="39D50CE5" w14:textId="1BD5467A" w:rsidR="001F692F" w:rsidRPr="00C178DD" w:rsidRDefault="001F692F" w:rsidP="001F692F">
      <w:r w:rsidRPr="00B34944">
        <w:rPr>
          <w:b/>
          <w:bCs/>
        </w:rPr>
        <w:t xml:space="preserve">Objective: </w:t>
      </w:r>
      <w:r w:rsidR="0001745F">
        <w:t>Check duplicate rows in</w:t>
      </w:r>
      <w:r>
        <w:t xml:space="preserve"> </w:t>
      </w:r>
      <w:r w:rsidR="0001745F">
        <w:t>CONSTRAINT_TABLE</w:t>
      </w:r>
      <w:r>
        <w:t>.</w:t>
      </w:r>
    </w:p>
    <w:p w14:paraId="1FBB2657" w14:textId="2574D5F4" w:rsidR="008E0743" w:rsidRDefault="001F692F" w:rsidP="001F692F">
      <w:pPr>
        <w:rPr>
          <w:b/>
          <w:bCs/>
        </w:rPr>
      </w:pPr>
      <w:r w:rsidRPr="00B34944">
        <w:rPr>
          <w:b/>
          <w:bCs/>
        </w:rPr>
        <w:t>Notes:</w:t>
      </w:r>
    </w:p>
    <w:tbl>
      <w:tblPr>
        <w:tblpPr w:leftFromText="141" w:rightFromText="141" w:vertAnchor="text" w:horzAnchor="margin" w:tblpXSpec="center" w:tblpY="110"/>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3"/>
        <w:gridCol w:w="3486"/>
        <w:gridCol w:w="764"/>
        <w:gridCol w:w="9"/>
        <w:gridCol w:w="322"/>
        <w:gridCol w:w="3456"/>
        <w:gridCol w:w="1350"/>
      </w:tblGrid>
      <w:tr w:rsidR="008E0743" w14:paraId="099EB34A" w14:textId="77777777" w:rsidTr="4240D61B">
        <w:trPr>
          <w:cantSplit/>
          <w:trHeight w:val="300"/>
        </w:trPr>
        <w:tc>
          <w:tcPr>
            <w:tcW w:w="3684" w:type="dxa"/>
            <w:gridSpan w:val="4"/>
          </w:tcPr>
          <w:p w14:paraId="69BAAD65" w14:textId="1F28108C" w:rsidR="008E0743" w:rsidRDefault="008E0743" w:rsidP="008E0743">
            <w:r>
              <w:t xml:space="preserve">Test No.: </w:t>
            </w:r>
            <w:r w:rsidR="00610A34">
              <w:t>7</w:t>
            </w:r>
          </w:p>
        </w:tc>
        <w:tc>
          <w:tcPr>
            <w:tcW w:w="5851" w:type="dxa"/>
            <w:gridSpan w:val="3"/>
          </w:tcPr>
          <w:p w14:paraId="399AFB12" w14:textId="77777777" w:rsidR="008E0743" w:rsidRDefault="008E0743" w:rsidP="008E0743">
            <w:r>
              <w:t>Current Status: Pending</w:t>
            </w:r>
          </w:p>
        </w:tc>
      </w:tr>
      <w:tr w:rsidR="008E0743" w14:paraId="216BD699" w14:textId="77777777" w:rsidTr="4240D61B">
        <w:trPr>
          <w:cantSplit/>
          <w:trHeight w:val="300"/>
        </w:trPr>
        <w:tc>
          <w:tcPr>
            <w:tcW w:w="9535" w:type="dxa"/>
            <w:gridSpan w:val="7"/>
          </w:tcPr>
          <w:p w14:paraId="2850D7E1" w14:textId="77777777" w:rsidR="008E0743" w:rsidRPr="00E47986" w:rsidRDefault="008E0743" w:rsidP="008E0743">
            <w:r w:rsidRPr="00E47986">
              <w:t xml:space="preserve">Test title:  </w:t>
            </w:r>
            <w:r>
              <w:rPr>
                <w:bCs/>
              </w:rPr>
              <w:t>Check for duplicate rows by using the feature and does not finds matches.</w:t>
            </w:r>
          </w:p>
          <w:p w14:paraId="40769CD8" w14:textId="77777777" w:rsidR="008E0743" w:rsidRPr="00E47986" w:rsidRDefault="008E0743" w:rsidP="008E0743"/>
        </w:tc>
      </w:tr>
      <w:tr w:rsidR="008E0743" w14:paraId="48B46FE9" w14:textId="77777777" w:rsidTr="4240D61B">
        <w:trPr>
          <w:cantSplit/>
          <w:trHeight w:val="925"/>
        </w:trPr>
        <w:tc>
          <w:tcPr>
            <w:tcW w:w="9535" w:type="dxa"/>
            <w:gridSpan w:val="7"/>
          </w:tcPr>
          <w:p w14:paraId="4114740A" w14:textId="77777777" w:rsidR="008E0743" w:rsidRPr="00E47986" w:rsidRDefault="008E0743" w:rsidP="008E0743">
            <w:r w:rsidRPr="00E47986">
              <w:t xml:space="preserve">Testing approach: </w:t>
            </w:r>
            <w:r>
              <w:t xml:space="preserve">Select CONSTRAINT_TABLE to search </w:t>
            </w:r>
            <w:r w:rsidR="00B066FF">
              <w:t xml:space="preserve">for </w:t>
            </w:r>
            <w:r>
              <w:t>duplicate rows in a table with no duplicates.</w:t>
            </w:r>
          </w:p>
        </w:tc>
      </w:tr>
      <w:tr w:rsidR="00B066FF" w14:paraId="3A078F5A" w14:textId="77777777" w:rsidTr="4240D61B">
        <w:trPr>
          <w:cantSplit/>
          <w:trHeight w:val="1783"/>
        </w:trPr>
        <w:tc>
          <w:tcPr>
            <w:tcW w:w="683" w:type="dxa"/>
          </w:tcPr>
          <w:p w14:paraId="4D361409" w14:textId="77777777" w:rsidR="008E0743" w:rsidRDefault="008E0743" w:rsidP="008E0743">
            <w:pPr>
              <w:jc w:val="center"/>
            </w:pPr>
            <w:r>
              <w:t>STEP</w:t>
            </w:r>
          </w:p>
          <w:p w14:paraId="2EAB87AB" w14:textId="77777777" w:rsidR="008E0743" w:rsidRDefault="008E0743" w:rsidP="008E0743">
            <w:pPr>
              <w:jc w:val="center"/>
            </w:pPr>
          </w:p>
          <w:p w14:paraId="05808244" w14:textId="77777777" w:rsidR="008E0743" w:rsidRDefault="008E0743" w:rsidP="008E0743">
            <w:pPr>
              <w:jc w:val="center"/>
            </w:pPr>
            <w:r>
              <w:t>1</w:t>
            </w:r>
          </w:p>
        </w:tc>
        <w:tc>
          <w:tcPr>
            <w:tcW w:w="2228" w:type="dxa"/>
          </w:tcPr>
          <w:p w14:paraId="2E1227B2" w14:textId="77777777" w:rsidR="008E0743" w:rsidRDefault="008E0743" w:rsidP="008E0743">
            <w:r>
              <w:t>OPERATOR ACTION</w:t>
            </w:r>
          </w:p>
          <w:p w14:paraId="0989ABF6" w14:textId="77777777" w:rsidR="008E0743" w:rsidRDefault="008E0743" w:rsidP="008E0743"/>
          <w:p w14:paraId="0196BD1C" w14:textId="77777777" w:rsidR="008E0743" w:rsidRDefault="008E0743" w:rsidP="008E0743">
            <w:r>
              <w:t>Open CONSTRAINT_TABLE from main menu after loading TEST_DB.xml</w:t>
            </w:r>
          </w:p>
        </w:tc>
        <w:tc>
          <w:tcPr>
            <w:tcW w:w="1095" w:type="dxa"/>
            <w:gridSpan w:val="3"/>
          </w:tcPr>
          <w:p w14:paraId="0EE18C41" w14:textId="77777777" w:rsidR="008E0743" w:rsidRDefault="008E0743" w:rsidP="008E0743">
            <w:r>
              <w:t>PURPOSE</w:t>
            </w:r>
          </w:p>
          <w:p w14:paraId="7DCE4C1D" w14:textId="77777777" w:rsidR="008E0743" w:rsidRDefault="008E0743" w:rsidP="008E0743"/>
          <w:p w14:paraId="6E4AEA35" w14:textId="77777777" w:rsidR="008E0743" w:rsidRDefault="008E0743" w:rsidP="008E0743">
            <w:r>
              <w:t>Selecting table to compare</w:t>
            </w:r>
          </w:p>
        </w:tc>
        <w:tc>
          <w:tcPr>
            <w:tcW w:w="3572" w:type="dxa"/>
          </w:tcPr>
          <w:p w14:paraId="4B07EA9D" w14:textId="77777777" w:rsidR="008E0743" w:rsidRDefault="008E0743" w:rsidP="008E0743">
            <w:r>
              <w:t>EXPECTED RESULTS</w:t>
            </w:r>
          </w:p>
          <w:p w14:paraId="09C07084" w14:textId="77777777" w:rsidR="008E0743" w:rsidRDefault="008E0743" w:rsidP="008E0743"/>
          <w:p w14:paraId="36A92583" w14:textId="77777777" w:rsidR="008E0743" w:rsidRDefault="008E0743" w:rsidP="008E0743">
            <w:r>
              <w:t>The table should be opened.</w:t>
            </w:r>
          </w:p>
        </w:tc>
        <w:tc>
          <w:tcPr>
            <w:tcW w:w="1957" w:type="dxa"/>
          </w:tcPr>
          <w:p w14:paraId="1210D6DA" w14:textId="77777777" w:rsidR="008E0743" w:rsidRDefault="008E0743" w:rsidP="008E0743">
            <w:r>
              <w:t>COMMENTS</w:t>
            </w:r>
          </w:p>
          <w:p w14:paraId="2B0F2EE1" w14:textId="77777777" w:rsidR="008E0743" w:rsidRDefault="008E0743" w:rsidP="008E0743"/>
          <w:p w14:paraId="008644BC" w14:textId="77777777" w:rsidR="008E0743" w:rsidRDefault="008E0743" w:rsidP="008E0743"/>
        </w:tc>
      </w:tr>
      <w:tr w:rsidR="008E0743" w14:paraId="6047458A" w14:textId="77777777" w:rsidTr="4240D61B">
        <w:trPr>
          <w:cantSplit/>
          <w:trHeight w:val="1783"/>
        </w:trPr>
        <w:tc>
          <w:tcPr>
            <w:tcW w:w="683" w:type="dxa"/>
          </w:tcPr>
          <w:p w14:paraId="4F134C3B" w14:textId="77777777" w:rsidR="008E0743" w:rsidRDefault="008E0743" w:rsidP="008E0743">
            <w:pPr>
              <w:jc w:val="center"/>
            </w:pPr>
            <w:r>
              <w:t>2</w:t>
            </w:r>
          </w:p>
        </w:tc>
        <w:tc>
          <w:tcPr>
            <w:tcW w:w="2228" w:type="dxa"/>
          </w:tcPr>
          <w:p w14:paraId="26133B1E" w14:textId="37D522F4" w:rsidR="003E24A0" w:rsidRDefault="008E0743" w:rsidP="008E0743">
            <w:commentRangeStart w:id="71"/>
            <w:commentRangeStart w:id="72"/>
            <w:commentRangeStart w:id="73"/>
            <w:commentRangeStart w:id="74"/>
            <w:r>
              <w:t>Modify</w:t>
            </w:r>
            <w:commentRangeEnd w:id="71"/>
            <w:r>
              <w:rPr>
                <w:rStyle w:val="Refdecomentario"/>
              </w:rPr>
              <w:commentReference w:id="71"/>
            </w:r>
            <w:commentRangeEnd w:id="72"/>
            <w:r>
              <w:rPr>
                <w:rStyle w:val="Refdecomentario"/>
              </w:rPr>
              <w:commentReference w:id="72"/>
            </w:r>
            <w:commentRangeEnd w:id="73"/>
            <w:r w:rsidR="00E160B1">
              <w:rPr>
                <w:rStyle w:val="Refdecomentario"/>
              </w:rPr>
              <w:commentReference w:id="73"/>
            </w:r>
            <w:r w:rsidR="003E24A0">
              <w:t xml:space="preserve"> cells like the following example</w:t>
            </w:r>
            <w:r>
              <w:t>.</w:t>
            </w:r>
            <w:r w:rsidR="003E24A0">
              <w:t xml:space="preserve"> Note that table does not have duplicate rows.</w:t>
            </w:r>
          </w:p>
          <w:p w14:paraId="06AABF17" w14:textId="77777777" w:rsidR="003E24A0" w:rsidRDefault="003E24A0" w:rsidP="008E0743"/>
          <w:p w14:paraId="32606540" w14:textId="385C8C0F" w:rsidR="008E0743" w:rsidRDefault="003E24A0" w:rsidP="008E0743">
            <w:r>
              <w:rPr>
                <w:noProof/>
              </w:rPr>
              <w:drawing>
                <wp:inline distT="0" distB="0" distL="0" distR="0" wp14:anchorId="4276F55D" wp14:editId="08494BF1">
                  <wp:extent cx="2076450" cy="921788"/>
                  <wp:effectExtent l="0" t="0" r="0" b="5715"/>
                  <wp:docPr id="1753113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9" cstate="screen">
                            <a:extLst>
                              <a:ext uri="{28A0092B-C50C-407E-A947-70E740481C1C}">
                                <a14:useLocalDpi xmlns:a14="http://schemas.microsoft.com/office/drawing/2010/main"/>
                              </a:ext>
                            </a:extLst>
                          </a:blip>
                          <a:stretch>
                            <a:fillRect/>
                          </a:stretch>
                        </pic:blipFill>
                        <pic:spPr>
                          <a:xfrm>
                            <a:off x="0" y="0"/>
                            <a:ext cx="2076450" cy="921788"/>
                          </a:xfrm>
                          <a:prstGeom prst="rect">
                            <a:avLst/>
                          </a:prstGeom>
                        </pic:spPr>
                      </pic:pic>
                    </a:graphicData>
                  </a:graphic>
                </wp:inline>
              </w:drawing>
            </w:r>
            <w:r w:rsidRPr="4240D61B">
              <w:rPr>
                <w:rStyle w:val="Refdecomentario"/>
                <w:sz w:val="20"/>
                <w:szCs w:val="20"/>
              </w:rPr>
              <w:t xml:space="preserve"> </w:t>
            </w:r>
            <w:commentRangeEnd w:id="74"/>
            <w:r>
              <w:rPr>
                <w:rStyle w:val="Refdecomentario"/>
              </w:rPr>
              <w:commentReference w:id="74"/>
            </w:r>
          </w:p>
        </w:tc>
        <w:tc>
          <w:tcPr>
            <w:tcW w:w="1095" w:type="dxa"/>
            <w:gridSpan w:val="3"/>
          </w:tcPr>
          <w:p w14:paraId="37191EB8" w14:textId="77777777" w:rsidR="008E0743" w:rsidRDefault="008E0743" w:rsidP="008E0743">
            <w:r>
              <w:t>T</w:t>
            </w:r>
            <w:r w:rsidR="00B066FF">
              <w:t>o expect 0 as the final result.</w:t>
            </w:r>
          </w:p>
        </w:tc>
        <w:tc>
          <w:tcPr>
            <w:tcW w:w="3572" w:type="dxa"/>
          </w:tcPr>
          <w:p w14:paraId="59BC43D9" w14:textId="77777777" w:rsidR="00B066FF" w:rsidRDefault="00B066FF" w:rsidP="008E0743">
            <w:r>
              <w:t>Every row is different:</w:t>
            </w:r>
          </w:p>
          <w:p w14:paraId="2683AEDB" w14:textId="77777777" w:rsidR="00B066FF" w:rsidRDefault="00B066FF" w:rsidP="008E0743"/>
          <w:p w14:paraId="24D7C4ED" w14:textId="77777777" w:rsidR="008E0743" w:rsidRDefault="00B066FF" w:rsidP="00B066FF">
            <w:pPr>
              <w:jc w:val="center"/>
            </w:pPr>
            <w:r>
              <w:rPr>
                <w:noProof/>
              </w:rPr>
              <w:drawing>
                <wp:inline distT="0" distB="0" distL="0" distR="0" wp14:anchorId="18599A6A" wp14:editId="305EB8D8">
                  <wp:extent cx="2057400" cy="1100470"/>
                  <wp:effectExtent l="0" t="0" r="0" b="4445"/>
                  <wp:docPr id="92063922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40">
                            <a:extLst>
                              <a:ext uri="{28A0092B-C50C-407E-A947-70E740481C1C}">
                                <a14:useLocalDpi xmlns:a14="http://schemas.microsoft.com/office/drawing/2010/main"/>
                              </a:ext>
                            </a:extLst>
                          </a:blip>
                          <a:stretch>
                            <a:fillRect/>
                          </a:stretch>
                        </pic:blipFill>
                        <pic:spPr>
                          <a:xfrm>
                            <a:off x="0" y="0"/>
                            <a:ext cx="2057400" cy="1100470"/>
                          </a:xfrm>
                          <a:prstGeom prst="rect">
                            <a:avLst/>
                          </a:prstGeom>
                        </pic:spPr>
                      </pic:pic>
                    </a:graphicData>
                  </a:graphic>
                </wp:inline>
              </w:drawing>
            </w:r>
          </w:p>
          <w:p w14:paraId="04AA88E0" w14:textId="77777777" w:rsidR="00B066FF" w:rsidRDefault="00B066FF" w:rsidP="00B066FF">
            <w:pPr>
              <w:jc w:val="center"/>
            </w:pPr>
          </w:p>
        </w:tc>
        <w:tc>
          <w:tcPr>
            <w:tcW w:w="1957" w:type="dxa"/>
          </w:tcPr>
          <w:p w14:paraId="1D51A583" w14:textId="77777777" w:rsidR="008E0743" w:rsidRDefault="008E0743" w:rsidP="008E0743"/>
        </w:tc>
      </w:tr>
      <w:tr w:rsidR="00B066FF" w14:paraId="5FFE0BA6" w14:textId="77777777" w:rsidTr="4240D61B">
        <w:trPr>
          <w:cantSplit/>
          <w:trHeight w:val="1783"/>
        </w:trPr>
        <w:tc>
          <w:tcPr>
            <w:tcW w:w="683" w:type="dxa"/>
          </w:tcPr>
          <w:p w14:paraId="2943ACC1" w14:textId="77777777" w:rsidR="008E0743" w:rsidRDefault="008E0743" w:rsidP="008E0743">
            <w:pPr>
              <w:jc w:val="center"/>
            </w:pPr>
            <w:r>
              <w:t>3</w:t>
            </w:r>
          </w:p>
        </w:tc>
        <w:tc>
          <w:tcPr>
            <w:tcW w:w="2228" w:type="dxa"/>
          </w:tcPr>
          <w:p w14:paraId="244737FD" w14:textId="77777777" w:rsidR="008E0743" w:rsidRDefault="008E0743" w:rsidP="008E0743">
            <w:r>
              <w:t xml:space="preserve">Click on the File menu item and then select the option “Check </w:t>
            </w:r>
            <w:proofErr w:type="gramStart"/>
            <w:r>
              <w:t>For</w:t>
            </w:r>
            <w:proofErr w:type="gramEnd"/>
            <w:r>
              <w:t xml:space="preserve"> Duplicate Rows”.</w:t>
            </w:r>
          </w:p>
        </w:tc>
        <w:tc>
          <w:tcPr>
            <w:tcW w:w="1095" w:type="dxa"/>
            <w:gridSpan w:val="3"/>
          </w:tcPr>
          <w:p w14:paraId="5B3BB083" w14:textId="77777777" w:rsidR="008E0743" w:rsidRDefault="008E0743" w:rsidP="008E0743">
            <w:r>
              <w:t>Check for rows.</w:t>
            </w:r>
          </w:p>
        </w:tc>
        <w:tc>
          <w:tcPr>
            <w:tcW w:w="3572" w:type="dxa"/>
          </w:tcPr>
          <w:p w14:paraId="1BEF75FF" w14:textId="77777777" w:rsidR="008E0743" w:rsidRDefault="00B066FF" w:rsidP="008E0743">
            <w:r>
              <w:t xml:space="preserve">0 </w:t>
            </w:r>
            <w:r w:rsidR="008E0743">
              <w:t>Duplicate rows:</w:t>
            </w:r>
          </w:p>
          <w:p w14:paraId="4C8E7A66" w14:textId="77777777" w:rsidR="008E0743" w:rsidRDefault="008E0743" w:rsidP="008E0743">
            <w:pPr>
              <w:jc w:val="center"/>
            </w:pPr>
          </w:p>
          <w:p w14:paraId="10FA6ED4" w14:textId="77777777" w:rsidR="008E0743" w:rsidRDefault="00B066FF" w:rsidP="008E0743">
            <w:pPr>
              <w:jc w:val="center"/>
            </w:pPr>
            <w:r>
              <w:rPr>
                <w:noProof/>
              </w:rPr>
              <w:drawing>
                <wp:inline distT="0" distB="0" distL="0" distR="0" wp14:anchorId="5DAA811F" wp14:editId="4833476D">
                  <wp:extent cx="1995469" cy="1260296"/>
                  <wp:effectExtent l="0" t="0" r="0" b="0"/>
                  <wp:docPr id="100511367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41">
                            <a:extLst>
                              <a:ext uri="{28A0092B-C50C-407E-A947-70E740481C1C}">
                                <a14:useLocalDpi xmlns:a14="http://schemas.microsoft.com/office/drawing/2010/main"/>
                              </a:ext>
                            </a:extLst>
                          </a:blip>
                          <a:stretch>
                            <a:fillRect/>
                          </a:stretch>
                        </pic:blipFill>
                        <pic:spPr>
                          <a:xfrm>
                            <a:off x="0" y="0"/>
                            <a:ext cx="1995469" cy="1260296"/>
                          </a:xfrm>
                          <a:prstGeom prst="rect">
                            <a:avLst/>
                          </a:prstGeom>
                        </pic:spPr>
                      </pic:pic>
                    </a:graphicData>
                  </a:graphic>
                </wp:inline>
              </w:drawing>
            </w:r>
          </w:p>
          <w:p w14:paraId="727A7156" w14:textId="77777777" w:rsidR="008E0743" w:rsidRDefault="008E0743" w:rsidP="008E0743">
            <w:pPr>
              <w:jc w:val="center"/>
            </w:pPr>
          </w:p>
        </w:tc>
        <w:tc>
          <w:tcPr>
            <w:tcW w:w="1957" w:type="dxa"/>
          </w:tcPr>
          <w:p w14:paraId="5E5AE488" w14:textId="77777777" w:rsidR="008E0743" w:rsidRDefault="008E0743" w:rsidP="008E0743"/>
        </w:tc>
      </w:tr>
      <w:tr w:rsidR="008E0743" w14:paraId="18AAB61A" w14:textId="77777777" w:rsidTr="4240D61B">
        <w:trPr>
          <w:trHeight w:val="1250"/>
        </w:trPr>
        <w:tc>
          <w:tcPr>
            <w:tcW w:w="9535" w:type="dxa"/>
            <w:gridSpan w:val="7"/>
            <w:tcBorders>
              <w:bottom w:val="single" w:sz="4" w:space="0" w:color="auto"/>
            </w:tcBorders>
          </w:tcPr>
          <w:p w14:paraId="3011BBC4" w14:textId="77777777" w:rsidR="008E0743" w:rsidRDefault="008E0743" w:rsidP="008E0743">
            <w:r>
              <w:t>Concluding Remarks:</w:t>
            </w:r>
          </w:p>
          <w:p w14:paraId="335D2D97" w14:textId="77777777" w:rsidR="008E0743" w:rsidRDefault="008E0743" w:rsidP="008E0743">
            <w:r>
              <w:t xml:space="preserve">Test successfully passes if </w:t>
            </w:r>
            <w:r w:rsidR="00B066FF">
              <w:t>0</w:t>
            </w:r>
            <w:r>
              <w:t xml:space="preserve"> is the result for duplicate rows.</w:t>
            </w:r>
          </w:p>
        </w:tc>
      </w:tr>
      <w:tr w:rsidR="008E0743" w14:paraId="440B7244" w14:textId="77777777" w:rsidTr="4240D61B">
        <w:trPr>
          <w:trHeight w:val="890"/>
        </w:trPr>
        <w:tc>
          <w:tcPr>
            <w:tcW w:w="3675" w:type="dxa"/>
            <w:gridSpan w:val="3"/>
          </w:tcPr>
          <w:p w14:paraId="6818B86B" w14:textId="77777777" w:rsidR="008E0743" w:rsidRDefault="008E0743" w:rsidP="008E0743">
            <w:r>
              <w:t xml:space="preserve">Testing Team: </w:t>
            </w:r>
          </w:p>
          <w:p w14:paraId="1767CAD3" w14:textId="77777777" w:rsidR="008E0743" w:rsidRDefault="008E0743" w:rsidP="008E0743">
            <w:r>
              <w:t>N/A</w:t>
            </w:r>
          </w:p>
        </w:tc>
        <w:tc>
          <w:tcPr>
            <w:tcW w:w="5860" w:type="dxa"/>
            <w:gridSpan w:val="4"/>
          </w:tcPr>
          <w:p w14:paraId="03DCADFD" w14:textId="77777777" w:rsidR="008E0743" w:rsidRDefault="008E0743" w:rsidP="008E0743">
            <w:r>
              <w:t>Date Completed:</w:t>
            </w:r>
          </w:p>
        </w:tc>
      </w:tr>
    </w:tbl>
    <w:p w14:paraId="062B6CC1" w14:textId="77777777" w:rsidR="008E0743" w:rsidRDefault="008E0743" w:rsidP="001F692F">
      <w:pPr>
        <w:sectPr w:rsidR="008E0743">
          <w:headerReference w:type="default" r:id="rId42"/>
          <w:footerReference w:type="default" r:id="rId43"/>
          <w:pgSz w:w="12240" w:h="15840" w:code="1"/>
          <w:pgMar w:top="1440" w:right="1440" w:bottom="1440" w:left="1800" w:header="720" w:footer="720" w:gutter="0"/>
          <w:pgNumType w:start="1"/>
          <w:cols w:space="720"/>
        </w:sectPr>
      </w:pPr>
    </w:p>
    <w:p w14:paraId="4AF7D79E" w14:textId="7FF15B38" w:rsidR="00941D93" w:rsidRDefault="00B34944" w:rsidP="00B34944">
      <w:pPr>
        <w:pStyle w:val="Ttulo2"/>
      </w:pPr>
      <w:bookmarkStart w:id="75" w:name="_Toc38502469"/>
      <w:r>
        <w:lastRenderedPageBreak/>
        <w:t xml:space="preserve">Test </w:t>
      </w:r>
      <w:r w:rsidR="00610A34">
        <w:t>8</w:t>
      </w:r>
      <w:bookmarkEnd w:id="75"/>
    </w:p>
    <w:p w14:paraId="2117A862" w14:textId="77777777" w:rsidR="00B34944" w:rsidRDefault="00B34944"/>
    <w:p w14:paraId="23A3853B" w14:textId="77777777" w:rsidR="00941D93" w:rsidRPr="00C178DD" w:rsidRDefault="00941D93">
      <w:r w:rsidRPr="490E95E0">
        <w:rPr>
          <w:b/>
          <w:bCs/>
        </w:rPr>
        <w:t xml:space="preserve">Objective: </w:t>
      </w:r>
      <w:r w:rsidR="00C178DD">
        <w:t>Compare table 1 with exact same table.</w:t>
      </w:r>
    </w:p>
    <w:p w14:paraId="533AE2CD" w14:textId="77777777" w:rsidR="00941D93" w:rsidRDefault="00941D93">
      <w:pPr>
        <w:sectPr w:rsidR="00941D93">
          <w:headerReference w:type="default" r:id="rId44"/>
          <w:footerReference w:type="default" r:id="rId45"/>
          <w:pgSz w:w="12240" w:h="15840" w:code="1"/>
          <w:pgMar w:top="1440" w:right="1440" w:bottom="1440" w:left="1800" w:header="720" w:footer="720" w:gutter="0"/>
          <w:pgNumType w:start="1"/>
          <w:cols w:space="720"/>
        </w:sectPr>
      </w:pPr>
      <w:r w:rsidRPr="00B34944">
        <w:rPr>
          <w:b/>
          <w:bCs/>
        </w:rPr>
        <w:t>Notes:</w:t>
      </w:r>
      <w:r w:rsidRPr="00B34944">
        <w:t xml:space="preserve"> </w:t>
      </w:r>
      <w:r w:rsidR="00C178DD">
        <w:t xml:space="preserve"> </w:t>
      </w:r>
    </w:p>
    <w:p w14:paraId="151BBF6C" w14:textId="77777777" w:rsidR="00941D93" w:rsidRDefault="00941D93">
      <w:pPr>
        <w:pStyle w:val="Paragraph"/>
      </w:pPr>
    </w:p>
    <w:tbl>
      <w:tblPr>
        <w:tblpPr w:leftFromText="141" w:rightFromText="141" w:vertAnchor="text" w:horzAnchor="margin" w:tblpXSpec="center" w:tblpY="14"/>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3"/>
        <w:gridCol w:w="2438"/>
        <w:gridCol w:w="764"/>
        <w:gridCol w:w="9"/>
        <w:gridCol w:w="322"/>
        <w:gridCol w:w="3182"/>
        <w:gridCol w:w="2137"/>
      </w:tblGrid>
      <w:tr w:rsidR="00B066FF" w14:paraId="6D49FCDE" w14:textId="77777777" w:rsidTr="4240D61B">
        <w:trPr>
          <w:cantSplit/>
          <w:trHeight w:val="300"/>
        </w:trPr>
        <w:tc>
          <w:tcPr>
            <w:tcW w:w="3894" w:type="dxa"/>
            <w:gridSpan w:val="4"/>
          </w:tcPr>
          <w:p w14:paraId="648B49C1" w14:textId="72A1E190" w:rsidR="00B066FF" w:rsidRDefault="00B066FF" w:rsidP="00B066FF">
            <w:r>
              <w:t xml:space="preserve">Test No.: </w:t>
            </w:r>
            <w:r w:rsidR="00610A34">
              <w:t>8</w:t>
            </w:r>
          </w:p>
        </w:tc>
        <w:tc>
          <w:tcPr>
            <w:tcW w:w="5641" w:type="dxa"/>
            <w:gridSpan w:val="3"/>
          </w:tcPr>
          <w:p w14:paraId="4E9961CE" w14:textId="77777777" w:rsidR="00B066FF" w:rsidRDefault="00B066FF" w:rsidP="00B066FF">
            <w:r>
              <w:t>Current Status: Pending</w:t>
            </w:r>
          </w:p>
        </w:tc>
      </w:tr>
      <w:tr w:rsidR="00B066FF" w14:paraId="16C90330" w14:textId="77777777" w:rsidTr="4240D61B">
        <w:trPr>
          <w:cantSplit/>
          <w:trHeight w:val="300"/>
        </w:trPr>
        <w:tc>
          <w:tcPr>
            <w:tcW w:w="9535" w:type="dxa"/>
            <w:gridSpan w:val="7"/>
          </w:tcPr>
          <w:p w14:paraId="4A76B31B" w14:textId="77777777" w:rsidR="00B066FF" w:rsidRPr="00E47986" w:rsidRDefault="00B066FF" w:rsidP="00B066FF">
            <w:r w:rsidRPr="00E47986">
              <w:t xml:space="preserve">Test title:  </w:t>
            </w:r>
            <w:r>
              <w:rPr>
                <w:bCs/>
              </w:rPr>
              <w:t>Check for duplicate rows by using the feature and finds matches. Use feature “Column selection” to get more matches.</w:t>
            </w:r>
          </w:p>
          <w:p w14:paraId="46C1E05C" w14:textId="77777777" w:rsidR="00B066FF" w:rsidRPr="00E47986" w:rsidRDefault="00B066FF" w:rsidP="00B066FF"/>
        </w:tc>
      </w:tr>
      <w:tr w:rsidR="00B066FF" w14:paraId="70C72996" w14:textId="77777777" w:rsidTr="4240D61B">
        <w:trPr>
          <w:cantSplit/>
          <w:trHeight w:val="925"/>
        </w:trPr>
        <w:tc>
          <w:tcPr>
            <w:tcW w:w="9535" w:type="dxa"/>
            <w:gridSpan w:val="7"/>
          </w:tcPr>
          <w:p w14:paraId="388C1324" w14:textId="77777777" w:rsidR="00B066FF" w:rsidRPr="00E47986" w:rsidRDefault="00B066FF" w:rsidP="00B066FF">
            <w:r w:rsidRPr="00E47986">
              <w:t xml:space="preserve">Testing approach: </w:t>
            </w:r>
            <w:r>
              <w:t>Select CONSTRAINT_TABLE to search for duplicate rows.</w:t>
            </w:r>
          </w:p>
        </w:tc>
      </w:tr>
      <w:tr w:rsidR="00B066FF" w14:paraId="54AB8D57" w14:textId="77777777" w:rsidTr="4240D61B">
        <w:trPr>
          <w:cantSplit/>
          <w:trHeight w:val="1783"/>
        </w:trPr>
        <w:tc>
          <w:tcPr>
            <w:tcW w:w="683" w:type="dxa"/>
          </w:tcPr>
          <w:p w14:paraId="239353B5" w14:textId="77777777" w:rsidR="00B066FF" w:rsidRDefault="00B066FF" w:rsidP="00B066FF">
            <w:pPr>
              <w:jc w:val="center"/>
            </w:pPr>
            <w:r>
              <w:t>STEP</w:t>
            </w:r>
          </w:p>
          <w:p w14:paraId="65FF161A" w14:textId="77777777" w:rsidR="00B066FF" w:rsidRDefault="00B066FF" w:rsidP="00B066FF">
            <w:pPr>
              <w:jc w:val="center"/>
            </w:pPr>
          </w:p>
          <w:p w14:paraId="05FFCB00" w14:textId="77777777" w:rsidR="00B066FF" w:rsidRDefault="00B066FF" w:rsidP="00B066FF">
            <w:pPr>
              <w:jc w:val="center"/>
            </w:pPr>
            <w:r>
              <w:t>1</w:t>
            </w:r>
          </w:p>
        </w:tc>
        <w:tc>
          <w:tcPr>
            <w:tcW w:w="2438" w:type="dxa"/>
          </w:tcPr>
          <w:p w14:paraId="411B7386" w14:textId="77777777" w:rsidR="00B066FF" w:rsidRDefault="00B066FF" w:rsidP="00B066FF">
            <w:r>
              <w:t>OPERATOR ACTION</w:t>
            </w:r>
          </w:p>
          <w:p w14:paraId="552BC22E" w14:textId="77777777" w:rsidR="00B066FF" w:rsidRDefault="00B066FF" w:rsidP="00B066FF"/>
          <w:p w14:paraId="0AC54B23" w14:textId="77777777" w:rsidR="00B066FF" w:rsidRDefault="00B066FF" w:rsidP="00B066FF">
            <w:r>
              <w:t>Open CONSTRAINT_TABLE from main menu after loading TEST_DB.xml</w:t>
            </w:r>
          </w:p>
        </w:tc>
        <w:tc>
          <w:tcPr>
            <w:tcW w:w="1095" w:type="dxa"/>
            <w:gridSpan w:val="3"/>
          </w:tcPr>
          <w:p w14:paraId="4DE02AD2" w14:textId="77777777" w:rsidR="00B066FF" w:rsidRDefault="00B066FF" w:rsidP="00B066FF">
            <w:r>
              <w:t>PURPOSE</w:t>
            </w:r>
          </w:p>
          <w:p w14:paraId="2BD7A178" w14:textId="77777777" w:rsidR="00B066FF" w:rsidRDefault="00B066FF" w:rsidP="00B066FF"/>
          <w:p w14:paraId="0A5A30A5" w14:textId="77777777" w:rsidR="00B066FF" w:rsidRDefault="00B066FF" w:rsidP="00B066FF">
            <w:r>
              <w:t>Selecting table to compare</w:t>
            </w:r>
          </w:p>
        </w:tc>
        <w:tc>
          <w:tcPr>
            <w:tcW w:w="3182" w:type="dxa"/>
          </w:tcPr>
          <w:p w14:paraId="4108D853" w14:textId="77777777" w:rsidR="00B066FF" w:rsidRDefault="00B066FF" w:rsidP="00B066FF">
            <w:r>
              <w:t>EXPECTED RESULTS</w:t>
            </w:r>
          </w:p>
          <w:p w14:paraId="0B5FAC57" w14:textId="77777777" w:rsidR="00B066FF" w:rsidRDefault="00B066FF" w:rsidP="00B066FF"/>
          <w:p w14:paraId="70634451" w14:textId="77777777" w:rsidR="00B066FF" w:rsidRDefault="00B066FF" w:rsidP="00B066FF">
            <w:r>
              <w:t>The table should be opened.</w:t>
            </w:r>
          </w:p>
        </w:tc>
        <w:tc>
          <w:tcPr>
            <w:tcW w:w="2137" w:type="dxa"/>
          </w:tcPr>
          <w:p w14:paraId="2B40D8E7" w14:textId="77777777" w:rsidR="00B066FF" w:rsidRDefault="00B066FF" w:rsidP="00B066FF">
            <w:r>
              <w:t>COMMENTS</w:t>
            </w:r>
          </w:p>
          <w:p w14:paraId="71CDEAF5" w14:textId="77777777" w:rsidR="00B066FF" w:rsidRDefault="00B066FF" w:rsidP="00B066FF"/>
          <w:p w14:paraId="03BBBF6E" w14:textId="77777777" w:rsidR="00B066FF" w:rsidRDefault="00B066FF" w:rsidP="00B066FF"/>
        </w:tc>
      </w:tr>
      <w:tr w:rsidR="00B066FF" w14:paraId="71C6328D" w14:textId="77777777" w:rsidTr="4240D61B">
        <w:trPr>
          <w:cantSplit/>
          <w:trHeight w:val="1783"/>
        </w:trPr>
        <w:tc>
          <w:tcPr>
            <w:tcW w:w="683" w:type="dxa"/>
          </w:tcPr>
          <w:p w14:paraId="545A2D27" w14:textId="77777777" w:rsidR="00B066FF" w:rsidRDefault="00B066FF" w:rsidP="00B066FF">
            <w:pPr>
              <w:jc w:val="center"/>
            </w:pPr>
            <w:r>
              <w:t>2</w:t>
            </w:r>
          </w:p>
        </w:tc>
        <w:tc>
          <w:tcPr>
            <w:tcW w:w="2438" w:type="dxa"/>
          </w:tcPr>
          <w:p w14:paraId="22831640" w14:textId="77777777" w:rsidR="00B066FF" w:rsidRDefault="00B066FF" w:rsidP="00B066FF">
            <w:r>
              <w:t xml:space="preserve">Disable </w:t>
            </w:r>
            <w:proofErr w:type="gramStart"/>
            <w:r>
              <w:t>column  “</w:t>
            </w:r>
            <w:proofErr w:type="gramEnd"/>
            <w:r>
              <w:t>RESTRINCTION_TYPE” by clicking on the options menu time -&gt; Column selection. Then disable the description checkbox.</w:t>
            </w:r>
          </w:p>
        </w:tc>
        <w:tc>
          <w:tcPr>
            <w:tcW w:w="1095" w:type="dxa"/>
            <w:gridSpan w:val="3"/>
          </w:tcPr>
          <w:p w14:paraId="19F94A01" w14:textId="77777777" w:rsidR="00B066FF" w:rsidRDefault="00B066FF" w:rsidP="00B066FF">
            <w:r>
              <w:t xml:space="preserve">Remove a column, to find more duplicates in </w:t>
            </w:r>
          </w:p>
        </w:tc>
        <w:tc>
          <w:tcPr>
            <w:tcW w:w="3182" w:type="dxa"/>
          </w:tcPr>
          <w:p w14:paraId="0B98B70C" w14:textId="77777777" w:rsidR="00B066FF" w:rsidRDefault="00B066FF" w:rsidP="00B066FF">
            <w:pPr>
              <w:jc w:val="center"/>
            </w:pPr>
          </w:p>
          <w:p w14:paraId="7CB3010D" w14:textId="77777777" w:rsidR="00B066FF" w:rsidRDefault="00B066FF" w:rsidP="00B066FF">
            <w:pPr>
              <w:jc w:val="center"/>
            </w:pPr>
            <w:r>
              <w:rPr>
                <w:noProof/>
              </w:rPr>
              <w:drawing>
                <wp:inline distT="0" distB="0" distL="0" distR="0" wp14:anchorId="38A3921A" wp14:editId="7BBCDEE7">
                  <wp:extent cx="1828800" cy="921224"/>
                  <wp:effectExtent l="0" t="0" r="0" b="0"/>
                  <wp:docPr id="38663242"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46">
                            <a:extLst>
                              <a:ext uri="{28A0092B-C50C-407E-A947-70E740481C1C}">
                                <a14:useLocalDpi xmlns:a14="http://schemas.microsoft.com/office/drawing/2010/main"/>
                              </a:ext>
                            </a:extLst>
                          </a:blip>
                          <a:stretch>
                            <a:fillRect/>
                          </a:stretch>
                        </pic:blipFill>
                        <pic:spPr>
                          <a:xfrm>
                            <a:off x="0" y="0"/>
                            <a:ext cx="1828800" cy="921224"/>
                          </a:xfrm>
                          <a:prstGeom prst="rect">
                            <a:avLst/>
                          </a:prstGeom>
                        </pic:spPr>
                      </pic:pic>
                    </a:graphicData>
                  </a:graphic>
                </wp:inline>
              </w:drawing>
            </w:r>
          </w:p>
          <w:p w14:paraId="7A3C4AAD" w14:textId="77777777" w:rsidR="00B066FF" w:rsidRDefault="00B066FF" w:rsidP="00B066FF">
            <w:pPr>
              <w:jc w:val="center"/>
            </w:pPr>
          </w:p>
        </w:tc>
        <w:tc>
          <w:tcPr>
            <w:tcW w:w="2137" w:type="dxa"/>
          </w:tcPr>
          <w:p w14:paraId="7609D1E5" w14:textId="77777777" w:rsidR="00B066FF" w:rsidRDefault="00B066FF" w:rsidP="00B066FF"/>
        </w:tc>
      </w:tr>
      <w:tr w:rsidR="00B066FF" w14:paraId="3072FAF8" w14:textId="77777777" w:rsidTr="4240D61B">
        <w:trPr>
          <w:cantSplit/>
          <w:trHeight w:val="1783"/>
        </w:trPr>
        <w:tc>
          <w:tcPr>
            <w:tcW w:w="683" w:type="dxa"/>
          </w:tcPr>
          <w:p w14:paraId="5B8E4EDF" w14:textId="77777777" w:rsidR="00B066FF" w:rsidRDefault="00B066FF" w:rsidP="00B066FF">
            <w:pPr>
              <w:jc w:val="center"/>
            </w:pPr>
            <w:r>
              <w:t>3</w:t>
            </w:r>
          </w:p>
        </w:tc>
        <w:tc>
          <w:tcPr>
            <w:tcW w:w="2438" w:type="dxa"/>
          </w:tcPr>
          <w:p w14:paraId="7D74A064" w14:textId="77777777" w:rsidR="00B066FF" w:rsidRDefault="00B066FF" w:rsidP="00B066FF">
            <w:r>
              <w:t xml:space="preserve">Click on the File menu item and then select the option “Check </w:t>
            </w:r>
            <w:proofErr w:type="gramStart"/>
            <w:r>
              <w:t>For</w:t>
            </w:r>
            <w:proofErr w:type="gramEnd"/>
            <w:r>
              <w:t xml:space="preserve"> Duplicate Rows”.</w:t>
            </w:r>
          </w:p>
        </w:tc>
        <w:tc>
          <w:tcPr>
            <w:tcW w:w="1095" w:type="dxa"/>
            <w:gridSpan w:val="3"/>
          </w:tcPr>
          <w:p w14:paraId="7E3A254B" w14:textId="77777777" w:rsidR="00B066FF" w:rsidRDefault="00B066FF" w:rsidP="00B066FF">
            <w:r>
              <w:t>Check for rows.</w:t>
            </w:r>
          </w:p>
        </w:tc>
        <w:tc>
          <w:tcPr>
            <w:tcW w:w="3182" w:type="dxa"/>
          </w:tcPr>
          <w:p w14:paraId="17B5AFF3" w14:textId="77777777" w:rsidR="00B066FF" w:rsidRDefault="00B066FF" w:rsidP="00B066FF">
            <w:r>
              <w:t>4 Duplicate rows:</w:t>
            </w:r>
          </w:p>
          <w:p w14:paraId="302BC0F0" w14:textId="77777777" w:rsidR="00B066FF" w:rsidRDefault="00B066FF" w:rsidP="00B066FF">
            <w:pPr>
              <w:jc w:val="center"/>
            </w:pPr>
          </w:p>
          <w:p w14:paraId="199591DA" w14:textId="77777777" w:rsidR="00B066FF" w:rsidRDefault="00B066FF" w:rsidP="00B066FF">
            <w:pPr>
              <w:jc w:val="center"/>
            </w:pPr>
            <w:r>
              <w:rPr>
                <w:noProof/>
              </w:rPr>
              <w:drawing>
                <wp:inline distT="0" distB="0" distL="0" distR="0" wp14:anchorId="1756F4D4" wp14:editId="1C30AE67">
                  <wp:extent cx="1828800" cy="1184564"/>
                  <wp:effectExtent l="0" t="0" r="0" b="0"/>
                  <wp:docPr id="106326316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7">
                            <a:extLst>
                              <a:ext uri="{28A0092B-C50C-407E-A947-70E740481C1C}">
                                <a14:useLocalDpi xmlns:a14="http://schemas.microsoft.com/office/drawing/2010/main"/>
                              </a:ext>
                            </a:extLst>
                          </a:blip>
                          <a:stretch>
                            <a:fillRect/>
                          </a:stretch>
                        </pic:blipFill>
                        <pic:spPr>
                          <a:xfrm>
                            <a:off x="0" y="0"/>
                            <a:ext cx="1828800" cy="1184564"/>
                          </a:xfrm>
                          <a:prstGeom prst="rect">
                            <a:avLst/>
                          </a:prstGeom>
                        </pic:spPr>
                      </pic:pic>
                    </a:graphicData>
                  </a:graphic>
                </wp:inline>
              </w:drawing>
            </w:r>
          </w:p>
          <w:p w14:paraId="1A0929CB" w14:textId="77777777" w:rsidR="00B066FF" w:rsidRDefault="00B066FF" w:rsidP="00B066FF">
            <w:pPr>
              <w:jc w:val="center"/>
            </w:pPr>
          </w:p>
        </w:tc>
        <w:tc>
          <w:tcPr>
            <w:tcW w:w="2137" w:type="dxa"/>
          </w:tcPr>
          <w:p w14:paraId="6C95232A" w14:textId="77777777" w:rsidR="00B066FF" w:rsidRDefault="00B066FF" w:rsidP="00B066FF">
            <w:r>
              <w:t>4 duplicate rows are found.</w:t>
            </w:r>
            <w:r>
              <w:br/>
              <w:t>There are 4 rows with same information on the bottom and 3 with the same information on the top (after removing one of the columns). This is why we get 3 duplicates.</w:t>
            </w:r>
          </w:p>
        </w:tc>
      </w:tr>
      <w:tr w:rsidR="00B066FF" w14:paraId="56118D85" w14:textId="77777777" w:rsidTr="4240D61B">
        <w:trPr>
          <w:trHeight w:val="1250"/>
        </w:trPr>
        <w:tc>
          <w:tcPr>
            <w:tcW w:w="9535" w:type="dxa"/>
            <w:gridSpan w:val="7"/>
            <w:tcBorders>
              <w:bottom w:val="single" w:sz="4" w:space="0" w:color="auto"/>
            </w:tcBorders>
          </w:tcPr>
          <w:p w14:paraId="4612C78C" w14:textId="77777777" w:rsidR="00B066FF" w:rsidRDefault="00B066FF" w:rsidP="00B066FF">
            <w:r>
              <w:t>Concluding Remarks:</w:t>
            </w:r>
          </w:p>
          <w:p w14:paraId="597E1C53" w14:textId="77777777" w:rsidR="00B066FF" w:rsidRDefault="00B066FF" w:rsidP="00B066FF">
            <w:r>
              <w:t>Test successfully passes if 4 is the result for duplicate rows.</w:t>
            </w:r>
          </w:p>
        </w:tc>
      </w:tr>
      <w:tr w:rsidR="00B066FF" w14:paraId="1B19DECE" w14:textId="77777777" w:rsidTr="4240D61B">
        <w:trPr>
          <w:trHeight w:val="890"/>
        </w:trPr>
        <w:tc>
          <w:tcPr>
            <w:tcW w:w="3885" w:type="dxa"/>
            <w:gridSpan w:val="3"/>
          </w:tcPr>
          <w:p w14:paraId="7A6EFA55" w14:textId="77777777" w:rsidR="00B066FF" w:rsidRDefault="00B066FF" w:rsidP="00B066FF">
            <w:r>
              <w:t xml:space="preserve">Testing Team: </w:t>
            </w:r>
          </w:p>
          <w:p w14:paraId="0E8698FA" w14:textId="77777777" w:rsidR="00B066FF" w:rsidRDefault="00B066FF" w:rsidP="00B066FF">
            <w:r>
              <w:t>N/A</w:t>
            </w:r>
          </w:p>
        </w:tc>
        <w:tc>
          <w:tcPr>
            <w:tcW w:w="5650" w:type="dxa"/>
            <w:gridSpan w:val="4"/>
          </w:tcPr>
          <w:p w14:paraId="5CA7594E" w14:textId="77777777" w:rsidR="00B066FF" w:rsidRDefault="00B066FF" w:rsidP="00B066FF">
            <w:r>
              <w:t>Date Completed:</w:t>
            </w:r>
          </w:p>
        </w:tc>
      </w:tr>
    </w:tbl>
    <w:p w14:paraId="4A8533AA" w14:textId="77777777" w:rsidR="008E0743" w:rsidRDefault="008E0743">
      <w:pPr>
        <w:pStyle w:val="Paragraph"/>
      </w:pPr>
    </w:p>
    <w:p w14:paraId="731BEEC0" w14:textId="77777777" w:rsidR="008E0743" w:rsidRDefault="008E0743">
      <w:pPr>
        <w:pStyle w:val="Paragraph"/>
      </w:pPr>
    </w:p>
    <w:p w14:paraId="11A32E78" w14:textId="77777777" w:rsidR="008E0743" w:rsidRDefault="008E0743">
      <w:pPr>
        <w:pStyle w:val="Paragraph"/>
      </w:pPr>
    </w:p>
    <w:p w14:paraId="3C3A68AB" w14:textId="77777777" w:rsidR="008E0743" w:rsidRDefault="008E0743">
      <w:pPr>
        <w:pStyle w:val="Paragraph"/>
      </w:pPr>
    </w:p>
    <w:p w14:paraId="666C4EAF" w14:textId="77777777" w:rsidR="008E0743" w:rsidRDefault="008E0743">
      <w:pPr>
        <w:pStyle w:val="Paragraph"/>
        <w:sectPr w:rsidR="008E0743">
          <w:type w:val="continuous"/>
          <w:pgSz w:w="12240" w:h="15840" w:code="1"/>
          <w:pgMar w:top="1440" w:right="1440" w:bottom="1440" w:left="1800" w:header="720" w:footer="720" w:gutter="0"/>
          <w:cols w:space="720"/>
        </w:sectPr>
      </w:pPr>
    </w:p>
    <w:p w14:paraId="6413721A" w14:textId="77777777" w:rsidR="00941D93" w:rsidRDefault="00941D93"/>
    <w:p w14:paraId="590D4A2D" w14:textId="77777777" w:rsidR="00E47986" w:rsidRPr="00C8753A" w:rsidRDefault="00E47986" w:rsidP="00E47986">
      <w:pPr>
        <w:pStyle w:val="Ttulo1"/>
        <w:pageBreakBefore w:val="0"/>
      </w:pPr>
      <w:bookmarkStart w:id="76" w:name="_Toc21505006"/>
      <w:bookmarkStart w:id="77" w:name="_Toc227033594"/>
      <w:bookmarkStart w:id="78" w:name="_Toc38502470"/>
      <w:r w:rsidRPr="00C8753A">
        <w:t>User Interface Testing</w:t>
      </w:r>
      <w:bookmarkEnd w:id="76"/>
      <w:bookmarkEnd w:id="77"/>
      <w:bookmarkEnd w:id="78"/>
    </w:p>
    <w:p w14:paraId="6DE38E6A" w14:textId="788A298D" w:rsidR="00E47986" w:rsidRDefault="00B066FF" w:rsidP="00E47986">
      <w:commentRangeStart w:id="79"/>
      <w:commentRangeEnd w:id="79"/>
      <w:r>
        <w:rPr>
          <w:rStyle w:val="Refdecomentario"/>
        </w:rPr>
        <w:commentReference w:id="79"/>
      </w:r>
    </w:p>
    <w:p w14:paraId="7CB2D22D" w14:textId="7335F79D" w:rsidR="002F6CC1" w:rsidRDefault="002F6CC1" w:rsidP="00E47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6"/>
        <w:gridCol w:w="4364"/>
      </w:tblGrid>
      <w:tr w:rsidR="00F6251F" w14:paraId="38987F59" w14:textId="77777777" w:rsidTr="4240D61B">
        <w:tc>
          <w:tcPr>
            <w:tcW w:w="4560" w:type="dxa"/>
            <w:shd w:val="clear" w:color="auto" w:fill="auto"/>
          </w:tcPr>
          <w:p w14:paraId="14997D76" w14:textId="77777777" w:rsidR="002F6CC1" w:rsidRDefault="002F6CC1" w:rsidP="00B6555E">
            <w:r>
              <w:t>Tests</w:t>
            </w:r>
          </w:p>
        </w:tc>
        <w:tc>
          <w:tcPr>
            <w:tcW w:w="4430" w:type="dxa"/>
            <w:shd w:val="clear" w:color="auto" w:fill="auto"/>
          </w:tcPr>
          <w:p w14:paraId="5F6ECC17" w14:textId="77777777" w:rsidR="002F6CC1" w:rsidRDefault="002F6CC1" w:rsidP="00B6555E">
            <w:r>
              <w:t>Pass/Fail</w:t>
            </w:r>
          </w:p>
        </w:tc>
      </w:tr>
      <w:tr w:rsidR="00F6251F" w14:paraId="36E1233B" w14:textId="77777777" w:rsidTr="4240D61B">
        <w:tc>
          <w:tcPr>
            <w:tcW w:w="4560" w:type="dxa"/>
            <w:shd w:val="clear" w:color="auto" w:fill="auto"/>
          </w:tcPr>
          <w:p w14:paraId="54B73D12" w14:textId="582A8123" w:rsidR="002F6CC1" w:rsidRDefault="002F6CC1" w:rsidP="00B6555E">
            <w:r>
              <w:t>The feature “Check for duplicate rows” is visible under the File menu in a table view.</w:t>
            </w:r>
          </w:p>
          <w:p w14:paraId="108D5817" w14:textId="77777777" w:rsidR="002F6CC1" w:rsidRDefault="002F6CC1" w:rsidP="00B6555E"/>
          <w:p w14:paraId="14C0ADC9" w14:textId="77777777" w:rsidR="002F6CC1" w:rsidRDefault="002F6CC1" w:rsidP="002F6CC1">
            <w:pPr>
              <w:jc w:val="center"/>
            </w:pPr>
            <w:r>
              <w:rPr>
                <w:noProof/>
              </w:rPr>
              <w:drawing>
                <wp:inline distT="0" distB="0" distL="0" distR="0" wp14:anchorId="7178BE51" wp14:editId="7BAE7E0D">
                  <wp:extent cx="2095500" cy="1683564"/>
                  <wp:effectExtent l="0" t="0" r="0" b="5715"/>
                  <wp:docPr id="7648558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48" cstate="screen">
                            <a:extLst>
                              <a:ext uri="{28A0092B-C50C-407E-A947-70E740481C1C}">
                                <a14:useLocalDpi xmlns:a14="http://schemas.microsoft.com/office/drawing/2010/main"/>
                              </a:ext>
                            </a:extLst>
                          </a:blip>
                          <a:stretch>
                            <a:fillRect/>
                          </a:stretch>
                        </pic:blipFill>
                        <pic:spPr>
                          <a:xfrm>
                            <a:off x="0" y="0"/>
                            <a:ext cx="2095500" cy="1683564"/>
                          </a:xfrm>
                          <a:prstGeom prst="rect">
                            <a:avLst/>
                          </a:prstGeom>
                        </pic:spPr>
                      </pic:pic>
                    </a:graphicData>
                  </a:graphic>
                </wp:inline>
              </w:drawing>
            </w:r>
          </w:p>
          <w:p w14:paraId="4D5A4FE0" w14:textId="01C8F08B" w:rsidR="002F6CC1" w:rsidRPr="002F6CC1" w:rsidRDefault="002F6CC1" w:rsidP="002F6CC1">
            <w:pPr>
              <w:jc w:val="center"/>
            </w:pPr>
          </w:p>
        </w:tc>
        <w:tc>
          <w:tcPr>
            <w:tcW w:w="4430" w:type="dxa"/>
            <w:shd w:val="clear" w:color="auto" w:fill="auto"/>
          </w:tcPr>
          <w:p w14:paraId="1CB71659" w14:textId="77777777" w:rsidR="002F6CC1" w:rsidRDefault="002F6CC1" w:rsidP="00B6555E"/>
        </w:tc>
      </w:tr>
      <w:tr w:rsidR="00F6251F" w14:paraId="1163C4EF" w14:textId="77777777" w:rsidTr="4240D61B">
        <w:tc>
          <w:tcPr>
            <w:tcW w:w="4560" w:type="dxa"/>
            <w:shd w:val="clear" w:color="auto" w:fill="auto"/>
          </w:tcPr>
          <w:p w14:paraId="01CBAB8F" w14:textId="11B5037A" w:rsidR="002F6CC1" w:rsidRDefault="002F6CC1" w:rsidP="002F6CC1">
            <w:r>
              <w:t>The feature “Compare table to another version” is visible under the File menu in a table view.</w:t>
            </w:r>
          </w:p>
          <w:p w14:paraId="469EEABA" w14:textId="77777777" w:rsidR="002F6CC1" w:rsidRDefault="002F6CC1" w:rsidP="00B6555E"/>
          <w:p w14:paraId="553BB6D5" w14:textId="77777777" w:rsidR="002F6CC1" w:rsidRDefault="002F6CC1" w:rsidP="002F6CC1">
            <w:pPr>
              <w:jc w:val="center"/>
            </w:pPr>
            <w:r>
              <w:rPr>
                <w:noProof/>
              </w:rPr>
              <w:drawing>
                <wp:inline distT="0" distB="0" distL="0" distR="0" wp14:anchorId="1FED6D42" wp14:editId="093AA4C4">
                  <wp:extent cx="2152650" cy="1729479"/>
                  <wp:effectExtent l="0" t="0" r="0" b="0"/>
                  <wp:docPr id="10961631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49" cstate="screen">
                            <a:extLst>
                              <a:ext uri="{28A0092B-C50C-407E-A947-70E740481C1C}">
                                <a14:useLocalDpi xmlns:a14="http://schemas.microsoft.com/office/drawing/2010/main"/>
                              </a:ext>
                            </a:extLst>
                          </a:blip>
                          <a:stretch>
                            <a:fillRect/>
                          </a:stretch>
                        </pic:blipFill>
                        <pic:spPr>
                          <a:xfrm>
                            <a:off x="0" y="0"/>
                            <a:ext cx="2152650" cy="1729479"/>
                          </a:xfrm>
                          <a:prstGeom prst="rect">
                            <a:avLst/>
                          </a:prstGeom>
                        </pic:spPr>
                      </pic:pic>
                    </a:graphicData>
                  </a:graphic>
                </wp:inline>
              </w:drawing>
            </w:r>
          </w:p>
          <w:p w14:paraId="76117289" w14:textId="68530D8D" w:rsidR="002F6CC1" w:rsidRDefault="002F6CC1" w:rsidP="002F6CC1">
            <w:pPr>
              <w:jc w:val="center"/>
            </w:pPr>
          </w:p>
        </w:tc>
        <w:tc>
          <w:tcPr>
            <w:tcW w:w="4430" w:type="dxa"/>
            <w:shd w:val="clear" w:color="auto" w:fill="auto"/>
          </w:tcPr>
          <w:p w14:paraId="1663E563" w14:textId="77777777" w:rsidR="002F6CC1" w:rsidRDefault="002F6CC1" w:rsidP="00B6555E"/>
        </w:tc>
      </w:tr>
      <w:tr w:rsidR="00F6251F" w14:paraId="6414C701" w14:textId="77777777" w:rsidTr="4240D61B">
        <w:tc>
          <w:tcPr>
            <w:tcW w:w="4560" w:type="dxa"/>
            <w:shd w:val="clear" w:color="auto" w:fill="auto"/>
          </w:tcPr>
          <w:p w14:paraId="15D4498F" w14:textId="77777777" w:rsidR="002F6CC1" w:rsidRDefault="002F6CC1" w:rsidP="002F6CC1">
            <w:r>
              <w:t>A</w:t>
            </w:r>
            <w:r w:rsidR="00F6251F">
              <w:t xml:space="preserve"> correct pop up window appears when using correctly “Compare table to another version”</w:t>
            </w:r>
          </w:p>
          <w:p w14:paraId="5DFB1E3F" w14:textId="77777777" w:rsidR="00F6251F" w:rsidRDefault="00F6251F" w:rsidP="002F6CC1"/>
          <w:p w14:paraId="483BD791" w14:textId="34417C86" w:rsidR="00F6251F" w:rsidRDefault="00F6251F" w:rsidP="00F6251F">
            <w:pPr>
              <w:jc w:val="center"/>
            </w:pPr>
            <w:r>
              <w:rPr>
                <w:noProof/>
              </w:rPr>
              <w:drawing>
                <wp:inline distT="0" distB="0" distL="0" distR="0" wp14:anchorId="4F52E7A3" wp14:editId="0A43B675">
                  <wp:extent cx="2333625" cy="1415473"/>
                  <wp:effectExtent l="0" t="0" r="0" b="0"/>
                  <wp:docPr id="76517829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50" cstate="screen">
                            <a:extLst>
                              <a:ext uri="{28A0092B-C50C-407E-A947-70E740481C1C}">
                                <a14:useLocalDpi xmlns:a14="http://schemas.microsoft.com/office/drawing/2010/main"/>
                              </a:ext>
                            </a:extLst>
                          </a:blip>
                          <a:stretch>
                            <a:fillRect/>
                          </a:stretch>
                        </pic:blipFill>
                        <pic:spPr>
                          <a:xfrm>
                            <a:off x="0" y="0"/>
                            <a:ext cx="2333625" cy="1415473"/>
                          </a:xfrm>
                          <a:prstGeom prst="rect">
                            <a:avLst/>
                          </a:prstGeom>
                        </pic:spPr>
                      </pic:pic>
                    </a:graphicData>
                  </a:graphic>
                </wp:inline>
              </w:drawing>
            </w:r>
          </w:p>
        </w:tc>
        <w:tc>
          <w:tcPr>
            <w:tcW w:w="4430" w:type="dxa"/>
            <w:shd w:val="clear" w:color="auto" w:fill="auto"/>
          </w:tcPr>
          <w:p w14:paraId="3AC9A03B" w14:textId="77777777" w:rsidR="002F6CC1" w:rsidRDefault="002F6CC1" w:rsidP="00B6555E"/>
        </w:tc>
      </w:tr>
      <w:tr w:rsidR="00F6251F" w14:paraId="31C60551" w14:textId="77777777" w:rsidTr="4240D61B">
        <w:trPr>
          <w:trHeight w:val="3230"/>
        </w:trPr>
        <w:tc>
          <w:tcPr>
            <w:tcW w:w="4560" w:type="dxa"/>
            <w:shd w:val="clear" w:color="auto" w:fill="auto"/>
          </w:tcPr>
          <w:p w14:paraId="0A75EFD0" w14:textId="1443F0E8" w:rsidR="00F6251F" w:rsidRDefault="00F6251F" w:rsidP="00F6251F">
            <w:r>
              <w:lastRenderedPageBreak/>
              <w:t>A correct pop up window appears when using correctly “Compare table to another version”</w:t>
            </w:r>
          </w:p>
          <w:p w14:paraId="0D7DA4FD" w14:textId="0B30447B" w:rsidR="00F6251F" w:rsidRDefault="00F6251F" w:rsidP="00F6251F">
            <w:pPr>
              <w:jc w:val="center"/>
            </w:pPr>
            <w:r>
              <w:rPr>
                <w:noProof/>
              </w:rPr>
              <w:drawing>
                <wp:inline distT="0" distB="0" distL="0" distR="0" wp14:anchorId="55BFD02A" wp14:editId="5D7A526F">
                  <wp:extent cx="2314575" cy="1726648"/>
                  <wp:effectExtent l="0" t="0" r="0" b="0"/>
                  <wp:docPr id="83951590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51">
                            <a:extLst>
                              <a:ext uri="{28A0092B-C50C-407E-A947-70E740481C1C}">
                                <a14:useLocalDpi xmlns:a14="http://schemas.microsoft.com/office/drawing/2010/main"/>
                              </a:ext>
                            </a:extLst>
                          </a:blip>
                          <a:stretch>
                            <a:fillRect/>
                          </a:stretch>
                        </pic:blipFill>
                        <pic:spPr>
                          <a:xfrm>
                            <a:off x="0" y="0"/>
                            <a:ext cx="2314575" cy="1726648"/>
                          </a:xfrm>
                          <a:prstGeom prst="rect">
                            <a:avLst/>
                          </a:prstGeom>
                        </pic:spPr>
                      </pic:pic>
                    </a:graphicData>
                  </a:graphic>
                </wp:inline>
              </w:drawing>
            </w:r>
          </w:p>
          <w:p w14:paraId="61071E01" w14:textId="77777777" w:rsidR="00F6251F" w:rsidRDefault="00F6251F" w:rsidP="002F6CC1"/>
        </w:tc>
        <w:tc>
          <w:tcPr>
            <w:tcW w:w="4430" w:type="dxa"/>
            <w:shd w:val="clear" w:color="auto" w:fill="auto"/>
          </w:tcPr>
          <w:p w14:paraId="6916FBC8" w14:textId="77777777" w:rsidR="00F6251F" w:rsidRDefault="00F6251F" w:rsidP="00B6555E"/>
        </w:tc>
      </w:tr>
      <w:tr w:rsidR="00F6251F" w14:paraId="3E22A21B" w14:textId="77777777" w:rsidTr="4240D61B">
        <w:trPr>
          <w:trHeight w:val="3230"/>
        </w:trPr>
        <w:tc>
          <w:tcPr>
            <w:tcW w:w="4560" w:type="dxa"/>
            <w:shd w:val="clear" w:color="auto" w:fill="auto"/>
          </w:tcPr>
          <w:p w14:paraId="5F7E301E" w14:textId="77777777" w:rsidR="00F6251F" w:rsidRDefault="00F6251F" w:rsidP="00F6251F">
            <w:r>
              <w:t xml:space="preserve">A </w:t>
            </w:r>
            <w:proofErr w:type="gramStart"/>
            <w:r>
              <w:t>pop up</w:t>
            </w:r>
            <w:proofErr w:type="gramEnd"/>
            <w:r>
              <w:t xml:space="preserve"> window with proper error appears when compare two different tables.</w:t>
            </w:r>
          </w:p>
          <w:p w14:paraId="6FBF5D6F" w14:textId="52111EC7" w:rsidR="00F6251F" w:rsidRDefault="00F6251F" w:rsidP="00F6251F">
            <w:pPr>
              <w:jc w:val="center"/>
            </w:pPr>
            <w:r>
              <w:rPr>
                <w:noProof/>
              </w:rPr>
              <w:drawing>
                <wp:inline distT="0" distB="0" distL="0" distR="0" wp14:anchorId="75D6A1DD" wp14:editId="705A7884">
                  <wp:extent cx="2800350" cy="2129822"/>
                  <wp:effectExtent l="0" t="0" r="0" b="0"/>
                  <wp:docPr id="18067220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52">
                            <a:extLst>
                              <a:ext uri="{28A0092B-C50C-407E-A947-70E740481C1C}">
                                <a14:useLocalDpi xmlns:a14="http://schemas.microsoft.com/office/drawing/2010/main"/>
                              </a:ext>
                            </a:extLst>
                          </a:blip>
                          <a:stretch>
                            <a:fillRect/>
                          </a:stretch>
                        </pic:blipFill>
                        <pic:spPr>
                          <a:xfrm>
                            <a:off x="0" y="0"/>
                            <a:ext cx="2800350" cy="2129822"/>
                          </a:xfrm>
                          <a:prstGeom prst="rect">
                            <a:avLst/>
                          </a:prstGeom>
                        </pic:spPr>
                      </pic:pic>
                    </a:graphicData>
                  </a:graphic>
                </wp:inline>
              </w:drawing>
            </w:r>
          </w:p>
        </w:tc>
        <w:tc>
          <w:tcPr>
            <w:tcW w:w="4430" w:type="dxa"/>
            <w:shd w:val="clear" w:color="auto" w:fill="auto"/>
          </w:tcPr>
          <w:p w14:paraId="1B704C0F" w14:textId="77777777" w:rsidR="00F6251F" w:rsidRDefault="00F6251F" w:rsidP="00B6555E"/>
        </w:tc>
      </w:tr>
    </w:tbl>
    <w:p w14:paraId="78693832" w14:textId="77777777" w:rsidR="002F6CC1" w:rsidRDefault="002F6CC1" w:rsidP="00E47986"/>
    <w:p w14:paraId="4DDB7231" w14:textId="77777777" w:rsidR="00013402" w:rsidRDefault="00013402" w:rsidP="00013402">
      <w:pPr>
        <w:pStyle w:val="Ttulo1"/>
      </w:pPr>
      <w:bookmarkStart w:id="80" w:name="_Toc38502471"/>
      <w:r>
        <w:lastRenderedPageBreak/>
        <w:t>Test Schedule</w:t>
      </w:r>
      <w:bookmarkEnd w:id="80"/>
    </w:p>
    <w:p w14:paraId="76B89B0A" w14:textId="066A96E5" w:rsidR="00013402" w:rsidRDefault="003E24A0" w:rsidP="00013402">
      <w:r>
        <w:t>The test schedule has not been defined yet. Dates will be defined at a later date.</w:t>
      </w:r>
    </w:p>
    <w:p w14:paraId="2320B549" w14:textId="77777777" w:rsidR="004706B7" w:rsidRDefault="004706B7" w:rsidP="00013402"/>
    <w:p w14:paraId="38D785AA" w14:textId="77777777" w:rsidR="00E47986" w:rsidRDefault="00E47986" w:rsidP="00E47986"/>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48"/>
        <w:gridCol w:w="2700"/>
        <w:gridCol w:w="4608"/>
      </w:tblGrid>
      <w:tr w:rsidR="00E47986" w:rsidRPr="004F31AD" w14:paraId="031F28C4" w14:textId="77777777" w:rsidTr="003D58CD">
        <w:tc>
          <w:tcPr>
            <w:tcW w:w="1548" w:type="dxa"/>
          </w:tcPr>
          <w:p w14:paraId="3F2FA3EC" w14:textId="77777777" w:rsidR="00E47986" w:rsidRPr="004F31AD" w:rsidRDefault="00E47986" w:rsidP="003D58CD">
            <w:pPr>
              <w:spacing w:line="360" w:lineRule="auto"/>
              <w:rPr>
                <w:b/>
              </w:rPr>
            </w:pPr>
            <w:r w:rsidRPr="004F31AD">
              <w:rPr>
                <w:b/>
              </w:rPr>
              <w:t>Task</w:t>
            </w:r>
            <w:r>
              <w:rPr>
                <w:b/>
              </w:rPr>
              <w:t xml:space="preserve"> and date</w:t>
            </w:r>
          </w:p>
        </w:tc>
        <w:tc>
          <w:tcPr>
            <w:tcW w:w="2700" w:type="dxa"/>
          </w:tcPr>
          <w:p w14:paraId="21B0746C" w14:textId="77777777" w:rsidR="00E47986" w:rsidRPr="004F31AD" w:rsidRDefault="00E47986" w:rsidP="003D58CD">
            <w:pPr>
              <w:spacing w:line="360" w:lineRule="auto"/>
              <w:rPr>
                <w:b/>
              </w:rPr>
            </w:pPr>
            <w:r w:rsidRPr="004F31AD">
              <w:rPr>
                <w:b/>
              </w:rPr>
              <w:t>People</w:t>
            </w:r>
          </w:p>
        </w:tc>
        <w:tc>
          <w:tcPr>
            <w:tcW w:w="4608" w:type="dxa"/>
          </w:tcPr>
          <w:p w14:paraId="096F04FE" w14:textId="77777777" w:rsidR="00E47986" w:rsidRPr="004F31AD" w:rsidRDefault="00E47986" w:rsidP="003D58CD">
            <w:pPr>
              <w:spacing w:line="360" w:lineRule="auto"/>
              <w:rPr>
                <w:b/>
              </w:rPr>
            </w:pPr>
            <w:r w:rsidRPr="004F31AD">
              <w:rPr>
                <w:b/>
              </w:rPr>
              <w:t>Description</w:t>
            </w:r>
          </w:p>
        </w:tc>
      </w:tr>
      <w:tr w:rsidR="00E47986" w:rsidRPr="004F31AD" w14:paraId="6A0948F2" w14:textId="77777777" w:rsidTr="003D58CD">
        <w:tc>
          <w:tcPr>
            <w:tcW w:w="1548" w:type="dxa"/>
          </w:tcPr>
          <w:p w14:paraId="5D6BAC49" w14:textId="77777777" w:rsidR="00E47986" w:rsidRDefault="00E47986" w:rsidP="003D58CD">
            <w:pPr>
              <w:spacing w:line="360" w:lineRule="auto"/>
            </w:pPr>
          </w:p>
        </w:tc>
        <w:tc>
          <w:tcPr>
            <w:tcW w:w="2700" w:type="dxa"/>
          </w:tcPr>
          <w:p w14:paraId="06BD587F" w14:textId="77777777" w:rsidR="00E47986" w:rsidRDefault="00E47986" w:rsidP="003D58CD">
            <w:pPr>
              <w:spacing w:line="360" w:lineRule="auto"/>
            </w:pPr>
          </w:p>
        </w:tc>
        <w:tc>
          <w:tcPr>
            <w:tcW w:w="4608" w:type="dxa"/>
          </w:tcPr>
          <w:p w14:paraId="28F8C0CD" w14:textId="77777777" w:rsidR="00E47986" w:rsidRDefault="00E47986" w:rsidP="003D58CD">
            <w:pPr>
              <w:spacing w:line="360" w:lineRule="auto"/>
            </w:pPr>
          </w:p>
        </w:tc>
      </w:tr>
      <w:tr w:rsidR="00E47986" w:rsidRPr="004F31AD" w14:paraId="27859464" w14:textId="77777777" w:rsidTr="003D58CD">
        <w:tc>
          <w:tcPr>
            <w:tcW w:w="1548" w:type="dxa"/>
          </w:tcPr>
          <w:p w14:paraId="014048E7" w14:textId="77777777" w:rsidR="00E47986" w:rsidRDefault="00E47986" w:rsidP="003D58CD">
            <w:pPr>
              <w:spacing w:line="360" w:lineRule="auto"/>
            </w:pPr>
          </w:p>
        </w:tc>
        <w:tc>
          <w:tcPr>
            <w:tcW w:w="2700" w:type="dxa"/>
          </w:tcPr>
          <w:p w14:paraId="1A39895B" w14:textId="77777777" w:rsidR="00E47986" w:rsidRDefault="00E47986" w:rsidP="003D58CD">
            <w:pPr>
              <w:spacing w:line="360" w:lineRule="auto"/>
            </w:pPr>
          </w:p>
        </w:tc>
        <w:tc>
          <w:tcPr>
            <w:tcW w:w="4608" w:type="dxa"/>
          </w:tcPr>
          <w:p w14:paraId="2C572DD2" w14:textId="77777777" w:rsidR="00E47986" w:rsidRDefault="00E47986" w:rsidP="003D58CD">
            <w:pPr>
              <w:spacing w:line="360" w:lineRule="auto"/>
            </w:pPr>
          </w:p>
        </w:tc>
      </w:tr>
      <w:tr w:rsidR="00E47986" w:rsidRPr="004F31AD" w14:paraId="5D3E8736" w14:textId="77777777" w:rsidTr="003D58CD">
        <w:tc>
          <w:tcPr>
            <w:tcW w:w="1548" w:type="dxa"/>
          </w:tcPr>
          <w:p w14:paraId="4A9A79E9" w14:textId="77777777" w:rsidR="00E47986" w:rsidRDefault="00E47986" w:rsidP="003D58CD">
            <w:pPr>
              <w:spacing w:line="360" w:lineRule="auto"/>
            </w:pPr>
          </w:p>
        </w:tc>
        <w:tc>
          <w:tcPr>
            <w:tcW w:w="2700" w:type="dxa"/>
          </w:tcPr>
          <w:p w14:paraId="2343BCF8" w14:textId="77777777" w:rsidR="00E47986" w:rsidRDefault="00E47986" w:rsidP="003D58CD">
            <w:pPr>
              <w:spacing w:line="360" w:lineRule="auto"/>
            </w:pPr>
          </w:p>
        </w:tc>
        <w:tc>
          <w:tcPr>
            <w:tcW w:w="4608" w:type="dxa"/>
          </w:tcPr>
          <w:p w14:paraId="78B545AA" w14:textId="77777777" w:rsidR="00E47986" w:rsidRDefault="00E47986" w:rsidP="003D58CD">
            <w:pPr>
              <w:spacing w:line="360" w:lineRule="auto"/>
            </w:pPr>
          </w:p>
        </w:tc>
      </w:tr>
      <w:tr w:rsidR="00E47986" w:rsidRPr="004F31AD" w14:paraId="0BEEFB4A" w14:textId="77777777" w:rsidTr="003D58CD">
        <w:tc>
          <w:tcPr>
            <w:tcW w:w="1548" w:type="dxa"/>
          </w:tcPr>
          <w:p w14:paraId="42D61795" w14:textId="77777777" w:rsidR="00E47986" w:rsidRDefault="00E47986" w:rsidP="003D58CD">
            <w:pPr>
              <w:spacing w:line="360" w:lineRule="auto"/>
            </w:pPr>
          </w:p>
        </w:tc>
        <w:tc>
          <w:tcPr>
            <w:tcW w:w="2700" w:type="dxa"/>
          </w:tcPr>
          <w:p w14:paraId="2A53775D" w14:textId="77777777" w:rsidR="00E47986" w:rsidRDefault="00E47986" w:rsidP="003D58CD">
            <w:pPr>
              <w:spacing w:line="360" w:lineRule="auto"/>
            </w:pPr>
          </w:p>
        </w:tc>
        <w:tc>
          <w:tcPr>
            <w:tcW w:w="4608" w:type="dxa"/>
          </w:tcPr>
          <w:p w14:paraId="5F16E228" w14:textId="77777777" w:rsidR="00E47986" w:rsidRDefault="00E47986" w:rsidP="003D58CD">
            <w:pPr>
              <w:spacing w:line="360" w:lineRule="auto"/>
            </w:pPr>
          </w:p>
        </w:tc>
      </w:tr>
      <w:tr w:rsidR="00E47986" w:rsidRPr="004F31AD" w14:paraId="7A10842A" w14:textId="77777777" w:rsidTr="003D58CD">
        <w:tc>
          <w:tcPr>
            <w:tcW w:w="1548" w:type="dxa"/>
          </w:tcPr>
          <w:p w14:paraId="6A2B08CB" w14:textId="77777777" w:rsidR="00E47986" w:rsidRDefault="00E47986" w:rsidP="003D58CD">
            <w:pPr>
              <w:spacing w:line="360" w:lineRule="auto"/>
            </w:pPr>
          </w:p>
        </w:tc>
        <w:tc>
          <w:tcPr>
            <w:tcW w:w="2700" w:type="dxa"/>
          </w:tcPr>
          <w:p w14:paraId="0FFD3575" w14:textId="77777777" w:rsidR="00E47986" w:rsidRDefault="00E47986" w:rsidP="003D58CD">
            <w:pPr>
              <w:spacing w:line="360" w:lineRule="auto"/>
            </w:pPr>
          </w:p>
        </w:tc>
        <w:tc>
          <w:tcPr>
            <w:tcW w:w="4608" w:type="dxa"/>
          </w:tcPr>
          <w:p w14:paraId="7FF87795" w14:textId="77777777" w:rsidR="00E47986" w:rsidRDefault="00E47986" w:rsidP="003D58CD">
            <w:pPr>
              <w:spacing w:line="360" w:lineRule="auto"/>
            </w:pPr>
          </w:p>
        </w:tc>
      </w:tr>
      <w:tr w:rsidR="00E47986" w:rsidRPr="004F31AD" w14:paraId="17E63669" w14:textId="77777777" w:rsidTr="003D58CD">
        <w:tc>
          <w:tcPr>
            <w:tcW w:w="1548" w:type="dxa"/>
          </w:tcPr>
          <w:p w14:paraId="66AB34F8" w14:textId="77777777" w:rsidR="00E47986" w:rsidRDefault="00E47986" w:rsidP="003D58CD">
            <w:pPr>
              <w:spacing w:line="360" w:lineRule="auto"/>
            </w:pPr>
          </w:p>
        </w:tc>
        <w:tc>
          <w:tcPr>
            <w:tcW w:w="2700" w:type="dxa"/>
          </w:tcPr>
          <w:p w14:paraId="511BF5B8" w14:textId="77777777" w:rsidR="00E47986" w:rsidRDefault="00E47986" w:rsidP="003D58CD">
            <w:pPr>
              <w:spacing w:line="360" w:lineRule="auto"/>
            </w:pPr>
          </w:p>
        </w:tc>
        <w:tc>
          <w:tcPr>
            <w:tcW w:w="4608" w:type="dxa"/>
          </w:tcPr>
          <w:p w14:paraId="38AE75B3" w14:textId="77777777" w:rsidR="00E47986" w:rsidRDefault="00E47986" w:rsidP="003D58CD">
            <w:pPr>
              <w:spacing w:line="360" w:lineRule="auto"/>
            </w:pPr>
          </w:p>
        </w:tc>
      </w:tr>
      <w:tr w:rsidR="00E47986" w:rsidRPr="004F31AD" w14:paraId="2E16DAE1" w14:textId="77777777" w:rsidTr="003D58CD">
        <w:tc>
          <w:tcPr>
            <w:tcW w:w="1548" w:type="dxa"/>
          </w:tcPr>
          <w:p w14:paraId="75C22093" w14:textId="77777777" w:rsidR="00E47986" w:rsidRDefault="00E47986" w:rsidP="003D58CD">
            <w:pPr>
              <w:spacing w:line="360" w:lineRule="auto"/>
            </w:pPr>
          </w:p>
        </w:tc>
        <w:tc>
          <w:tcPr>
            <w:tcW w:w="2700" w:type="dxa"/>
          </w:tcPr>
          <w:p w14:paraId="33689DB7" w14:textId="77777777" w:rsidR="00E47986" w:rsidRDefault="00E47986" w:rsidP="003D58CD">
            <w:pPr>
              <w:spacing w:line="360" w:lineRule="auto"/>
            </w:pPr>
          </w:p>
        </w:tc>
        <w:tc>
          <w:tcPr>
            <w:tcW w:w="4608" w:type="dxa"/>
          </w:tcPr>
          <w:p w14:paraId="4F774820" w14:textId="77777777" w:rsidR="00E47986" w:rsidRDefault="00E47986" w:rsidP="003D58CD">
            <w:pPr>
              <w:spacing w:line="360" w:lineRule="auto"/>
            </w:pPr>
          </w:p>
        </w:tc>
      </w:tr>
      <w:tr w:rsidR="00E47986" w:rsidRPr="004F31AD" w14:paraId="227384E7" w14:textId="77777777" w:rsidTr="003D58CD">
        <w:tc>
          <w:tcPr>
            <w:tcW w:w="1548" w:type="dxa"/>
          </w:tcPr>
          <w:p w14:paraId="3DD7A8C1" w14:textId="77777777" w:rsidR="00E47986" w:rsidRDefault="00E47986" w:rsidP="003D58CD">
            <w:pPr>
              <w:spacing w:line="360" w:lineRule="auto"/>
            </w:pPr>
          </w:p>
        </w:tc>
        <w:tc>
          <w:tcPr>
            <w:tcW w:w="2700" w:type="dxa"/>
          </w:tcPr>
          <w:p w14:paraId="1571C4BD" w14:textId="77777777" w:rsidR="00E47986" w:rsidRDefault="00E47986" w:rsidP="003D58CD">
            <w:pPr>
              <w:spacing w:line="360" w:lineRule="auto"/>
            </w:pPr>
          </w:p>
        </w:tc>
        <w:tc>
          <w:tcPr>
            <w:tcW w:w="4608" w:type="dxa"/>
          </w:tcPr>
          <w:p w14:paraId="48954B38" w14:textId="77777777" w:rsidR="00E47986" w:rsidRDefault="00E47986" w:rsidP="003D58CD">
            <w:pPr>
              <w:spacing w:line="360" w:lineRule="auto"/>
            </w:pPr>
          </w:p>
        </w:tc>
      </w:tr>
      <w:tr w:rsidR="00E47986" w:rsidRPr="004F31AD" w14:paraId="08121214" w14:textId="77777777" w:rsidTr="003D58CD">
        <w:tc>
          <w:tcPr>
            <w:tcW w:w="1548" w:type="dxa"/>
          </w:tcPr>
          <w:p w14:paraId="44BE586D" w14:textId="77777777" w:rsidR="00E47986" w:rsidRDefault="00E47986" w:rsidP="003D58CD">
            <w:pPr>
              <w:spacing w:line="360" w:lineRule="auto"/>
            </w:pPr>
          </w:p>
        </w:tc>
        <w:tc>
          <w:tcPr>
            <w:tcW w:w="2700" w:type="dxa"/>
          </w:tcPr>
          <w:p w14:paraId="55532483" w14:textId="77777777" w:rsidR="00E47986" w:rsidRDefault="00E47986" w:rsidP="003D58CD">
            <w:pPr>
              <w:spacing w:line="360" w:lineRule="auto"/>
            </w:pPr>
          </w:p>
        </w:tc>
        <w:tc>
          <w:tcPr>
            <w:tcW w:w="4608" w:type="dxa"/>
          </w:tcPr>
          <w:p w14:paraId="71ACAA66" w14:textId="77777777" w:rsidR="00E47986" w:rsidRDefault="00E47986" w:rsidP="003D58CD">
            <w:pPr>
              <w:spacing w:line="360" w:lineRule="auto"/>
            </w:pPr>
          </w:p>
        </w:tc>
      </w:tr>
    </w:tbl>
    <w:p w14:paraId="384C4908" w14:textId="77777777" w:rsidR="00E47986" w:rsidRDefault="00E47986" w:rsidP="00E47986"/>
    <w:p w14:paraId="619A817C" w14:textId="77777777" w:rsidR="00E47986" w:rsidRDefault="00E47986" w:rsidP="00E47986"/>
    <w:p w14:paraId="7F665A1E" w14:textId="77777777" w:rsidR="004706B7" w:rsidRDefault="004706B7" w:rsidP="00013402"/>
    <w:p w14:paraId="31421FCA" w14:textId="77777777" w:rsidR="004706B7" w:rsidRPr="004706B7" w:rsidRDefault="004706B7" w:rsidP="004706B7"/>
    <w:p w14:paraId="05C7A279" w14:textId="7B5D07B1" w:rsidR="63A90A79" w:rsidRPr="00610A34" w:rsidRDefault="00610A34" w:rsidP="490E95E0">
      <w:pPr>
        <w:rPr>
          <w:sz w:val="28"/>
          <w:szCs w:val="28"/>
        </w:rPr>
      </w:pPr>
      <w:r w:rsidRPr="00610A34">
        <w:rPr>
          <w:sz w:val="28"/>
          <w:szCs w:val="28"/>
        </w:rPr>
        <w:t>##</w:t>
      </w:r>
    </w:p>
    <w:sectPr w:rsidR="63A90A79" w:rsidRPr="00610A34">
      <w:type w:val="continuous"/>
      <w:pgSz w:w="12240" w:h="15840" w:code="1"/>
      <w:pgMar w:top="1440" w:right="144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Alvarez, Bianca S" w:date="2020-04-10T12:17:00Z" w:initials="AS">
    <w:p w14:paraId="624AA3CE" w14:textId="1E702F13" w:rsidR="00B6555E" w:rsidRDefault="00B6555E">
      <w:pPr>
        <w:pStyle w:val="Textocomentario"/>
      </w:pPr>
      <w:r>
        <w:t>maybe today? 04/10/20</w:t>
      </w:r>
      <w:r>
        <w:rPr>
          <w:rStyle w:val="Refdecomentario"/>
        </w:rPr>
        <w:annotationRef/>
      </w:r>
      <w:r>
        <w:rPr>
          <w:rStyle w:val="Refdecomentario"/>
        </w:rPr>
        <w:annotationRef/>
      </w:r>
    </w:p>
  </w:comment>
  <w:comment w:id="17" w:author="Macias, Valerie" w:date="2020-04-10T11:08:00Z" w:initials="MV">
    <w:p w14:paraId="369FC22B" w14:textId="1B323BF8" w:rsidR="00B6555E" w:rsidRDefault="00B6555E">
      <w:pPr>
        <w:pStyle w:val="Textocomentario"/>
      </w:pPr>
      <w:r>
        <w:t xml:space="preserve">I believe the Customer is Dr. Steven Roach, the Guidance Team Members are the producers and reviewers and since Dr. Roach also wrote the software, he should be in the software team members as well. </w:t>
      </w:r>
      <w:r>
        <w:rPr>
          <w:rStyle w:val="Refdecomentario"/>
        </w:rPr>
        <w:annotationRef/>
      </w:r>
      <w:r>
        <w:rPr>
          <w:rStyle w:val="Refdecomentario"/>
        </w:rPr>
        <w:annotationRef/>
      </w:r>
    </w:p>
  </w:comment>
  <w:comment w:id="22" w:author="Macias, Valerie" w:date="2020-04-19T16:08:00Z" w:initials="MV">
    <w:p w14:paraId="33D34BCE" w14:textId="459A432D" w:rsidR="00B6555E" w:rsidRDefault="00B6555E">
      <w:pPr>
        <w:pStyle w:val="Textocomentario"/>
      </w:pPr>
      <w:r>
        <w:t xml:space="preserve">Section 4 should be edited to include your test suites and test page numbers. </w:t>
      </w:r>
      <w:r>
        <w:rPr>
          <w:rStyle w:val="Refdecomentario"/>
        </w:rPr>
        <w:annotationRef/>
      </w:r>
    </w:p>
  </w:comment>
  <w:comment w:id="25" w:author="Macias, Valerie" w:date="2020-04-10T11:11:00Z" w:initials="MV">
    <w:p w14:paraId="1C0E297A" w14:textId="3F99BAE9" w:rsidR="00B6555E" w:rsidRDefault="00B6555E">
      <w:pPr>
        <w:pStyle w:val="Textocomentario"/>
      </w:pPr>
      <w:r>
        <w:t>I think it's important to specify that this test plan checks if the group 4 criteria work properly</w:t>
      </w:r>
      <w:r>
        <w:rPr>
          <w:rStyle w:val="Refdecomentario"/>
        </w:rPr>
        <w:annotationRef/>
      </w:r>
      <w:r>
        <w:rPr>
          <w:rStyle w:val="Refdecomentario"/>
        </w:rPr>
        <w:annotationRef/>
      </w:r>
    </w:p>
  </w:comment>
  <w:comment w:id="35" w:author="Alvarez, Bianca S" w:date="2020-04-11T16:59:00Z" w:initials="AS">
    <w:p w14:paraId="5DA750BC" w14:textId="7FA31603" w:rsidR="00B6555E" w:rsidRDefault="00B6555E">
      <w:pPr>
        <w:pStyle w:val="Textocomentario"/>
      </w:pPr>
      <w:r>
        <w:t>Maybe it will be better to separate compare file versions and check for duplicate rows like:</w:t>
      </w:r>
      <w:r>
        <w:rPr>
          <w:rStyle w:val="Refdecomentario"/>
        </w:rPr>
        <w:annotationRef/>
      </w:r>
      <w:r>
        <w:rPr>
          <w:rStyle w:val="Refdecomentario"/>
        </w:rPr>
        <w:annotationRef/>
      </w:r>
    </w:p>
    <w:p w14:paraId="7B05C89E" w14:textId="358CC29F" w:rsidR="00B6555E" w:rsidRDefault="00B6555E">
      <w:pPr>
        <w:pStyle w:val="Textocomentario"/>
      </w:pPr>
      <w:r>
        <w:t>Test Suite A - compare file versions</w:t>
      </w:r>
    </w:p>
    <w:p w14:paraId="0579EC48" w14:textId="77BEC07B" w:rsidR="00B6555E" w:rsidRDefault="00B6555E">
      <w:pPr>
        <w:pStyle w:val="Textocomentario"/>
      </w:pPr>
      <w:r>
        <w:t>Test Suite B - check for duplicate rows</w:t>
      </w:r>
    </w:p>
  </w:comment>
  <w:comment w:id="36" w:author="Alvarez, Bianca S" w:date="2020-04-20T19:34:00Z" w:initials="AS">
    <w:p w14:paraId="57DA3192" w14:textId="6822335F" w:rsidR="00B6555E" w:rsidRDefault="00B6555E">
      <w:pPr>
        <w:pStyle w:val="Textocomentario"/>
      </w:pPr>
      <w:r>
        <w:t>This was resolved</w:t>
      </w:r>
      <w:r>
        <w:rPr>
          <w:rStyle w:val="Refdecomentario"/>
        </w:rPr>
        <w:annotationRef/>
      </w:r>
    </w:p>
    <w:p w14:paraId="102C0284" w14:textId="6D3E722A" w:rsidR="00B6555E" w:rsidRDefault="00B6555E">
      <w:pPr>
        <w:pStyle w:val="Textocomentario"/>
      </w:pPr>
    </w:p>
  </w:comment>
  <w:comment w:id="37" w:author="Alvarez, Bianca S" w:date="2020-04-20T19:35:00Z" w:initials="AS">
    <w:p w14:paraId="60551AD0" w14:textId="59B40ABF" w:rsidR="00B6555E" w:rsidRDefault="00B6555E">
      <w:pPr>
        <w:pStyle w:val="Textocomentario"/>
      </w:pPr>
      <w:r>
        <w:t>I suggest adding the level of criticality</w:t>
      </w:r>
      <w:r>
        <w:rPr>
          <w:rStyle w:val="Refdecomentario"/>
        </w:rPr>
        <w:annotationRef/>
      </w:r>
    </w:p>
    <w:p w14:paraId="664C2E9E" w14:textId="4D1795E6" w:rsidR="00B6555E" w:rsidRDefault="00B6555E">
      <w:pPr>
        <w:pStyle w:val="Textocomentario"/>
      </w:pPr>
    </w:p>
  </w:comment>
  <w:comment w:id="38" w:author="Alvarez, Bianca S" w:date="2020-04-12T11:39:00Z" w:initials="AS">
    <w:p w14:paraId="669D4CD1" w14:textId="79B98D6F" w:rsidR="00B6555E" w:rsidRDefault="00B6555E">
      <w:pPr>
        <w:pStyle w:val="Textocomentario"/>
      </w:pPr>
      <w:r>
        <w:t>another test can be- check that Duplicate rows are highlighted in yellow, the criticality can be low or medium since it's not a critical function</w:t>
      </w:r>
      <w:r>
        <w:rPr>
          <w:rStyle w:val="Refdecomentario"/>
        </w:rPr>
        <w:annotationRef/>
      </w:r>
    </w:p>
  </w:comment>
  <w:comment w:id="39" w:author="Carlos Ivan Vargas Rodríguez" w:date="2020-04-17T00:27:00Z" w:initials="CIVR">
    <w:p w14:paraId="750BBD45" w14:textId="77777777" w:rsidR="00B6555E" w:rsidRDefault="00B6555E">
      <w:pPr>
        <w:pStyle w:val="Textocomentario"/>
      </w:pPr>
      <w:r>
        <w:rPr>
          <w:rStyle w:val="Refdecomentario"/>
        </w:rPr>
        <w:annotationRef/>
      </w:r>
      <w:r>
        <w:t>Hey Bianca, I appreciate this, but I don’t get exactly what to do for this test. I think we should talk about this so I can add it in next version.</w:t>
      </w:r>
    </w:p>
    <w:p w14:paraId="2D13504C" w14:textId="77777777" w:rsidR="00610A34" w:rsidRDefault="00610A34">
      <w:pPr>
        <w:pStyle w:val="Textocomentario"/>
      </w:pPr>
    </w:p>
    <w:p w14:paraId="107E2860" w14:textId="176C33FE" w:rsidR="00610A34" w:rsidRDefault="00610A34">
      <w:pPr>
        <w:pStyle w:val="Textocomentario"/>
      </w:pPr>
    </w:p>
  </w:comment>
  <w:comment w:id="42" w:author="Macias, Valerie" w:date="2020-04-10T11:16:00Z" w:initials="MV">
    <w:p w14:paraId="0566C0EC" w14:textId="3B45A166" w:rsidR="00B6555E" w:rsidRDefault="00B6555E">
      <w:pPr>
        <w:pStyle w:val="Textocomentario"/>
      </w:pPr>
      <w:r>
        <w:t>I think it's important to specify which table to select for expected output accuracy</w:t>
      </w:r>
      <w:r>
        <w:rPr>
          <w:rStyle w:val="Refdecomentario"/>
        </w:rPr>
        <w:annotationRef/>
      </w:r>
      <w:r>
        <w:rPr>
          <w:rStyle w:val="Refdecomentario"/>
        </w:rPr>
        <w:annotationRef/>
      </w:r>
    </w:p>
  </w:comment>
  <w:comment w:id="43" w:author="Alvarez, Bianca S" w:date="2020-04-10T12:20:00Z" w:initials="AS">
    <w:p w14:paraId="6905E3DC" w14:textId="35F47591" w:rsidR="00B6555E" w:rsidRDefault="00B6555E">
      <w:pPr>
        <w:pStyle w:val="Textocomentario"/>
      </w:pPr>
      <w:r>
        <w:t>I think the exact table to be used for each test case is mentioned below, this is just an explanation on how to run the application</w:t>
      </w:r>
      <w:r>
        <w:rPr>
          <w:rStyle w:val="Refdecomentario"/>
        </w:rPr>
        <w:annotationRef/>
      </w:r>
      <w:r>
        <w:rPr>
          <w:rStyle w:val="Refdecomentario"/>
        </w:rPr>
        <w:annotationRef/>
      </w:r>
    </w:p>
  </w:comment>
  <w:comment w:id="44" w:author="Carlos Ivan Vargas Rodríguez" w:date="2020-04-17T00:28:00Z" w:initials="CIVR">
    <w:p w14:paraId="69E33061" w14:textId="4B6E1B49" w:rsidR="00B6555E" w:rsidRDefault="00B6555E">
      <w:pPr>
        <w:pStyle w:val="Textocomentario"/>
      </w:pPr>
      <w:r>
        <w:rPr>
          <w:rStyle w:val="Refdecomentario"/>
        </w:rPr>
        <w:annotationRef/>
      </w:r>
      <w:r>
        <w:t>Hey Valeria, I actually did not add it because of the reason Bianca mentioned. I can however add it in next version if you think is really necessary.</w:t>
      </w:r>
      <w:r>
        <w:rPr>
          <w:rStyle w:val="Refdecomentario"/>
        </w:rPr>
        <w:annotationRef/>
      </w:r>
    </w:p>
  </w:comment>
  <w:comment w:id="45" w:author="Macias, Valerie" w:date="2020-04-19T16:04:00Z" w:initials="MV">
    <w:p w14:paraId="0CE4E9DA" w14:textId="1F1F0E09" w:rsidR="00B6555E" w:rsidRDefault="00B6555E">
      <w:pPr>
        <w:pStyle w:val="Textocomentario"/>
      </w:pPr>
      <w:r>
        <w:t xml:space="preserve">No, I see that now. Thank </w:t>
      </w:r>
      <w:proofErr w:type="gramStart"/>
      <w:r>
        <w:t>you Bianca and Carlos</w:t>
      </w:r>
      <w:proofErr w:type="gramEnd"/>
      <w:r>
        <w:rPr>
          <w:rStyle w:val="Refdecomentario"/>
        </w:rPr>
        <w:annotationRef/>
      </w:r>
    </w:p>
  </w:comment>
  <w:comment w:id="47" w:author="Alvarez, Bianca S" w:date="2020-04-11T18:10:00Z" w:initials="AS">
    <w:p w14:paraId="7B9CD826" w14:textId="7F0534E4" w:rsidR="00B6555E" w:rsidRDefault="00B6555E">
      <w:pPr>
        <w:pStyle w:val="Textocomentario"/>
      </w:pPr>
      <w:r>
        <w:t>I think the status should be "Passed"</w:t>
      </w:r>
      <w:r>
        <w:rPr>
          <w:rStyle w:val="Refdecomentario"/>
        </w:rPr>
        <w:annotationRef/>
      </w:r>
      <w:r>
        <w:rPr>
          <w:rStyle w:val="Refdecomentario"/>
        </w:rPr>
        <w:annotationRef/>
      </w:r>
    </w:p>
  </w:comment>
  <w:comment w:id="48" w:author="Carlos Ivan Vargas Rodríguez" w:date="2020-04-17T00:31:00Z" w:initials="CIVR">
    <w:p w14:paraId="3DE2475B" w14:textId="7F90A2FD" w:rsidR="00B6555E" w:rsidRDefault="00B6555E">
      <w:pPr>
        <w:pStyle w:val="Textocomentario"/>
      </w:pPr>
      <w:r>
        <w:rPr>
          <w:rStyle w:val="Refdecomentario"/>
        </w:rPr>
        <w:annotationRef/>
      </w:r>
      <w:r>
        <w:t>Hey Bianca, I don’t think this is the case since we are still writing the tests. These tests have not been performed by anyone. We are just designing the test plan so any other person can test the app by reading the document. Let me know what you think.</w:t>
      </w:r>
      <w:r>
        <w:rPr>
          <w:rStyle w:val="Refdecomentario"/>
        </w:rPr>
        <w:annotationRef/>
      </w:r>
    </w:p>
  </w:comment>
  <w:comment w:id="49" w:author="Alvarez, Bianca S" w:date="2020-04-20T19:36:00Z" w:initials="AS">
    <w:p w14:paraId="17348115" w14:textId="5CAD63AB" w:rsidR="00B6555E" w:rsidRDefault="00B6555E">
      <w:pPr>
        <w:pStyle w:val="Textocomentario"/>
      </w:pPr>
      <w:r>
        <w:t>I thought at first that we where also testing as a team, but I understand this, thank you for the clarification</w:t>
      </w:r>
      <w:r>
        <w:rPr>
          <w:rStyle w:val="Refdecomentario"/>
        </w:rPr>
        <w:annotationRef/>
      </w:r>
    </w:p>
  </w:comment>
  <w:comment w:id="51" w:author="Macias, Valerie" w:date="2020-04-10T11:22:00Z" w:initials="MV">
    <w:p w14:paraId="4E8C6909" w14:textId="480784BA" w:rsidR="00B6555E" w:rsidRDefault="00B6555E">
      <w:pPr>
        <w:pStyle w:val="Textocomentario"/>
      </w:pPr>
      <w:r>
        <w:t>different</w:t>
      </w:r>
      <w:r>
        <w:rPr>
          <w:rStyle w:val="Refdecomentario"/>
        </w:rPr>
        <w:annotationRef/>
      </w:r>
      <w:r>
        <w:rPr>
          <w:rStyle w:val="Refdecomentario"/>
        </w:rPr>
        <w:annotationRef/>
      </w:r>
    </w:p>
  </w:comment>
  <w:comment w:id="52" w:author="Carlos Ivan Vargas Rodríguez" w:date="2020-04-17T23:27:00Z" w:initials="CIVR">
    <w:p w14:paraId="1BC0DAEC" w14:textId="5BE8C3AE" w:rsidR="00B6555E" w:rsidRDefault="00B6555E">
      <w:pPr>
        <w:pStyle w:val="Textocomentario"/>
      </w:pPr>
      <w:r>
        <w:rPr>
          <w:rStyle w:val="Refdecomentario"/>
        </w:rPr>
        <w:annotationRef/>
      </w:r>
      <w:proofErr w:type="gramStart"/>
      <w:r>
        <w:t>Hey Valeria</w:t>
      </w:r>
      <w:proofErr w:type="gramEnd"/>
      <w:r>
        <w:t xml:space="preserve"> what you mean with this?</w:t>
      </w:r>
      <w:r>
        <w:rPr>
          <w:rStyle w:val="Refdecomentario"/>
        </w:rPr>
        <w:annotationRef/>
      </w:r>
    </w:p>
  </w:comment>
  <w:comment w:id="53" w:author="Macias, Valerie" w:date="2020-04-19T16:04:00Z" w:initials="MV">
    <w:p w14:paraId="5FF4A6B9" w14:textId="1068C18B" w:rsidR="00B6555E" w:rsidRDefault="00B6555E">
      <w:pPr>
        <w:pStyle w:val="Textocomentario"/>
      </w:pPr>
      <w:r>
        <w:t>It was just misspelled. Sorry for the confusion</w:t>
      </w:r>
      <w:r>
        <w:rPr>
          <w:rStyle w:val="Refdecomentario"/>
        </w:rPr>
        <w:annotationRef/>
      </w:r>
    </w:p>
  </w:comment>
  <w:comment w:id="55" w:author="Alvarez, Bianca S" w:date="2020-04-12T10:19:00Z" w:initials="AS">
    <w:p w14:paraId="12DBABF1" w14:textId="27AF3F20" w:rsidR="00B6555E" w:rsidRDefault="00B6555E">
      <w:pPr>
        <w:pStyle w:val="Textocomentario"/>
      </w:pPr>
      <w:r>
        <w:t xml:space="preserve">be more specific: Compare taable with itself after a cell is modified </w:t>
      </w:r>
      <w:r>
        <w:rPr>
          <w:rStyle w:val="Refdecomentario"/>
        </w:rPr>
        <w:annotationRef/>
      </w:r>
      <w:r>
        <w:rPr>
          <w:rStyle w:val="Refdecomentario"/>
        </w:rPr>
        <w:annotationRef/>
      </w:r>
    </w:p>
  </w:comment>
  <w:comment w:id="56" w:author="Alvarez, Bianca S" w:date="2020-04-12T10:22:00Z" w:initials="AS">
    <w:p w14:paraId="708AEC5B" w14:textId="66EA3AE4" w:rsidR="00B6555E" w:rsidRDefault="00B6555E">
      <w:pPr>
        <w:pStyle w:val="Textocomentario"/>
      </w:pPr>
      <w:r>
        <w:t>review objectives for the other tests</w:t>
      </w:r>
      <w:r>
        <w:rPr>
          <w:rStyle w:val="Refdecomentario"/>
        </w:rPr>
        <w:annotationRef/>
      </w:r>
      <w:r>
        <w:rPr>
          <w:rStyle w:val="Refdecomentario"/>
        </w:rPr>
        <w:annotationRef/>
      </w:r>
    </w:p>
  </w:comment>
  <w:comment w:id="57" w:author="Macias, Valerie" w:date="2020-04-10T11:23:00Z" w:initials="MV">
    <w:p w14:paraId="0EAF5E0C" w14:textId="79E2B31D" w:rsidR="00B6555E" w:rsidRDefault="00B6555E">
      <w:pPr>
        <w:pStyle w:val="Textocomentario"/>
      </w:pPr>
      <w:r>
        <w:t xml:space="preserve">I think it's important to specify the modification. </w:t>
      </w:r>
      <w:proofErr w:type="gramStart"/>
      <w:r>
        <w:t>So</w:t>
      </w:r>
      <w:proofErr w:type="gramEnd"/>
      <w:r>
        <w:t xml:space="preserve"> for example: "change the content of cell [2,1] to "test".</w:t>
      </w:r>
      <w:r>
        <w:rPr>
          <w:rStyle w:val="Refdecomentario"/>
        </w:rPr>
        <w:annotationRef/>
      </w:r>
      <w:r>
        <w:rPr>
          <w:rStyle w:val="Refdecomentario"/>
        </w:rPr>
        <w:annotationRef/>
      </w:r>
    </w:p>
  </w:comment>
  <w:comment w:id="58" w:author="Alvarez, Bianca S" w:date="2020-04-12T10:13:00Z" w:initials="AS">
    <w:p w14:paraId="547E8839" w14:textId="6023D869" w:rsidR="00B6555E" w:rsidRDefault="00B6555E">
      <w:pPr>
        <w:pStyle w:val="Textocomentario"/>
      </w:pPr>
      <w:r>
        <w:t xml:space="preserve">what is the max </w:t>
      </w:r>
      <w:proofErr w:type="gramStart"/>
      <w:r>
        <w:t>amount</w:t>
      </w:r>
      <w:proofErr w:type="gramEnd"/>
      <w:r>
        <w:t xml:space="preserve"> of mismatches?</w:t>
      </w:r>
      <w:r>
        <w:rPr>
          <w:rStyle w:val="Refdecomentario"/>
        </w:rPr>
        <w:annotationRef/>
      </w:r>
      <w:r>
        <w:rPr>
          <w:rStyle w:val="Refdecomentario"/>
        </w:rPr>
        <w:annotationRef/>
      </w:r>
    </w:p>
  </w:comment>
  <w:comment w:id="59" w:author="Carlos Ivan Vargas Rodríguez" w:date="2020-04-17T23:31:00Z" w:initials="CIVR">
    <w:p w14:paraId="65FA977A" w14:textId="711E576C" w:rsidR="00B6555E" w:rsidRDefault="00B6555E">
      <w:pPr>
        <w:pStyle w:val="Textocomentario"/>
      </w:pPr>
      <w:r>
        <w:rPr>
          <w:rStyle w:val="Refdecomentario"/>
        </w:rPr>
        <w:annotationRef/>
      </w:r>
      <w:proofErr w:type="gramStart"/>
      <w:r>
        <w:t>Hey Bianca</w:t>
      </w:r>
      <w:proofErr w:type="gramEnd"/>
      <w:r>
        <w:t xml:space="preserve"> I added this because this feature does not work well with larger amount of mismatches. I have not been able to verify what is the max amoun myself. That is why I put “it should be identify the max amount”. I have tested this </w:t>
      </w:r>
      <w:proofErr w:type="gramStart"/>
      <w:r>
        <w:t>out</w:t>
      </w:r>
      <w:proofErr w:type="gramEnd"/>
      <w:r>
        <w:t xml:space="preserve"> but I cannot find a great answer for this.</w:t>
      </w:r>
      <w:r>
        <w:rPr>
          <w:rStyle w:val="Refdecomentario"/>
        </w:rPr>
        <w:annotationRef/>
      </w:r>
    </w:p>
  </w:comment>
  <w:comment w:id="60" w:author="Alvarez, Bianca S" w:date="2020-04-20T19:37:00Z" w:initials="AS">
    <w:p w14:paraId="24643AB8" w14:textId="43EE05B7" w:rsidR="00B6555E" w:rsidRDefault="00B6555E">
      <w:pPr>
        <w:pStyle w:val="Textocomentario"/>
      </w:pPr>
      <w:proofErr w:type="gramStart"/>
      <w:r>
        <w:t>Thanks Carlos</w:t>
      </w:r>
      <w:proofErr w:type="gramEnd"/>
      <w:r>
        <w:t xml:space="preserve"> for the clarification, this is correct</w:t>
      </w:r>
      <w:r>
        <w:rPr>
          <w:rStyle w:val="Refdecomentario"/>
        </w:rPr>
        <w:annotationRef/>
      </w:r>
    </w:p>
  </w:comment>
  <w:comment w:id="61" w:author="Alvarez, Bianca S" w:date="2020-04-12T10:14:00Z" w:initials="AS">
    <w:p w14:paraId="07CDBC07" w14:textId="136E6236" w:rsidR="00B6555E" w:rsidRDefault="00B6555E">
      <w:pPr>
        <w:pStyle w:val="Textocomentario"/>
      </w:pPr>
      <w:r>
        <w:t>Add producer and reviewers</w:t>
      </w:r>
      <w:r>
        <w:rPr>
          <w:rStyle w:val="Refdecomentario"/>
        </w:rPr>
        <w:annotationRef/>
      </w:r>
      <w:r>
        <w:rPr>
          <w:rStyle w:val="Refdecomentario"/>
        </w:rPr>
        <w:annotationRef/>
      </w:r>
    </w:p>
  </w:comment>
  <w:comment w:id="62" w:author="Carlos Ivan Vargas Rodríguez" w:date="2020-04-17T23:32:00Z" w:initials="CIVR">
    <w:p w14:paraId="41507EA2" w14:textId="77777777" w:rsidR="00B6555E" w:rsidRDefault="00B6555E">
      <w:pPr>
        <w:pStyle w:val="Textocomentario"/>
      </w:pPr>
      <w:r>
        <w:rPr>
          <w:rStyle w:val="Refdecomentario"/>
        </w:rPr>
        <w:annotationRef/>
      </w:r>
      <w:r>
        <w:t>Are you sure we would be the testing team?</w:t>
      </w:r>
      <w:r>
        <w:br/>
        <w:t>Testing team include the actual people who would follow these steps to test the application. (We are just the producer of the test plan but not the testers)</w:t>
      </w:r>
      <w:r>
        <w:br/>
        <w:t>We might have to test another test plan like we did with the first one for the class… don’t you think?</w:t>
      </w:r>
      <w:r>
        <w:rPr>
          <w:rStyle w:val="Refdecomentario"/>
        </w:rPr>
        <w:annotationRef/>
      </w:r>
    </w:p>
    <w:p w14:paraId="340CC292" w14:textId="18474D50" w:rsidR="00B6555E" w:rsidRDefault="00B6555E">
      <w:pPr>
        <w:pStyle w:val="Textocomentario"/>
      </w:pPr>
      <w:r>
        <w:t>We can have a conversation about this.</w:t>
      </w:r>
    </w:p>
  </w:comment>
  <w:comment w:id="63" w:author="Alvarez, Bianca S" w:date="2020-04-20T19:38:00Z" w:initials="AS">
    <w:p w14:paraId="40FA398B" w14:textId="26E9089C" w:rsidR="00B6555E" w:rsidRDefault="00B6555E">
      <w:pPr>
        <w:pStyle w:val="Textocomentario"/>
      </w:pPr>
      <w:r>
        <w:t>Same as my comment before, I thought we were part of the testing team</w:t>
      </w:r>
      <w:r>
        <w:rPr>
          <w:rStyle w:val="Refdecomentario"/>
        </w:rPr>
        <w:annotationRef/>
      </w:r>
    </w:p>
  </w:comment>
  <w:comment w:id="65" w:author="Alvarez, Bianca S" w:date="2020-04-12T10:17:00Z" w:initials="AS">
    <w:p w14:paraId="34583C3F" w14:textId="72F64B4A" w:rsidR="00B6555E" w:rsidRDefault="00B6555E">
      <w:pPr>
        <w:pStyle w:val="Textocomentario"/>
      </w:pPr>
      <w:r>
        <w:t>I think the objective should include, compare table with itself, making a change in a disabled column</w:t>
      </w:r>
      <w:r>
        <w:rPr>
          <w:rStyle w:val="Refdecomentario"/>
        </w:rPr>
        <w:annotationRef/>
      </w:r>
      <w:r>
        <w:rPr>
          <w:rStyle w:val="Refdecomentario"/>
        </w:rPr>
        <w:annotationRef/>
      </w:r>
    </w:p>
  </w:comment>
  <w:comment w:id="66" w:author="Alvarez, Bianca S" w:date="2020-04-12T10:18:00Z" w:initials="AS">
    <w:p w14:paraId="401B0EF6" w14:textId="77777777" w:rsidR="00B6555E" w:rsidRDefault="00B6555E" w:rsidP="00ED2BB8">
      <w:pPr>
        <w:pStyle w:val="Textocomentario"/>
      </w:pPr>
      <w:r>
        <w:t>This can be part of the concluding remarks</w:t>
      </w:r>
      <w:r>
        <w:rPr>
          <w:rStyle w:val="Refdecomentario"/>
        </w:rPr>
        <w:annotationRef/>
      </w:r>
      <w:r>
        <w:rPr>
          <w:rStyle w:val="Refdecomentario"/>
        </w:rPr>
        <w:annotationRef/>
      </w:r>
    </w:p>
  </w:comment>
  <w:comment w:id="71" w:author="Alvarez, Bianca S" w:date="2020-04-12T10:26:00Z" w:initials="AS">
    <w:p w14:paraId="1E33E4DD" w14:textId="2FCD7177" w:rsidR="00B6555E" w:rsidRDefault="00B6555E">
      <w:pPr>
        <w:pStyle w:val="Textocomentario"/>
      </w:pPr>
      <w:r>
        <w:t>It might be better to provide the file of the constraint_table modified for this test</w:t>
      </w:r>
      <w:r>
        <w:rPr>
          <w:rStyle w:val="Refdecomentario"/>
        </w:rPr>
        <w:annotationRef/>
      </w:r>
    </w:p>
  </w:comment>
  <w:comment w:id="72" w:author="Alvarez, Bianca S" w:date="2020-04-20T19:39:00Z" w:initials="AS">
    <w:p w14:paraId="4C987B54" w14:textId="494E7112" w:rsidR="00B6555E" w:rsidRDefault="00B6555E">
      <w:pPr>
        <w:pStyle w:val="Textocomentario"/>
      </w:pPr>
      <w:r>
        <w:t>This is a personal decision, but this also seems correct</w:t>
      </w:r>
      <w:r>
        <w:rPr>
          <w:rStyle w:val="Refdecomentario"/>
        </w:rPr>
        <w:annotationRef/>
      </w:r>
    </w:p>
  </w:comment>
  <w:comment w:id="73" w:author="Carlos Ivan Vargas Rodríguez" w:date="2020-04-23T01:54:00Z" w:initials="CIVR">
    <w:p w14:paraId="5F4CD886" w14:textId="6640CD54" w:rsidR="00E160B1" w:rsidRDefault="00E160B1">
      <w:pPr>
        <w:pStyle w:val="Textocomentario"/>
      </w:pPr>
      <w:r>
        <w:rPr>
          <w:rStyle w:val="Refdecomentario"/>
        </w:rPr>
        <w:annotationRef/>
      </w:r>
      <w:r>
        <w:t xml:space="preserve">Hey Bianca thanks for the suggestion. However I don’t feel comfortable with adding new files to the </w:t>
      </w:r>
      <w:proofErr w:type="gramStart"/>
      <w:r>
        <w:t>tests  and</w:t>
      </w:r>
      <w:proofErr w:type="gramEnd"/>
      <w:r>
        <w:t xml:space="preserve"> the repo (other than the ones provided to us)</w:t>
      </w:r>
    </w:p>
  </w:comment>
  <w:comment w:id="74" w:author="Macias, Valerie" w:date="2020-04-10T11:26:00Z" w:initials="MV">
    <w:p w14:paraId="53008A11" w14:textId="1BFE816D" w:rsidR="00B6555E" w:rsidRDefault="00B6555E">
      <w:pPr>
        <w:pStyle w:val="Textocomentario"/>
      </w:pPr>
      <w:r>
        <w:t>Specify modifications</w:t>
      </w:r>
      <w:r>
        <w:rPr>
          <w:rStyle w:val="Refdecomentario"/>
        </w:rPr>
        <w:annotationRef/>
      </w:r>
      <w:r>
        <w:rPr>
          <w:rStyle w:val="Refdecomentario"/>
        </w:rPr>
        <w:annotationRef/>
      </w:r>
    </w:p>
  </w:comment>
  <w:comment w:id="79" w:author="Macias, Valerie" w:date="2020-04-10T11:27:00Z" w:initials="MV">
    <w:p w14:paraId="43C02B09" w14:textId="3BD3E626" w:rsidR="00B6555E" w:rsidRDefault="00B6555E">
      <w:pPr>
        <w:pStyle w:val="Textocomentario"/>
      </w:pPr>
      <w:r>
        <w:t xml:space="preserve">I think Dr. Roach said we dont' have to fill in this section if it doesn't apply to us. But I think the ease in which a user is able to compare files and check for duplicates can be tested. </w:t>
      </w:r>
      <w:r>
        <w:rPr>
          <w:rStyle w:val="Refdecomentario"/>
        </w:rPr>
        <w:annotationRef/>
      </w: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24AA3CE" w15:done="1"/>
  <w15:commentEx w15:paraId="369FC22B" w15:done="1"/>
  <w15:commentEx w15:paraId="33D34BCE" w15:done="1"/>
  <w15:commentEx w15:paraId="1C0E297A" w15:done="1"/>
  <w15:commentEx w15:paraId="0579EC48" w15:done="1"/>
  <w15:commentEx w15:paraId="102C0284" w15:paraIdParent="0579EC48" w15:done="1"/>
  <w15:commentEx w15:paraId="664C2E9E" w15:done="1"/>
  <w15:commentEx w15:paraId="669D4CD1" w15:done="1"/>
  <w15:commentEx w15:paraId="107E2860" w15:paraIdParent="669D4CD1" w15:done="1"/>
  <w15:commentEx w15:paraId="0566C0EC" w15:done="1"/>
  <w15:commentEx w15:paraId="6905E3DC" w15:paraIdParent="0566C0EC" w15:done="1"/>
  <w15:commentEx w15:paraId="69E33061" w15:paraIdParent="0566C0EC" w15:done="1"/>
  <w15:commentEx w15:paraId="0CE4E9DA" w15:paraIdParent="0566C0EC" w15:done="1"/>
  <w15:commentEx w15:paraId="7B9CD826" w15:done="1"/>
  <w15:commentEx w15:paraId="3DE2475B" w15:paraIdParent="7B9CD826" w15:done="1"/>
  <w15:commentEx w15:paraId="17348115" w15:paraIdParent="7B9CD826" w15:done="1"/>
  <w15:commentEx w15:paraId="4E8C6909" w15:done="1"/>
  <w15:commentEx w15:paraId="1BC0DAEC" w15:paraIdParent="4E8C6909" w15:done="1"/>
  <w15:commentEx w15:paraId="5FF4A6B9" w15:paraIdParent="4E8C6909" w15:done="1"/>
  <w15:commentEx w15:paraId="12DBABF1" w15:done="1"/>
  <w15:commentEx w15:paraId="708AEC5B" w15:paraIdParent="12DBABF1" w15:done="1"/>
  <w15:commentEx w15:paraId="0EAF5E0C" w15:done="1"/>
  <w15:commentEx w15:paraId="547E8839" w15:done="1"/>
  <w15:commentEx w15:paraId="65FA977A" w15:paraIdParent="547E8839" w15:done="1"/>
  <w15:commentEx w15:paraId="24643AB8" w15:paraIdParent="547E8839" w15:done="1"/>
  <w15:commentEx w15:paraId="07CDBC07" w15:done="1"/>
  <w15:commentEx w15:paraId="340CC292" w15:paraIdParent="07CDBC07" w15:done="1"/>
  <w15:commentEx w15:paraId="40FA398B" w15:paraIdParent="07CDBC07" w15:done="1"/>
  <w15:commentEx w15:paraId="34583C3F" w15:done="1"/>
  <w15:commentEx w15:paraId="401B0EF6" w15:done="1"/>
  <w15:commentEx w15:paraId="1E33E4DD" w15:done="1"/>
  <w15:commentEx w15:paraId="4C987B54" w15:paraIdParent="1E33E4DD" w15:done="1"/>
  <w15:commentEx w15:paraId="5F4CD886" w15:paraIdParent="1E33E4DD" w15:done="1"/>
  <w15:commentEx w15:paraId="53008A11" w15:done="1"/>
  <w15:commentEx w15:paraId="43C02B09" w15:done="1"/>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640D2BD" w16cex:dateUtc="2020-04-10T17:08:30Z"/>
  <w16cex:commentExtensible w16cex:durableId="4447E958" w16cex:dateUtc="2020-04-10T17:09:01Z"/>
  <w16cex:commentExtensible w16cex:durableId="57D5B051" w16cex:dateUtc="2020-04-10T17:11:13Z"/>
  <w16cex:commentExtensible w16cex:durableId="42F78575" w16cex:dateUtc="2020-04-10T17:13:28Z"/>
  <w16cex:commentExtensible w16cex:durableId="0D0E38E1" w16cex:dateUtc="2020-04-10T17:16:02Z"/>
  <w16cex:commentExtensible w16cex:durableId="7741C152" w16cex:dateUtc="2020-04-10T17:22:09Z"/>
  <w16cex:commentExtensible w16cex:durableId="79E67038" w16cex:dateUtc="2020-04-10T17:23:48Z"/>
  <w16cex:commentExtensible w16cex:durableId="36839A72" w16cex:dateUtc="2020-04-10T17:24:47Z"/>
  <w16cex:commentExtensible w16cex:durableId="7E7B0D06" w16cex:dateUtc="2020-04-10T17:26:09Z"/>
  <w16cex:commentExtensible w16cex:durableId="6AE44526" w16cex:dateUtc="2020-04-10T17:27:59Z"/>
  <w16cex:commentExtensible w16cex:durableId="393CD001" w16cex:dateUtc="2020-04-10T17:28:28Z"/>
  <w16cex:commentExtensible w16cex:durableId="585F43D4" w16cex:dateUtc="2020-04-10T17:28:47Z"/>
  <w16cex:commentExtensible w16cex:durableId="39BC7BA1" w16cex:dateUtc="2020-04-10T17:29:41Z"/>
  <w16cex:commentExtensible w16cex:durableId="7D507832" w16cex:dateUtc="2020-04-10T18:17:06Z"/>
  <w16cex:commentExtensible w16cex:durableId="48A8E812" w16cex:dateUtc="2020-04-10T18:17:22Z"/>
  <w16cex:commentExtensible w16cex:durableId="756EB2BB" w16cex:dateUtc="2020-04-10T18:17:49Z"/>
  <w16cex:commentExtensible w16cex:durableId="1463BA40" w16cex:dateUtc="2020-04-10T18:20:17Z"/>
  <w16cex:commentExtensible w16cex:durableId="699B8CC9" w16cex:dateUtc="2020-04-11T22:59:59.877Z"/>
  <w16cex:commentExtensible w16cex:durableId="3CBAAEE8" w16cex:dateUtc="2020-04-12T00:05:01.997Z"/>
  <w16cex:commentExtensible w16cex:durableId="2A7EE94C" w16cex:dateUtc="2020-04-12T00:09:13.461Z"/>
  <w16cex:commentExtensible w16cex:durableId="5EB644F9" w16cex:dateUtc="2020-04-12T00:10:38.736Z"/>
  <w16cex:commentExtensible w16cex:durableId="00FEEF2B" w16cex:dateUtc="2020-04-12T16:13:52.918Z"/>
  <w16cex:commentExtensible w16cex:durableId="0E1E324C" w16cex:dateUtc="2020-04-12T16:14:24.511Z"/>
  <w16cex:commentExtensible w16cex:durableId="63BEACB2" w16cex:dateUtc="2020-04-12T16:17:51.31Z"/>
  <w16cex:commentExtensible w16cex:durableId="58D87C99" w16cex:dateUtc="2020-04-12T16:18:22.717Z"/>
  <w16cex:commentExtensible w16cex:durableId="3AA77B30" w16cex:dateUtc="2020-04-12T16:19:30.39Z"/>
  <w16cex:commentExtensible w16cex:durableId="679557AD" w16cex:dateUtc="2020-04-12T16:22:23.21Z"/>
  <w16cex:commentExtensible w16cex:durableId="0A693820" w16cex:dateUtc="2020-04-12T16:26:23.139Z"/>
  <w16cex:commentExtensible w16cex:durableId="289B7432" w16cex:dateUtc="2020-04-12T17:39:07.837Z"/>
  <w16cex:commentExtensible w16cex:durableId="10F873C4" w16cex:dateUtc="2020-04-12T17:45:48.182Z"/>
  <w16cex:commentExtensible w16cex:durableId="2D6C4BCE" w16cex:dateUtc="2020-04-19T22:02:41.066Z"/>
  <w16cex:commentExtensible w16cex:durableId="61B3AA9B" w16cex:dateUtc="2020-04-19T22:03:28.428Z"/>
  <w16cex:commentExtensible w16cex:durableId="176EE375" w16cex:dateUtc="2020-04-19T22:04:12.574Z"/>
  <w16cex:commentExtensible w16cex:durableId="0ACD0227" w16cex:dateUtc="2020-04-19T22:04:47.479Z"/>
  <w16cex:commentExtensible w16cex:durableId="60F793D3" w16cex:dateUtc="2020-04-19T22:08:16.21Z"/>
  <w16cex:commentExtensible w16cex:durableId="066A518B" w16cex:dateUtc="2020-04-21T01:34:24.414Z"/>
  <w16cex:commentExtensible w16cex:durableId="4946A0A7" w16cex:dateUtc="2020-04-21T01:35:02.077Z"/>
  <w16cex:commentExtensible w16cex:durableId="1EF70FBB" w16cex:dateUtc="2020-04-21T01:36:23.024Z"/>
  <w16cex:commentExtensible w16cex:durableId="3C2C65BD" w16cex:dateUtc="2020-04-21T01:37:39.449Z"/>
  <w16cex:commentExtensible w16cex:durableId="2BF86627" w16cex:dateUtc="2020-04-21T01:38:12.905Z"/>
  <w16cex:commentExtensible w16cex:durableId="0D26E595" w16cex:dateUtc="2020-04-21T01:39:37.67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24AA3CE" w16cid:durableId="756EB2BB"/>
  <w16cid:commentId w16cid:paraId="369FC22B" w16cid:durableId="5640D2BD"/>
  <w16cid:commentId w16cid:paraId="33D34BCE" w16cid:durableId="60F793D3"/>
  <w16cid:commentId w16cid:paraId="1C0E297A" w16cid:durableId="57D5B051"/>
  <w16cid:commentId w16cid:paraId="0579EC48" w16cid:durableId="699B8CC9"/>
  <w16cid:commentId w16cid:paraId="102C0284" w16cid:durableId="066A518B"/>
  <w16cid:commentId w16cid:paraId="664C2E9E" w16cid:durableId="4946A0A7"/>
  <w16cid:commentId w16cid:paraId="669D4CD1" w16cid:durableId="289B7432"/>
  <w16cid:commentId w16cid:paraId="107E2860" w16cid:durableId="22437672"/>
  <w16cid:commentId w16cid:paraId="0566C0EC" w16cid:durableId="0D0E38E1"/>
  <w16cid:commentId w16cid:paraId="6905E3DC" w16cid:durableId="1463BA40"/>
  <w16cid:commentId w16cid:paraId="69E33061" w16cid:durableId="224376B7"/>
  <w16cid:commentId w16cid:paraId="0CE4E9DA" w16cid:durableId="176EE375"/>
  <w16cid:commentId w16cid:paraId="7B9CD826" w16cid:durableId="5EB644F9"/>
  <w16cid:commentId w16cid:paraId="3DE2475B" w16cid:durableId="2243776F"/>
  <w16cid:commentId w16cid:paraId="17348115" w16cid:durableId="1EF70FBB"/>
  <w16cid:commentId w16cid:paraId="4E8C6909" w16cid:durableId="7741C152"/>
  <w16cid:commentId w16cid:paraId="1BC0DAEC" w16cid:durableId="2244B9F1"/>
  <w16cid:commentId w16cid:paraId="5FF4A6B9" w16cid:durableId="0ACD0227"/>
  <w16cid:commentId w16cid:paraId="12DBABF1" w16cid:durableId="3AA77B30"/>
  <w16cid:commentId w16cid:paraId="708AEC5B" w16cid:durableId="679557AD"/>
  <w16cid:commentId w16cid:paraId="0EAF5E0C" w16cid:durableId="79E67038"/>
  <w16cid:commentId w16cid:paraId="547E8839" w16cid:durableId="00FEEF2B"/>
  <w16cid:commentId w16cid:paraId="65FA977A" w16cid:durableId="2244BAB6"/>
  <w16cid:commentId w16cid:paraId="24643AB8" w16cid:durableId="3C2C65BD"/>
  <w16cid:commentId w16cid:paraId="07CDBC07" w16cid:durableId="0E1E324C"/>
  <w16cid:commentId w16cid:paraId="340CC292" w16cid:durableId="2244BB12"/>
  <w16cid:commentId w16cid:paraId="40FA398B" w16cid:durableId="2BF86627"/>
  <w16cid:commentId w16cid:paraId="34583C3F" w16cid:durableId="63BEACB2"/>
  <w16cid:commentId w16cid:paraId="401B0EF6" w16cid:durableId="58D87C99"/>
  <w16cid:commentId w16cid:paraId="1E33E4DD" w16cid:durableId="0A693820"/>
  <w16cid:commentId w16cid:paraId="4C987B54" w16cid:durableId="0D26E595"/>
  <w16cid:commentId w16cid:paraId="5F4CD886" w16cid:durableId="224B73F3"/>
  <w16cid:commentId w16cid:paraId="53008A11" w16cid:durableId="7E7B0D06"/>
  <w16cid:commentId w16cid:paraId="43C02B09" w16cid:durableId="6AE445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D18A94" w14:textId="77777777" w:rsidR="000066ED" w:rsidRDefault="000066ED">
      <w:r>
        <w:separator/>
      </w:r>
    </w:p>
  </w:endnote>
  <w:endnote w:type="continuationSeparator" w:id="0">
    <w:p w14:paraId="6CE6F31B" w14:textId="77777777" w:rsidR="000066ED" w:rsidRDefault="000066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00" w:firstRow="0" w:lastRow="0" w:firstColumn="0" w:lastColumn="0" w:noHBand="0" w:noVBand="0"/>
    </w:tblPr>
    <w:tblGrid>
      <w:gridCol w:w="4428"/>
      <w:gridCol w:w="4428"/>
    </w:tblGrid>
    <w:tr w:rsidR="00B6555E" w14:paraId="275D5638" w14:textId="77777777">
      <w:tc>
        <w:tcPr>
          <w:tcW w:w="4428" w:type="dxa"/>
        </w:tcPr>
        <w:p w14:paraId="09D0F3E1" w14:textId="77777777" w:rsidR="00B6555E" w:rsidRDefault="00B6555E">
          <w:pPr>
            <w:pStyle w:val="Piedepgina"/>
          </w:pPr>
          <w:r>
            <w:rPr>
              <w:rFonts w:ascii="Symbol" w:eastAsia="Symbol" w:hAnsi="Symbol" w:cs="Symbol"/>
              <w:color w:val="000000"/>
            </w:rPr>
            <w:t>Ó</w:t>
          </w:r>
          <w:r>
            <w:rPr>
              <w:color w:val="000000"/>
            </w:rPr>
            <w:t xml:space="preserve"> 2019 </w:t>
          </w:r>
          <w:r w:rsidR="000066ED">
            <w:fldChar w:fldCharType="begin"/>
          </w:r>
          <w:r w:rsidR="000066ED">
            <w:instrText xml:space="preserve"> DOCPROPERTY "Company"  \* MERGEFORMAT </w:instrText>
          </w:r>
          <w:r w:rsidR="000066ED">
            <w:fldChar w:fldCharType="separate"/>
          </w:r>
          <w:r>
            <w:t>&lt;Enter team name here&gt;</w:t>
          </w:r>
          <w:r w:rsidR="000066ED">
            <w:fldChar w:fldCharType="end"/>
          </w:r>
        </w:p>
      </w:tc>
      <w:tc>
        <w:tcPr>
          <w:tcW w:w="4428" w:type="dxa"/>
        </w:tcPr>
        <w:p w14:paraId="3028C6BF" w14:textId="77777777" w:rsidR="00B6555E" w:rsidRDefault="00B6555E">
          <w:pPr>
            <w:pStyle w:val="Piedepgina"/>
            <w:jc w:val="right"/>
          </w:pPr>
          <w:r>
            <w:t>&lt;Drive:\Directory\</w:t>
          </w:r>
          <w:proofErr w:type="spellStart"/>
          <w:r>
            <w:t>Filename.ext</w:t>
          </w:r>
          <w:proofErr w:type="spellEnd"/>
          <w:r>
            <w:t>&gt;</w:t>
          </w:r>
        </w:p>
      </w:tc>
    </w:tr>
  </w:tbl>
  <w:p w14:paraId="42C16B19" w14:textId="77777777" w:rsidR="00B6555E" w:rsidRDefault="00B6555E">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B6555E" w14:paraId="68753DE3" w14:textId="77777777">
      <w:tc>
        <w:tcPr>
          <w:tcW w:w="3240" w:type="dxa"/>
        </w:tcPr>
        <w:p w14:paraId="11D36D57" w14:textId="77777777" w:rsidR="00B6555E" w:rsidRDefault="00B6555E">
          <w:pPr>
            <w:pStyle w:val="Piedepgina"/>
            <w:rPr>
              <w:b w:val="0"/>
              <w:bCs/>
            </w:rPr>
          </w:pPr>
          <w:r>
            <w:rPr>
              <w:b w:val="0"/>
              <w:bCs/>
            </w:rPr>
            <w:t>Test Plan</w:t>
          </w:r>
        </w:p>
      </w:tc>
      <w:tc>
        <w:tcPr>
          <w:tcW w:w="2880" w:type="dxa"/>
        </w:tcPr>
        <w:p w14:paraId="771655B4" w14:textId="77777777" w:rsidR="00B6555E" w:rsidRDefault="000066ED">
          <w:pPr>
            <w:pStyle w:val="Piedepgina"/>
            <w:rPr>
              <w:b w:val="0"/>
              <w:bCs/>
            </w:rPr>
          </w:pPr>
          <w:r>
            <w:fldChar w:fldCharType="begin"/>
          </w:r>
          <w:r>
            <w:instrText xml:space="preserve"> DOCPROPERTY "Company"  \* MERGEFORMAT </w:instrText>
          </w:r>
          <w:r>
            <w:fldChar w:fldCharType="separate"/>
          </w:r>
          <w:r w:rsidR="00B6555E">
            <w:t>&lt;Enter team name here&gt;</w:t>
          </w:r>
          <w:r>
            <w:fldChar w:fldCharType="end"/>
          </w:r>
        </w:p>
      </w:tc>
      <w:tc>
        <w:tcPr>
          <w:tcW w:w="1980" w:type="dxa"/>
        </w:tcPr>
        <w:p w14:paraId="2EE2D5F3" w14:textId="77777777" w:rsidR="00B6555E" w:rsidRDefault="00B6555E">
          <w:pPr>
            <w:pStyle w:val="Piedepgina"/>
          </w:pPr>
          <w:r>
            <w:t>&lt;date&gt;</w:t>
          </w:r>
        </w:p>
      </w:tc>
      <w:tc>
        <w:tcPr>
          <w:tcW w:w="900" w:type="dxa"/>
        </w:tcPr>
        <w:p w14:paraId="4F3692FC" w14:textId="77777777" w:rsidR="00B6555E" w:rsidRDefault="00B6555E">
          <w:pPr>
            <w:pStyle w:val="Piedepgina"/>
            <w:rPr>
              <w:b w:val="0"/>
              <w:bCs/>
            </w:rPr>
          </w:pPr>
          <w:r>
            <w:rPr>
              <w:b w:val="0"/>
              <w:bCs/>
            </w:rPr>
            <w:t>Page</w:t>
          </w:r>
        </w:p>
        <w:p w14:paraId="7BB1A0DD" w14:textId="77777777" w:rsidR="00B6555E" w:rsidRDefault="00B6555E">
          <w:pPr>
            <w:pStyle w:val="Piedepgina"/>
            <w:rPr>
              <w:b w:val="0"/>
              <w:bC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14:paraId="74D41430" w14:textId="77777777" w:rsidR="00B6555E" w:rsidRDefault="00B6555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3060"/>
      <w:gridCol w:w="2880"/>
      <w:gridCol w:w="1980"/>
      <w:gridCol w:w="1080"/>
    </w:tblGrid>
    <w:tr w:rsidR="00B6555E" w14:paraId="4A2986D1" w14:textId="77777777">
      <w:trPr>
        <w:trHeight w:hRule="exact" w:val="552"/>
      </w:trPr>
      <w:tc>
        <w:tcPr>
          <w:tcW w:w="3060" w:type="dxa"/>
        </w:tcPr>
        <w:p w14:paraId="1761C9F1" w14:textId="77777777" w:rsidR="00B6555E" w:rsidRDefault="00B6555E">
          <w:pPr>
            <w:pStyle w:val="Piedepgina"/>
            <w:spacing w:before="80"/>
            <w:rPr>
              <w:bCs/>
            </w:rPr>
          </w:pPr>
          <w:r>
            <w:t>Test Plan</w:t>
          </w:r>
        </w:p>
        <w:p w14:paraId="1D8CD9ED" w14:textId="77777777" w:rsidR="00B6555E" w:rsidRDefault="00B6555E">
          <w:pPr>
            <w:pStyle w:val="Piedepgina"/>
            <w:spacing w:before="80"/>
          </w:pPr>
        </w:p>
        <w:p w14:paraId="3F91157D" w14:textId="77777777" w:rsidR="00B6555E" w:rsidRDefault="00B6555E">
          <w:pPr>
            <w:pStyle w:val="Piedepgina"/>
            <w:spacing w:before="80"/>
          </w:pPr>
        </w:p>
      </w:tc>
      <w:tc>
        <w:tcPr>
          <w:tcW w:w="2880" w:type="dxa"/>
        </w:tcPr>
        <w:p w14:paraId="3BF245AF" w14:textId="77777777" w:rsidR="00B6555E" w:rsidRDefault="000066ED">
          <w:pPr>
            <w:pStyle w:val="Piedepgina"/>
            <w:spacing w:before="80"/>
            <w:rPr>
              <w:bCs/>
            </w:rPr>
          </w:pPr>
          <w:r>
            <w:fldChar w:fldCharType="begin"/>
          </w:r>
          <w:r>
            <w:instrText xml:space="preserve"> DOCPROPERTY "Compan</w:instrText>
          </w:r>
          <w:r>
            <w:instrText xml:space="preserve">y"  \* MERGEFORMAT </w:instrText>
          </w:r>
          <w:r>
            <w:fldChar w:fldCharType="separate"/>
          </w:r>
          <w:r w:rsidR="00B6555E">
            <w:t>&lt;Enter team name here&gt;</w:t>
          </w:r>
          <w:r>
            <w:fldChar w:fldCharType="end"/>
          </w:r>
        </w:p>
      </w:tc>
      <w:tc>
        <w:tcPr>
          <w:tcW w:w="1980" w:type="dxa"/>
        </w:tcPr>
        <w:p w14:paraId="58682C48" w14:textId="77777777" w:rsidR="00B6555E" w:rsidRDefault="00B6555E">
          <w:pPr>
            <w:pStyle w:val="Piedepgina"/>
            <w:spacing w:before="80"/>
            <w:rPr>
              <w:bCs/>
            </w:rPr>
          </w:pPr>
          <w:r>
            <w:rPr>
              <w:bCs/>
            </w:rPr>
            <w:t>Date</w:t>
          </w:r>
        </w:p>
        <w:p w14:paraId="2F779A9A" w14:textId="11B327E8" w:rsidR="00B6555E" w:rsidRDefault="00B6555E">
          <w:pPr>
            <w:pStyle w:val="Piedepgina"/>
            <w:spacing w:before="80"/>
            <w:rPr>
              <w:b w:val="0"/>
              <w:bCs/>
            </w:rPr>
          </w:pPr>
          <w:r>
            <w:rPr>
              <w:b w:val="0"/>
              <w:bCs/>
            </w:rPr>
            <w:fldChar w:fldCharType="begin"/>
          </w:r>
          <w:r>
            <w:rPr>
              <w:b w:val="0"/>
              <w:bCs/>
            </w:rPr>
            <w:instrText xml:space="preserve"> DATE \@ "M/d/yyyy" </w:instrText>
          </w:r>
          <w:r>
            <w:rPr>
              <w:b w:val="0"/>
              <w:bCs/>
            </w:rPr>
            <w:fldChar w:fldCharType="separate"/>
          </w:r>
          <w:r w:rsidR="00867DAF">
            <w:rPr>
              <w:b w:val="0"/>
              <w:bCs/>
              <w:noProof/>
            </w:rPr>
            <w:t>4/23/2020</w:t>
          </w:r>
          <w:r>
            <w:rPr>
              <w:b w:val="0"/>
              <w:bCs/>
            </w:rPr>
            <w:fldChar w:fldCharType="end"/>
          </w:r>
          <w:r>
            <w:rPr>
              <w:b w:val="0"/>
              <w:bCs/>
            </w:rPr>
            <w:t xml:space="preserve">   </w:t>
          </w:r>
          <w:r>
            <w:rPr>
              <w:b w:val="0"/>
              <w:bCs/>
            </w:rPr>
            <w:fldChar w:fldCharType="begin"/>
          </w:r>
          <w:r>
            <w:rPr>
              <w:b w:val="0"/>
              <w:bCs/>
            </w:rPr>
            <w:instrText xml:space="preserve"> TIME \@ "h:mm AM/PM" </w:instrText>
          </w:r>
          <w:r>
            <w:rPr>
              <w:b w:val="0"/>
              <w:bCs/>
            </w:rPr>
            <w:fldChar w:fldCharType="separate"/>
          </w:r>
          <w:r w:rsidR="00867DAF">
            <w:rPr>
              <w:b w:val="0"/>
              <w:bCs/>
              <w:noProof/>
            </w:rPr>
            <w:t>2:48 AM</w:t>
          </w:r>
          <w:r>
            <w:rPr>
              <w:b w:val="0"/>
              <w:bCs/>
            </w:rPr>
            <w:fldChar w:fldCharType="end"/>
          </w:r>
        </w:p>
      </w:tc>
      <w:tc>
        <w:tcPr>
          <w:tcW w:w="1080" w:type="dxa"/>
        </w:tcPr>
        <w:p w14:paraId="1A72D49F" w14:textId="77777777" w:rsidR="00B6555E" w:rsidRDefault="00B6555E">
          <w:pPr>
            <w:pStyle w:val="Piedepgina"/>
            <w:spacing w:before="80"/>
            <w:rPr>
              <w:bCs/>
            </w:rPr>
          </w:pPr>
          <w:r>
            <w:rPr>
              <w:bCs/>
            </w:rPr>
            <w:t>Page</w:t>
          </w:r>
        </w:p>
        <w:p w14:paraId="4253A6F6" w14:textId="77777777" w:rsidR="00B6555E" w:rsidRDefault="00B6555E">
          <w:pPr>
            <w:pStyle w:val="Piedepgina"/>
            <w:spacing w:before="80"/>
          </w:pPr>
          <w:r>
            <w:rPr>
              <w:b w:val="0"/>
              <w:bCs/>
            </w:rPr>
            <w:fldChar w:fldCharType="begin"/>
          </w:r>
          <w:r>
            <w:rPr>
              <w:b w:val="0"/>
              <w:bCs/>
            </w:rPr>
            <w:instrText xml:space="preserve">page </w:instrText>
          </w:r>
          <w:r>
            <w:rPr>
              <w:b w:val="0"/>
              <w:bCs/>
            </w:rPr>
            <w:fldChar w:fldCharType="separate"/>
          </w:r>
          <w:r>
            <w:rPr>
              <w:b w:val="0"/>
              <w:bCs/>
              <w:noProof/>
            </w:rPr>
            <w:t>ii</w:t>
          </w:r>
          <w:r>
            <w:rPr>
              <w:b w:val="0"/>
              <w:bCs/>
            </w:rPr>
            <w:fldChar w:fldCharType="end"/>
          </w:r>
          <w:r>
            <w:t xml:space="preserve"> </w:t>
          </w:r>
        </w:p>
        <w:p w14:paraId="1E3904FC" w14:textId="77777777" w:rsidR="00B6555E" w:rsidRDefault="00B6555E">
          <w:pPr>
            <w:pStyle w:val="Piedepgina"/>
            <w:spacing w:before="80"/>
          </w:pPr>
        </w:p>
        <w:p w14:paraId="0C80F451" w14:textId="77777777" w:rsidR="00B6555E" w:rsidRDefault="00B6555E">
          <w:pPr>
            <w:pStyle w:val="Piedepgina"/>
            <w:spacing w:before="80"/>
          </w:pPr>
        </w:p>
      </w:tc>
    </w:tr>
  </w:tbl>
  <w:p w14:paraId="3625CD07" w14:textId="77777777" w:rsidR="00B6555E" w:rsidRDefault="00B6555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B6555E" w14:paraId="288BD017" w14:textId="77777777">
      <w:tc>
        <w:tcPr>
          <w:tcW w:w="3240" w:type="dxa"/>
        </w:tcPr>
        <w:p w14:paraId="7DA2116F" w14:textId="77777777" w:rsidR="00B6555E" w:rsidRDefault="00B6555E">
          <w:pPr>
            <w:pStyle w:val="Piedepgina"/>
            <w:rPr>
              <w:b w:val="0"/>
              <w:bCs/>
            </w:rPr>
          </w:pPr>
          <w:r>
            <w:rPr>
              <w:b w:val="0"/>
              <w:bCs/>
            </w:rPr>
            <w:t>Test Plan</w:t>
          </w:r>
        </w:p>
      </w:tc>
      <w:tc>
        <w:tcPr>
          <w:tcW w:w="2880" w:type="dxa"/>
        </w:tcPr>
        <w:p w14:paraId="4D83D200" w14:textId="77777777" w:rsidR="00B6555E" w:rsidRDefault="000066ED">
          <w:pPr>
            <w:pStyle w:val="Piedepgina"/>
            <w:rPr>
              <w:b w:val="0"/>
              <w:bCs/>
            </w:rPr>
          </w:pPr>
          <w:r>
            <w:fldChar w:fldCharType="begin"/>
          </w:r>
          <w:r>
            <w:instrText xml:space="preserve"> DOCPROPERTY "Company"  \* MERGEFORMAT </w:instrText>
          </w:r>
          <w:r>
            <w:fldChar w:fldCharType="separate"/>
          </w:r>
          <w:r w:rsidR="00B6555E">
            <w:t>&lt;Enter team name here&gt;</w:t>
          </w:r>
          <w:r>
            <w:fldChar w:fldCharType="end"/>
          </w:r>
        </w:p>
      </w:tc>
      <w:tc>
        <w:tcPr>
          <w:tcW w:w="1980" w:type="dxa"/>
        </w:tcPr>
        <w:p w14:paraId="551C1B72" w14:textId="77777777" w:rsidR="00B6555E" w:rsidRDefault="00B6555E">
          <w:pPr>
            <w:pStyle w:val="Piedepgina"/>
          </w:pPr>
          <w:r>
            <w:t>&lt;date&gt;</w:t>
          </w:r>
        </w:p>
      </w:tc>
      <w:tc>
        <w:tcPr>
          <w:tcW w:w="900" w:type="dxa"/>
        </w:tcPr>
        <w:p w14:paraId="3255CF43" w14:textId="77777777" w:rsidR="00B6555E" w:rsidRDefault="00B6555E">
          <w:pPr>
            <w:pStyle w:val="Piedepgina"/>
            <w:rPr>
              <w:b w:val="0"/>
              <w:bCs/>
            </w:rPr>
          </w:pPr>
          <w:r>
            <w:rPr>
              <w:b w:val="0"/>
              <w:bCs/>
            </w:rPr>
            <w:t>Page</w:t>
          </w:r>
        </w:p>
        <w:p w14:paraId="20FD17EE" w14:textId="77777777" w:rsidR="00B6555E" w:rsidRDefault="00B6555E">
          <w:pPr>
            <w:pStyle w:val="Piedepgina"/>
            <w:rPr>
              <w:b w:val="0"/>
              <w:bC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14:paraId="16BAD8E7" w14:textId="77777777" w:rsidR="00B6555E" w:rsidRDefault="00B6555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B6555E" w14:paraId="4D27C513" w14:textId="77777777">
      <w:tc>
        <w:tcPr>
          <w:tcW w:w="3240" w:type="dxa"/>
        </w:tcPr>
        <w:p w14:paraId="0C77076A" w14:textId="77777777" w:rsidR="00B6555E" w:rsidRDefault="00B6555E">
          <w:pPr>
            <w:pStyle w:val="Piedepgina"/>
            <w:rPr>
              <w:b w:val="0"/>
              <w:bCs/>
            </w:rPr>
          </w:pPr>
          <w:r>
            <w:rPr>
              <w:b w:val="0"/>
              <w:bCs/>
            </w:rPr>
            <w:t>Test Plan</w:t>
          </w:r>
        </w:p>
      </w:tc>
      <w:tc>
        <w:tcPr>
          <w:tcW w:w="2880" w:type="dxa"/>
        </w:tcPr>
        <w:p w14:paraId="4D642255" w14:textId="77777777" w:rsidR="00B6555E" w:rsidRDefault="000066ED">
          <w:pPr>
            <w:pStyle w:val="Piedepgina"/>
            <w:rPr>
              <w:b w:val="0"/>
              <w:bCs/>
            </w:rPr>
          </w:pPr>
          <w:r>
            <w:fldChar w:fldCharType="begin"/>
          </w:r>
          <w:r>
            <w:instrText xml:space="preserve"> DOCPROPERTY "Company"  \* MERGEFORMAT </w:instrText>
          </w:r>
          <w:r>
            <w:fldChar w:fldCharType="separate"/>
          </w:r>
          <w:r w:rsidR="00B6555E">
            <w:t>&lt;Enter team name here&gt;</w:t>
          </w:r>
          <w:r>
            <w:fldChar w:fldCharType="end"/>
          </w:r>
        </w:p>
      </w:tc>
      <w:tc>
        <w:tcPr>
          <w:tcW w:w="1980" w:type="dxa"/>
        </w:tcPr>
        <w:p w14:paraId="1585F2E5" w14:textId="77777777" w:rsidR="00B6555E" w:rsidRDefault="00B6555E">
          <w:pPr>
            <w:pStyle w:val="Piedepgina"/>
          </w:pPr>
          <w:r>
            <w:t>&lt;date&gt;</w:t>
          </w:r>
        </w:p>
      </w:tc>
      <w:tc>
        <w:tcPr>
          <w:tcW w:w="900" w:type="dxa"/>
        </w:tcPr>
        <w:p w14:paraId="4EC3F0C4" w14:textId="77777777" w:rsidR="00B6555E" w:rsidRDefault="00B6555E">
          <w:pPr>
            <w:pStyle w:val="Piedepgina"/>
            <w:rPr>
              <w:b w:val="0"/>
              <w:bCs/>
            </w:rPr>
          </w:pPr>
          <w:r>
            <w:rPr>
              <w:b w:val="0"/>
              <w:bCs/>
            </w:rPr>
            <w:t>Page</w:t>
          </w:r>
        </w:p>
        <w:p w14:paraId="4DF8642C" w14:textId="77777777" w:rsidR="00B6555E" w:rsidRDefault="00B6555E">
          <w:pPr>
            <w:pStyle w:val="Piedepgina"/>
            <w:rPr>
              <w:b w:val="0"/>
              <w:bC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14:paraId="09C0429F" w14:textId="77777777" w:rsidR="00B6555E" w:rsidRDefault="00B6555E">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B6555E" w14:paraId="1B9A36AD" w14:textId="77777777">
      <w:tc>
        <w:tcPr>
          <w:tcW w:w="3240" w:type="dxa"/>
        </w:tcPr>
        <w:p w14:paraId="2140484F" w14:textId="77777777" w:rsidR="00B6555E" w:rsidRDefault="00B6555E">
          <w:pPr>
            <w:pStyle w:val="Piedepgina"/>
            <w:rPr>
              <w:b w:val="0"/>
              <w:bCs/>
            </w:rPr>
          </w:pPr>
          <w:r>
            <w:rPr>
              <w:b w:val="0"/>
              <w:bCs/>
            </w:rPr>
            <w:t>Test Plan</w:t>
          </w:r>
        </w:p>
      </w:tc>
      <w:tc>
        <w:tcPr>
          <w:tcW w:w="2880" w:type="dxa"/>
        </w:tcPr>
        <w:p w14:paraId="3A22C37C" w14:textId="77777777" w:rsidR="00B6555E" w:rsidRDefault="000066ED">
          <w:pPr>
            <w:pStyle w:val="Piedepgina"/>
            <w:rPr>
              <w:b w:val="0"/>
              <w:bCs/>
            </w:rPr>
          </w:pPr>
          <w:r>
            <w:fldChar w:fldCharType="begin"/>
          </w:r>
          <w:r>
            <w:instrText xml:space="preserve"> DOCPROPERTY "Company"  \* MERGEFORMAT </w:instrText>
          </w:r>
          <w:r>
            <w:fldChar w:fldCharType="separate"/>
          </w:r>
          <w:r w:rsidR="00B6555E">
            <w:t>&lt;Enter team name here&gt;</w:t>
          </w:r>
          <w:r>
            <w:fldChar w:fldCharType="end"/>
          </w:r>
        </w:p>
      </w:tc>
      <w:tc>
        <w:tcPr>
          <w:tcW w:w="1980" w:type="dxa"/>
        </w:tcPr>
        <w:p w14:paraId="62B23C25" w14:textId="77777777" w:rsidR="00B6555E" w:rsidRDefault="00B6555E">
          <w:pPr>
            <w:pStyle w:val="Piedepgina"/>
          </w:pPr>
          <w:r>
            <w:t>&lt;date&gt;</w:t>
          </w:r>
        </w:p>
      </w:tc>
      <w:tc>
        <w:tcPr>
          <w:tcW w:w="900" w:type="dxa"/>
        </w:tcPr>
        <w:p w14:paraId="6ABA37F2" w14:textId="77777777" w:rsidR="00B6555E" w:rsidRDefault="00B6555E">
          <w:pPr>
            <w:pStyle w:val="Piedepgina"/>
            <w:rPr>
              <w:b w:val="0"/>
              <w:bCs/>
            </w:rPr>
          </w:pPr>
          <w:r>
            <w:rPr>
              <w:b w:val="0"/>
              <w:bCs/>
            </w:rPr>
            <w:t>Page</w:t>
          </w:r>
        </w:p>
        <w:p w14:paraId="05013D52" w14:textId="77777777" w:rsidR="00B6555E" w:rsidRDefault="00B6555E">
          <w:pPr>
            <w:pStyle w:val="Piedepgina"/>
            <w:rPr>
              <w:b w:val="0"/>
              <w:bC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14:paraId="0630540E" w14:textId="77777777" w:rsidR="00B6555E" w:rsidRDefault="00B6555E">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B6555E" w14:paraId="619B31C1" w14:textId="77777777">
      <w:tc>
        <w:tcPr>
          <w:tcW w:w="3240" w:type="dxa"/>
        </w:tcPr>
        <w:p w14:paraId="790C66B6" w14:textId="77777777" w:rsidR="00B6555E" w:rsidRDefault="00B6555E">
          <w:pPr>
            <w:pStyle w:val="Piedepgina"/>
            <w:rPr>
              <w:b w:val="0"/>
              <w:bCs/>
            </w:rPr>
          </w:pPr>
          <w:r>
            <w:rPr>
              <w:b w:val="0"/>
              <w:bCs/>
            </w:rPr>
            <w:t>Test Plan</w:t>
          </w:r>
        </w:p>
      </w:tc>
      <w:tc>
        <w:tcPr>
          <w:tcW w:w="2880" w:type="dxa"/>
        </w:tcPr>
        <w:p w14:paraId="6BCD3B24" w14:textId="77777777" w:rsidR="00B6555E" w:rsidRDefault="000066ED">
          <w:pPr>
            <w:pStyle w:val="Piedepgina"/>
            <w:rPr>
              <w:b w:val="0"/>
              <w:bCs/>
            </w:rPr>
          </w:pPr>
          <w:r>
            <w:fldChar w:fldCharType="begin"/>
          </w:r>
          <w:r>
            <w:instrText xml:space="preserve"> DOCPROPERTY "Company"  \* MERGEFORMAT </w:instrText>
          </w:r>
          <w:r>
            <w:fldChar w:fldCharType="separate"/>
          </w:r>
          <w:r w:rsidR="00B6555E">
            <w:t>&lt;Enter team name here&gt;</w:t>
          </w:r>
          <w:r>
            <w:fldChar w:fldCharType="end"/>
          </w:r>
        </w:p>
      </w:tc>
      <w:tc>
        <w:tcPr>
          <w:tcW w:w="1980" w:type="dxa"/>
        </w:tcPr>
        <w:p w14:paraId="3B62CAFD" w14:textId="77777777" w:rsidR="00B6555E" w:rsidRDefault="00B6555E">
          <w:pPr>
            <w:pStyle w:val="Piedepgina"/>
          </w:pPr>
          <w:r>
            <w:t>&lt;date&gt;</w:t>
          </w:r>
        </w:p>
      </w:tc>
      <w:tc>
        <w:tcPr>
          <w:tcW w:w="900" w:type="dxa"/>
        </w:tcPr>
        <w:p w14:paraId="58122FF0" w14:textId="77777777" w:rsidR="00B6555E" w:rsidRDefault="00B6555E">
          <w:pPr>
            <w:pStyle w:val="Piedepgina"/>
            <w:rPr>
              <w:b w:val="0"/>
              <w:bCs/>
            </w:rPr>
          </w:pPr>
          <w:r>
            <w:rPr>
              <w:b w:val="0"/>
              <w:bCs/>
            </w:rPr>
            <w:t>Page</w:t>
          </w:r>
        </w:p>
        <w:p w14:paraId="4CC5F6D5" w14:textId="77777777" w:rsidR="00B6555E" w:rsidRDefault="00B6555E">
          <w:pPr>
            <w:pStyle w:val="Piedepgina"/>
            <w:rPr>
              <w:b w:val="0"/>
              <w:bC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14:paraId="19D093EE" w14:textId="77777777" w:rsidR="00B6555E" w:rsidRDefault="00B6555E">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B6555E" w14:paraId="2F480BD8" w14:textId="77777777">
      <w:tc>
        <w:tcPr>
          <w:tcW w:w="3240" w:type="dxa"/>
        </w:tcPr>
        <w:p w14:paraId="4EF56A76" w14:textId="77777777" w:rsidR="00B6555E" w:rsidRDefault="00B6555E">
          <w:pPr>
            <w:pStyle w:val="Piedepgina"/>
            <w:rPr>
              <w:b w:val="0"/>
              <w:bCs/>
            </w:rPr>
          </w:pPr>
          <w:r>
            <w:rPr>
              <w:b w:val="0"/>
              <w:bCs/>
            </w:rPr>
            <w:t>Test Plan</w:t>
          </w:r>
        </w:p>
      </w:tc>
      <w:tc>
        <w:tcPr>
          <w:tcW w:w="2880" w:type="dxa"/>
        </w:tcPr>
        <w:p w14:paraId="3802047D" w14:textId="77777777" w:rsidR="00B6555E" w:rsidRDefault="000066ED">
          <w:pPr>
            <w:pStyle w:val="Piedepgina"/>
            <w:rPr>
              <w:b w:val="0"/>
              <w:bCs/>
            </w:rPr>
          </w:pPr>
          <w:r>
            <w:fldChar w:fldCharType="begin"/>
          </w:r>
          <w:r>
            <w:instrText xml:space="preserve"> DOCPROPERTY "Company"  \* MERGEFORMAT </w:instrText>
          </w:r>
          <w:r>
            <w:fldChar w:fldCharType="separate"/>
          </w:r>
          <w:r w:rsidR="00B6555E">
            <w:t>&lt;Enter team name here&gt;</w:t>
          </w:r>
          <w:r>
            <w:fldChar w:fldCharType="end"/>
          </w:r>
        </w:p>
      </w:tc>
      <w:tc>
        <w:tcPr>
          <w:tcW w:w="1980" w:type="dxa"/>
        </w:tcPr>
        <w:p w14:paraId="4072FE29" w14:textId="77777777" w:rsidR="00B6555E" w:rsidRDefault="00B6555E">
          <w:pPr>
            <w:pStyle w:val="Piedepgina"/>
          </w:pPr>
          <w:r>
            <w:t>&lt;date&gt;</w:t>
          </w:r>
        </w:p>
      </w:tc>
      <w:tc>
        <w:tcPr>
          <w:tcW w:w="900" w:type="dxa"/>
        </w:tcPr>
        <w:p w14:paraId="168D4111" w14:textId="77777777" w:rsidR="00B6555E" w:rsidRDefault="00B6555E">
          <w:pPr>
            <w:pStyle w:val="Piedepgina"/>
            <w:rPr>
              <w:b w:val="0"/>
              <w:bCs/>
            </w:rPr>
          </w:pPr>
          <w:r>
            <w:rPr>
              <w:b w:val="0"/>
              <w:bCs/>
            </w:rPr>
            <w:t>Page</w:t>
          </w:r>
        </w:p>
        <w:p w14:paraId="4405D84E" w14:textId="77777777" w:rsidR="00B6555E" w:rsidRDefault="00B6555E">
          <w:pPr>
            <w:pStyle w:val="Piedepgina"/>
            <w:rPr>
              <w:b w:val="0"/>
              <w:bC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14:paraId="79FB1955" w14:textId="77777777" w:rsidR="00B6555E" w:rsidRDefault="00B6555E">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610A34" w14:paraId="3D532821" w14:textId="77777777">
      <w:tc>
        <w:tcPr>
          <w:tcW w:w="3240" w:type="dxa"/>
        </w:tcPr>
        <w:p w14:paraId="4AEBB7B7" w14:textId="77777777" w:rsidR="00610A34" w:rsidRDefault="00610A34">
          <w:pPr>
            <w:pStyle w:val="Piedepgina"/>
            <w:rPr>
              <w:b w:val="0"/>
              <w:bCs/>
            </w:rPr>
          </w:pPr>
          <w:r>
            <w:rPr>
              <w:b w:val="0"/>
              <w:bCs/>
            </w:rPr>
            <w:t>Test Plan</w:t>
          </w:r>
        </w:p>
      </w:tc>
      <w:tc>
        <w:tcPr>
          <w:tcW w:w="2880" w:type="dxa"/>
        </w:tcPr>
        <w:p w14:paraId="4FF3B508" w14:textId="77777777" w:rsidR="00610A34" w:rsidRDefault="00610A34">
          <w:pPr>
            <w:pStyle w:val="Piedepgina"/>
            <w:rPr>
              <w:b w:val="0"/>
              <w:bCs/>
            </w:rPr>
          </w:pPr>
          <w:fldSimple w:instr=" DOCPROPERTY &quot;Company&quot;  \* MERGEFORMAT ">
            <w:r>
              <w:t>&lt;Enter team name here&gt;</w:t>
            </w:r>
          </w:fldSimple>
        </w:p>
      </w:tc>
      <w:tc>
        <w:tcPr>
          <w:tcW w:w="1980" w:type="dxa"/>
        </w:tcPr>
        <w:p w14:paraId="5374CDAB" w14:textId="77777777" w:rsidR="00610A34" w:rsidRDefault="00610A34">
          <w:pPr>
            <w:pStyle w:val="Piedepgina"/>
          </w:pPr>
          <w:r>
            <w:t>&lt;date&gt;</w:t>
          </w:r>
        </w:p>
      </w:tc>
      <w:tc>
        <w:tcPr>
          <w:tcW w:w="900" w:type="dxa"/>
        </w:tcPr>
        <w:p w14:paraId="43030A30" w14:textId="77777777" w:rsidR="00610A34" w:rsidRDefault="00610A34">
          <w:pPr>
            <w:pStyle w:val="Piedepgina"/>
            <w:rPr>
              <w:b w:val="0"/>
              <w:bCs/>
            </w:rPr>
          </w:pPr>
          <w:r>
            <w:rPr>
              <w:b w:val="0"/>
              <w:bCs/>
            </w:rPr>
            <w:t>Page</w:t>
          </w:r>
        </w:p>
        <w:p w14:paraId="66AAB0F2" w14:textId="77777777" w:rsidR="00610A34" w:rsidRDefault="00610A34">
          <w:pPr>
            <w:pStyle w:val="Piedepgina"/>
            <w:rPr>
              <w:b w:val="0"/>
              <w:bC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14:paraId="3A374943" w14:textId="77777777" w:rsidR="00610A34" w:rsidRDefault="00610A34">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B6555E" w14:paraId="1A969040" w14:textId="77777777">
      <w:tc>
        <w:tcPr>
          <w:tcW w:w="3240" w:type="dxa"/>
        </w:tcPr>
        <w:p w14:paraId="550E42F8" w14:textId="77777777" w:rsidR="00B6555E" w:rsidRDefault="00B6555E">
          <w:pPr>
            <w:pStyle w:val="Piedepgina"/>
            <w:rPr>
              <w:b w:val="0"/>
              <w:bCs/>
            </w:rPr>
          </w:pPr>
          <w:r>
            <w:rPr>
              <w:b w:val="0"/>
              <w:bCs/>
            </w:rPr>
            <w:t>Test Plan</w:t>
          </w:r>
        </w:p>
      </w:tc>
      <w:tc>
        <w:tcPr>
          <w:tcW w:w="2880" w:type="dxa"/>
        </w:tcPr>
        <w:p w14:paraId="1F2C0FEB" w14:textId="77777777" w:rsidR="00B6555E" w:rsidRDefault="000066ED">
          <w:pPr>
            <w:pStyle w:val="Piedepgina"/>
            <w:rPr>
              <w:b w:val="0"/>
              <w:bCs/>
            </w:rPr>
          </w:pPr>
          <w:r>
            <w:fldChar w:fldCharType="begin"/>
          </w:r>
          <w:r>
            <w:instrText xml:space="preserve"> DOCPROPERTY "Company"  \* MERGEFORMAT </w:instrText>
          </w:r>
          <w:r>
            <w:fldChar w:fldCharType="separate"/>
          </w:r>
          <w:r w:rsidR="00B6555E">
            <w:t>&lt;Enter team name here&gt;</w:t>
          </w:r>
          <w:r>
            <w:fldChar w:fldCharType="end"/>
          </w:r>
        </w:p>
      </w:tc>
      <w:tc>
        <w:tcPr>
          <w:tcW w:w="1980" w:type="dxa"/>
        </w:tcPr>
        <w:p w14:paraId="786B6C74" w14:textId="77777777" w:rsidR="00B6555E" w:rsidRDefault="00B6555E">
          <w:pPr>
            <w:pStyle w:val="Piedepgina"/>
          </w:pPr>
          <w:r>
            <w:t>&lt;date&gt;</w:t>
          </w:r>
        </w:p>
      </w:tc>
      <w:tc>
        <w:tcPr>
          <w:tcW w:w="900" w:type="dxa"/>
        </w:tcPr>
        <w:p w14:paraId="4C2CA649" w14:textId="77777777" w:rsidR="00B6555E" w:rsidRDefault="00B6555E">
          <w:pPr>
            <w:pStyle w:val="Piedepgina"/>
            <w:rPr>
              <w:b w:val="0"/>
              <w:bCs/>
            </w:rPr>
          </w:pPr>
          <w:r>
            <w:rPr>
              <w:b w:val="0"/>
              <w:bCs/>
            </w:rPr>
            <w:t>Page</w:t>
          </w:r>
        </w:p>
        <w:p w14:paraId="67F41A01" w14:textId="77777777" w:rsidR="00B6555E" w:rsidRDefault="00B6555E">
          <w:pPr>
            <w:pStyle w:val="Piedepgina"/>
            <w:rPr>
              <w:b w:val="0"/>
              <w:bC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14:paraId="1D28B2B5" w14:textId="77777777" w:rsidR="00B6555E" w:rsidRDefault="00B6555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605908" w14:textId="77777777" w:rsidR="000066ED" w:rsidRDefault="000066ED">
      <w:r>
        <w:separator/>
      </w:r>
    </w:p>
  </w:footnote>
  <w:footnote w:type="continuationSeparator" w:id="0">
    <w:p w14:paraId="04D9265C" w14:textId="77777777" w:rsidR="000066ED" w:rsidRDefault="000066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A21A6C" w14:textId="77777777" w:rsidR="00B6555E" w:rsidRDefault="00B6555E">
    <w:pPr>
      <w:rPr>
        <w:sz w:val="24"/>
      </w:rPr>
    </w:pPr>
  </w:p>
  <w:p w14:paraId="56DC73CE" w14:textId="77777777" w:rsidR="00B6555E" w:rsidRDefault="00B6555E">
    <w:pPr>
      <w:pBdr>
        <w:top w:val="single" w:sz="6" w:space="1" w:color="auto"/>
      </w:pBdr>
      <w:rPr>
        <w:sz w:val="24"/>
      </w:rPr>
    </w:pPr>
  </w:p>
  <w:p w14:paraId="6253861E" w14:textId="77777777" w:rsidR="00B6555E" w:rsidRDefault="00B6555E">
    <w:pPr>
      <w:pStyle w:val="Ttulo"/>
    </w:pPr>
    <w:r>
      <w:t>Group 4 Team 2</w:t>
    </w:r>
  </w:p>
  <w:p w14:paraId="394D1666" w14:textId="77777777" w:rsidR="00B6555E" w:rsidRDefault="00B6555E">
    <w:pPr>
      <w:pBdr>
        <w:bottom w:val="single" w:sz="6" w:space="1" w:color="auto"/>
      </w:pBdr>
      <w:jc w:val="right"/>
      <w:rPr>
        <w:sz w:val="24"/>
      </w:rPr>
    </w:pPr>
  </w:p>
  <w:p w14:paraId="5D61174D" w14:textId="77777777" w:rsidR="00B6555E" w:rsidRDefault="00B6555E">
    <w:pPr>
      <w:pStyle w:val="Ttulo"/>
    </w:pPr>
  </w:p>
  <w:p w14:paraId="70C7D36A" w14:textId="77777777" w:rsidR="00B6555E" w:rsidRDefault="00B6555E">
    <w:pPr>
      <w:pStyle w:val="Ttulo"/>
    </w:pPr>
  </w:p>
  <w:p w14:paraId="3D067FAC" w14:textId="77777777" w:rsidR="00B6555E" w:rsidRDefault="00B6555E">
    <w:pPr>
      <w:pStyle w:val="Ttulo"/>
    </w:pPr>
  </w:p>
  <w:p w14:paraId="3D5CAE32" w14:textId="77777777" w:rsidR="00B6555E" w:rsidRDefault="00B6555E">
    <w:pPr>
      <w:pStyle w:val="Ttulo"/>
    </w:pPr>
  </w:p>
  <w:p w14:paraId="27937D4C" w14:textId="77777777" w:rsidR="00B6555E" w:rsidRDefault="00B6555E">
    <w:pPr>
      <w:pStyle w:val="Ttulo"/>
    </w:pPr>
  </w:p>
  <w:p w14:paraId="603A8AE0" w14:textId="77777777" w:rsidR="00B6555E" w:rsidRDefault="00B6555E">
    <w:pPr>
      <w:pStyle w:val="Ttulo"/>
    </w:pPr>
  </w:p>
  <w:p w14:paraId="40EE8B0B" w14:textId="77777777" w:rsidR="00B6555E" w:rsidRDefault="00B6555E">
    <w:pPr>
      <w:pStyle w:val="Ttulo"/>
    </w:pPr>
  </w:p>
  <w:p w14:paraId="1A58EC68" w14:textId="77777777" w:rsidR="00B6555E" w:rsidRDefault="00B6555E">
    <w:pPr>
      <w:pStyle w:val="Ttulo"/>
    </w:pPr>
  </w:p>
  <w:p w14:paraId="6072093A" w14:textId="77777777" w:rsidR="00B6555E" w:rsidRDefault="00B6555E">
    <w:pPr>
      <w:pStyle w:val="Ttulo"/>
    </w:pPr>
  </w:p>
  <w:p w14:paraId="11D8DFCC" w14:textId="77777777" w:rsidR="00B6555E" w:rsidRDefault="00B6555E">
    <w:pPr>
      <w:pStyle w:val="Ttulo"/>
    </w:pPr>
  </w:p>
  <w:p w14:paraId="480E53E6" w14:textId="77777777" w:rsidR="00B6555E" w:rsidRDefault="00B6555E"/>
  <w:p w14:paraId="68B580A2" w14:textId="77777777" w:rsidR="00B6555E" w:rsidRDefault="00B6555E"/>
  <w:p w14:paraId="1614BE24" w14:textId="77777777" w:rsidR="00B6555E" w:rsidRDefault="00B6555E">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BBB7ED" w14:textId="77777777" w:rsidR="00B6555E" w:rsidRDefault="00B6555E">
    <w:pPr>
      <w:pStyle w:val="Encabezado"/>
    </w:pPr>
    <w:r>
      <w:t>Test Plan</w:t>
    </w:r>
    <w:r>
      <w:tab/>
    </w:r>
    <w:r>
      <w:tab/>
    </w:r>
  </w:p>
  <w:p w14:paraId="7F8BD21D" w14:textId="77777777" w:rsidR="00B6555E" w:rsidRDefault="00B6555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871B4" w14:textId="77777777" w:rsidR="00B6555E" w:rsidRDefault="00B6555E">
    <w:pPr>
      <w:pStyle w:val="Encabezado"/>
    </w:pPr>
    <w:r>
      <w:t>Test Plan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BEA5A" w14:textId="77777777" w:rsidR="00B6555E" w:rsidRDefault="00B6555E">
    <w:pPr>
      <w:pStyle w:val="Encabezado"/>
    </w:pPr>
    <w:r>
      <w:t>Test Plan</w:t>
    </w:r>
    <w:r>
      <w:tab/>
    </w:r>
    <w:r>
      <w:tab/>
    </w:r>
  </w:p>
  <w:p w14:paraId="72EA59F5" w14:textId="77777777" w:rsidR="00B6555E" w:rsidRDefault="00B6555E">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5026F1" w14:textId="77777777" w:rsidR="00B6555E" w:rsidRDefault="00B6555E">
    <w:pPr>
      <w:pStyle w:val="Encabezado"/>
    </w:pPr>
    <w:r>
      <w:t>Test Plan</w:t>
    </w:r>
    <w:r>
      <w:tab/>
    </w:r>
    <w:r>
      <w:tab/>
    </w:r>
  </w:p>
  <w:p w14:paraId="07F2CFA9" w14:textId="77777777" w:rsidR="00B6555E" w:rsidRDefault="00B6555E">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6ECEB2" w14:textId="77777777" w:rsidR="00B6555E" w:rsidRDefault="00B6555E">
    <w:pPr>
      <w:pStyle w:val="Encabezado"/>
    </w:pPr>
    <w:r>
      <w:t>Test Plan</w:t>
    </w:r>
    <w:r>
      <w:tab/>
    </w:r>
    <w:r>
      <w:tab/>
    </w:r>
  </w:p>
  <w:p w14:paraId="47FC4B45" w14:textId="77777777" w:rsidR="00B6555E" w:rsidRDefault="00B6555E">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9B755" w14:textId="77777777" w:rsidR="00B6555E" w:rsidRDefault="00B6555E">
    <w:pPr>
      <w:pStyle w:val="Encabezado"/>
    </w:pPr>
    <w:r>
      <w:t>Test Plan</w:t>
    </w:r>
    <w:r>
      <w:tab/>
    </w:r>
    <w:r>
      <w:tab/>
    </w:r>
  </w:p>
  <w:p w14:paraId="24AB2607" w14:textId="77777777" w:rsidR="00B6555E" w:rsidRDefault="00B6555E">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57309" w14:textId="77777777" w:rsidR="00B6555E" w:rsidRDefault="00B6555E">
    <w:pPr>
      <w:pStyle w:val="Encabezado"/>
    </w:pPr>
    <w:r>
      <w:t>Test Plan</w:t>
    </w:r>
    <w:r>
      <w:tab/>
    </w:r>
    <w:r>
      <w:tab/>
    </w:r>
  </w:p>
  <w:p w14:paraId="040ACD28" w14:textId="77777777" w:rsidR="00B6555E" w:rsidRDefault="00B6555E">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5BB83" w14:textId="77777777" w:rsidR="00610A34" w:rsidRDefault="00610A34">
    <w:pPr>
      <w:pStyle w:val="Encabezado"/>
    </w:pPr>
    <w:r>
      <w:t>Test Plan</w:t>
    </w:r>
    <w:r>
      <w:tab/>
    </w:r>
    <w:r>
      <w:tab/>
    </w:r>
  </w:p>
  <w:p w14:paraId="52C77A76" w14:textId="77777777" w:rsidR="00610A34" w:rsidRDefault="00610A34">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3D8CA" w14:textId="77777777" w:rsidR="00B6555E" w:rsidRDefault="00B6555E">
    <w:pPr>
      <w:pStyle w:val="Encabezado"/>
    </w:pPr>
    <w:r>
      <w:t>Test Plan</w:t>
    </w:r>
    <w:r>
      <w:tab/>
    </w:r>
    <w:r>
      <w:tab/>
    </w:r>
  </w:p>
  <w:p w14:paraId="1E3076C8" w14:textId="77777777" w:rsidR="00B6555E" w:rsidRDefault="00B6555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5E60E51E"/>
    <w:lvl w:ilvl="0">
      <w:start w:val="1"/>
      <w:numFmt w:val="decimal"/>
      <w:pStyle w:val="Ttulo1"/>
      <w:lvlText w:val="%1."/>
      <w:legacy w:legacy="1" w:legacySpace="0" w:legacyIndent="720"/>
      <w:lvlJc w:val="left"/>
      <w:pPr>
        <w:ind w:left="720" w:hanging="720"/>
      </w:pPr>
    </w:lvl>
    <w:lvl w:ilvl="1">
      <w:start w:val="1"/>
      <w:numFmt w:val="decimal"/>
      <w:pStyle w:val="Ttulo2"/>
      <w:lvlText w:val="%1.%2."/>
      <w:legacy w:legacy="1" w:legacySpace="0" w:legacyIndent="720"/>
      <w:lvlJc w:val="left"/>
      <w:pPr>
        <w:ind w:left="1440" w:hanging="720"/>
      </w:pPr>
    </w:lvl>
    <w:lvl w:ilvl="2">
      <w:start w:val="1"/>
      <w:numFmt w:val="decimal"/>
      <w:pStyle w:val="Ttulo3"/>
      <w:lvlText w:val="%1.%2.%3."/>
      <w:legacy w:legacy="1" w:legacySpace="0" w:legacyIndent="720"/>
      <w:lvlJc w:val="left"/>
      <w:pPr>
        <w:ind w:left="2160" w:hanging="720"/>
      </w:pPr>
    </w:lvl>
    <w:lvl w:ilvl="3">
      <w:start w:val="1"/>
      <w:numFmt w:val="decimal"/>
      <w:pStyle w:val="Ttulo4"/>
      <w:lvlText w:val="%1.%2.%3.%4."/>
      <w:legacy w:legacy="1" w:legacySpace="0" w:legacyIndent="720"/>
      <w:lvlJc w:val="left"/>
      <w:pPr>
        <w:ind w:left="2880" w:hanging="720"/>
      </w:pPr>
    </w:lvl>
    <w:lvl w:ilvl="4">
      <w:start w:val="1"/>
      <w:numFmt w:val="decimal"/>
      <w:pStyle w:val="Ttulo5"/>
      <w:lvlText w:val="%1.%2.%3.%4.%5."/>
      <w:legacy w:legacy="1" w:legacySpace="0" w:legacyIndent="720"/>
      <w:lvlJc w:val="left"/>
      <w:pPr>
        <w:ind w:left="3600" w:hanging="720"/>
      </w:pPr>
    </w:lvl>
    <w:lvl w:ilvl="5">
      <w:start w:val="1"/>
      <w:numFmt w:val="decimal"/>
      <w:pStyle w:val="Ttulo6"/>
      <w:lvlText w:val="%1.%2.%3.%4.%5.%6."/>
      <w:legacy w:legacy="1" w:legacySpace="0" w:legacyIndent="720"/>
      <w:lvlJc w:val="left"/>
      <w:pPr>
        <w:ind w:left="4320" w:hanging="720"/>
      </w:pPr>
    </w:lvl>
    <w:lvl w:ilvl="6">
      <w:start w:val="1"/>
      <w:numFmt w:val="decimal"/>
      <w:pStyle w:val="Ttulo7"/>
      <w:lvlText w:val="%1.%2.%3.%4.%5.%6.%7."/>
      <w:legacy w:legacy="1" w:legacySpace="0" w:legacyIndent="720"/>
      <w:lvlJc w:val="left"/>
      <w:pPr>
        <w:ind w:left="5040" w:hanging="720"/>
      </w:pPr>
    </w:lvl>
    <w:lvl w:ilvl="7">
      <w:start w:val="1"/>
      <w:numFmt w:val="decimal"/>
      <w:pStyle w:val="Ttulo8"/>
      <w:lvlText w:val="%1.%2.%3.%4.%5.%6.%7.%8."/>
      <w:legacy w:legacy="1" w:legacySpace="0" w:legacyIndent="720"/>
      <w:lvlJc w:val="left"/>
      <w:pPr>
        <w:ind w:left="5760" w:hanging="720"/>
      </w:pPr>
    </w:lvl>
    <w:lvl w:ilvl="8">
      <w:start w:val="1"/>
      <w:numFmt w:val="decimal"/>
      <w:pStyle w:val="Ttulo9"/>
      <w:lvlText w:val="%1.%2.%3.%4.%5.%6.%7.%8.%9."/>
      <w:legacy w:legacy="1" w:legacySpace="0" w:legacyIndent="720"/>
      <w:lvlJc w:val="left"/>
      <w:pPr>
        <w:ind w:left="6480" w:hanging="720"/>
      </w:pPr>
    </w:lvl>
  </w:abstractNum>
  <w:abstractNum w:abstractNumId="1" w15:restartNumberingAfterBreak="0">
    <w:nsid w:val="0000000B"/>
    <w:multiLevelType w:val="singleLevel"/>
    <w:tmpl w:val="0000000B"/>
    <w:name w:val="WW8Num8"/>
    <w:lvl w:ilvl="0">
      <w:start w:val="1"/>
      <w:numFmt w:val="bullet"/>
      <w:lvlText w:val=""/>
      <w:lvlJc w:val="left"/>
      <w:pPr>
        <w:tabs>
          <w:tab w:val="num" w:pos="1080"/>
        </w:tabs>
        <w:ind w:left="1080" w:hanging="360"/>
      </w:pPr>
      <w:rPr>
        <w:rFonts w:ascii="Symbol" w:hAnsi="Symbol"/>
      </w:rPr>
    </w:lvl>
  </w:abstractNum>
  <w:abstractNum w:abstractNumId="2" w15:restartNumberingAfterBreak="0">
    <w:nsid w:val="01A96073"/>
    <w:multiLevelType w:val="multilevel"/>
    <w:tmpl w:val="E21A7D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4715A8"/>
    <w:multiLevelType w:val="hybridMultilevel"/>
    <w:tmpl w:val="22A8DD72"/>
    <w:lvl w:ilvl="0" w:tplc="C5284D12">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7B735B3"/>
    <w:multiLevelType w:val="hybridMultilevel"/>
    <w:tmpl w:val="E6EECEE2"/>
    <w:lvl w:ilvl="0" w:tplc="87600450">
      <w:start w:val="1"/>
      <w:numFmt w:val="lowerLetter"/>
      <w:pStyle w:val="ListAlpa"/>
      <w:lvlText w:val="%1)"/>
      <w:lvlJc w:val="left"/>
      <w:pPr>
        <w:tabs>
          <w:tab w:val="num" w:pos="720"/>
        </w:tabs>
        <w:ind w:left="72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 w15:restartNumberingAfterBreak="0">
    <w:nsid w:val="3B5A1C75"/>
    <w:multiLevelType w:val="hybridMultilevel"/>
    <w:tmpl w:val="F9DE61F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45D54C8E"/>
    <w:multiLevelType w:val="hybridMultilevel"/>
    <w:tmpl w:val="F9DE61F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48052EC8"/>
    <w:multiLevelType w:val="hybridMultilevel"/>
    <w:tmpl w:val="E6980FD4"/>
    <w:lvl w:ilvl="0" w:tplc="D714AE4E">
      <w:start w:val="1"/>
      <w:numFmt w:val="decimal"/>
      <w:pStyle w:val="SubListNumber"/>
      <w:lvlText w:val="%1)"/>
      <w:lvlJc w:val="left"/>
      <w:pPr>
        <w:tabs>
          <w:tab w:val="num" w:pos="3672"/>
        </w:tabs>
        <w:ind w:left="3672" w:hanging="360"/>
      </w:pPr>
      <w:rPr>
        <w:rFonts w:hint="default"/>
      </w:rPr>
    </w:lvl>
    <w:lvl w:ilvl="1" w:tplc="04090019" w:tentative="1">
      <w:start w:val="1"/>
      <w:numFmt w:val="lowerLetter"/>
      <w:lvlText w:val="%2."/>
      <w:lvlJc w:val="left"/>
      <w:pPr>
        <w:tabs>
          <w:tab w:val="num" w:pos="4032"/>
        </w:tabs>
        <w:ind w:left="4032" w:hanging="360"/>
      </w:pPr>
    </w:lvl>
    <w:lvl w:ilvl="2" w:tplc="0409001B" w:tentative="1">
      <w:start w:val="1"/>
      <w:numFmt w:val="lowerRoman"/>
      <w:lvlText w:val="%3."/>
      <w:lvlJc w:val="right"/>
      <w:pPr>
        <w:tabs>
          <w:tab w:val="num" w:pos="4752"/>
        </w:tabs>
        <w:ind w:left="4752" w:hanging="180"/>
      </w:pPr>
    </w:lvl>
    <w:lvl w:ilvl="3" w:tplc="0409000F" w:tentative="1">
      <w:start w:val="1"/>
      <w:numFmt w:val="decimal"/>
      <w:lvlText w:val="%4."/>
      <w:lvlJc w:val="left"/>
      <w:pPr>
        <w:tabs>
          <w:tab w:val="num" w:pos="5472"/>
        </w:tabs>
        <w:ind w:left="5472" w:hanging="360"/>
      </w:pPr>
    </w:lvl>
    <w:lvl w:ilvl="4" w:tplc="04090019" w:tentative="1">
      <w:start w:val="1"/>
      <w:numFmt w:val="lowerLetter"/>
      <w:lvlText w:val="%5."/>
      <w:lvlJc w:val="left"/>
      <w:pPr>
        <w:tabs>
          <w:tab w:val="num" w:pos="6192"/>
        </w:tabs>
        <w:ind w:left="6192" w:hanging="360"/>
      </w:pPr>
    </w:lvl>
    <w:lvl w:ilvl="5" w:tplc="0409001B" w:tentative="1">
      <w:start w:val="1"/>
      <w:numFmt w:val="lowerRoman"/>
      <w:lvlText w:val="%6."/>
      <w:lvlJc w:val="right"/>
      <w:pPr>
        <w:tabs>
          <w:tab w:val="num" w:pos="6912"/>
        </w:tabs>
        <w:ind w:left="6912" w:hanging="180"/>
      </w:pPr>
    </w:lvl>
    <w:lvl w:ilvl="6" w:tplc="0409000F" w:tentative="1">
      <w:start w:val="1"/>
      <w:numFmt w:val="decimal"/>
      <w:lvlText w:val="%7."/>
      <w:lvlJc w:val="left"/>
      <w:pPr>
        <w:tabs>
          <w:tab w:val="num" w:pos="7632"/>
        </w:tabs>
        <w:ind w:left="7632" w:hanging="360"/>
      </w:pPr>
    </w:lvl>
    <w:lvl w:ilvl="7" w:tplc="04090019" w:tentative="1">
      <w:start w:val="1"/>
      <w:numFmt w:val="lowerLetter"/>
      <w:lvlText w:val="%8."/>
      <w:lvlJc w:val="left"/>
      <w:pPr>
        <w:tabs>
          <w:tab w:val="num" w:pos="8352"/>
        </w:tabs>
        <w:ind w:left="8352" w:hanging="360"/>
      </w:pPr>
    </w:lvl>
    <w:lvl w:ilvl="8" w:tplc="0409001B" w:tentative="1">
      <w:start w:val="1"/>
      <w:numFmt w:val="lowerRoman"/>
      <w:lvlText w:val="%9."/>
      <w:lvlJc w:val="right"/>
      <w:pPr>
        <w:tabs>
          <w:tab w:val="num" w:pos="9072"/>
        </w:tabs>
        <w:ind w:left="9072" w:hanging="180"/>
      </w:pPr>
    </w:lvl>
  </w:abstractNum>
  <w:abstractNum w:abstractNumId="8" w15:restartNumberingAfterBreak="0">
    <w:nsid w:val="4D730B25"/>
    <w:multiLevelType w:val="hybridMultilevel"/>
    <w:tmpl w:val="5B6CD4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66BB535F"/>
    <w:multiLevelType w:val="hybridMultilevel"/>
    <w:tmpl w:val="EB98B31C"/>
    <w:lvl w:ilvl="0" w:tplc="D126374C">
      <w:start w:val="1"/>
      <w:numFmt w:val="decimal"/>
      <w:lvlText w:val="%1."/>
      <w:lvlJc w:val="left"/>
      <w:pPr>
        <w:ind w:left="1080" w:hanging="360"/>
      </w:pPr>
      <w:rPr>
        <w:rFonts w:hint="default"/>
        <w:b/>
        <w:bCs/>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6C084906"/>
    <w:multiLevelType w:val="hybridMultilevel"/>
    <w:tmpl w:val="F4ECCA4A"/>
    <w:lvl w:ilvl="0" w:tplc="16D08158">
      <w:start w:val="1"/>
      <w:numFmt w:val="bullet"/>
      <w:pStyle w:val="Listaconvietas"/>
      <w:lvlText w:val=""/>
      <w:lvlJc w:val="left"/>
      <w:pPr>
        <w:tabs>
          <w:tab w:val="num" w:pos="576"/>
        </w:tabs>
        <w:ind w:left="576" w:hanging="36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4"/>
  </w:num>
  <w:num w:numId="11">
    <w:abstractNumId w:val="7"/>
  </w:num>
  <w:num w:numId="12">
    <w:abstractNumId w:val="3"/>
  </w:num>
  <w:num w:numId="13">
    <w:abstractNumId w:val="10"/>
  </w:num>
  <w:num w:numId="14">
    <w:abstractNumId w:val="2"/>
  </w:num>
  <w:num w:numId="15">
    <w:abstractNumId w:val="8"/>
  </w:num>
  <w:num w:numId="16">
    <w:abstractNumId w:val="5"/>
  </w:num>
  <w:num w:numId="17">
    <w:abstractNumId w:val="9"/>
  </w:num>
  <w:num w:numId="18">
    <w:abstractNumId w:val="6"/>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varez, Bianca S">
    <w15:presenceInfo w15:providerId="AD" w15:userId="S::bsalvarez@miners.utep.edu::685d6c9e-ab05-4e57-b49d-6549155d3ac6"/>
  </w15:person>
  <w15:person w15:author="Macias, Valerie">
    <w15:presenceInfo w15:providerId="AD" w15:userId="S::vmacias6@miners.utep.edu::e8f8a528-4656-4c18-bf9f-661f1f4a7389"/>
  </w15:person>
  <w15:person w15:author="Carlos Ivan Vargas Rodríguez">
    <w15:presenceInfo w15:providerId="Windows Live" w15:userId="63189e81d26a4a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AF8"/>
    <w:rsid w:val="000066ED"/>
    <w:rsid w:val="00013402"/>
    <w:rsid w:val="0001745F"/>
    <w:rsid w:val="000271C4"/>
    <w:rsid w:val="000927B9"/>
    <w:rsid w:val="000B5802"/>
    <w:rsid w:val="00124040"/>
    <w:rsid w:val="00150787"/>
    <w:rsid w:val="00152E94"/>
    <w:rsid w:val="001B7F73"/>
    <w:rsid w:val="001D1B2B"/>
    <w:rsid w:val="001F60D3"/>
    <w:rsid w:val="001F692F"/>
    <w:rsid w:val="00265FFA"/>
    <w:rsid w:val="002A1136"/>
    <w:rsid w:val="002A5CDA"/>
    <w:rsid w:val="002A78E4"/>
    <w:rsid w:val="002E2149"/>
    <w:rsid w:val="002F6CC1"/>
    <w:rsid w:val="00345DEC"/>
    <w:rsid w:val="0039051A"/>
    <w:rsid w:val="0039211E"/>
    <w:rsid w:val="003D58CD"/>
    <w:rsid w:val="003E24A0"/>
    <w:rsid w:val="00417FAD"/>
    <w:rsid w:val="004706B7"/>
    <w:rsid w:val="004B078E"/>
    <w:rsid w:val="004D2F53"/>
    <w:rsid w:val="004D5854"/>
    <w:rsid w:val="005731F3"/>
    <w:rsid w:val="005769F9"/>
    <w:rsid w:val="0059092F"/>
    <w:rsid w:val="0059161A"/>
    <w:rsid w:val="00610A34"/>
    <w:rsid w:val="006C1533"/>
    <w:rsid w:val="0071166A"/>
    <w:rsid w:val="00790ACB"/>
    <w:rsid w:val="007A4335"/>
    <w:rsid w:val="007E0AF8"/>
    <w:rsid w:val="0081447A"/>
    <w:rsid w:val="00842DC1"/>
    <w:rsid w:val="00867DAF"/>
    <w:rsid w:val="00890255"/>
    <w:rsid w:val="008B0CEC"/>
    <w:rsid w:val="008D7A5F"/>
    <w:rsid w:val="008E0743"/>
    <w:rsid w:val="00904F79"/>
    <w:rsid w:val="009069AE"/>
    <w:rsid w:val="009162F5"/>
    <w:rsid w:val="00941D93"/>
    <w:rsid w:val="009537E6"/>
    <w:rsid w:val="009547C1"/>
    <w:rsid w:val="0096650D"/>
    <w:rsid w:val="009A73C3"/>
    <w:rsid w:val="009C6E0B"/>
    <w:rsid w:val="009E7B25"/>
    <w:rsid w:val="00A35C2A"/>
    <w:rsid w:val="00A66311"/>
    <w:rsid w:val="00AC37A0"/>
    <w:rsid w:val="00B01894"/>
    <w:rsid w:val="00B066FF"/>
    <w:rsid w:val="00B22D3B"/>
    <w:rsid w:val="00B34944"/>
    <w:rsid w:val="00B37D88"/>
    <w:rsid w:val="00B637C3"/>
    <w:rsid w:val="00B6555E"/>
    <w:rsid w:val="00B95C2A"/>
    <w:rsid w:val="00C178DD"/>
    <w:rsid w:val="00C82A24"/>
    <w:rsid w:val="00CC2D8A"/>
    <w:rsid w:val="00CE5B2B"/>
    <w:rsid w:val="00D60C35"/>
    <w:rsid w:val="00D71616"/>
    <w:rsid w:val="00D90112"/>
    <w:rsid w:val="00DC5679"/>
    <w:rsid w:val="00E160B1"/>
    <w:rsid w:val="00E37D7E"/>
    <w:rsid w:val="00E47986"/>
    <w:rsid w:val="00ED2BB8"/>
    <w:rsid w:val="00EF7BBE"/>
    <w:rsid w:val="00F07350"/>
    <w:rsid w:val="00F6251F"/>
    <w:rsid w:val="00F93938"/>
    <w:rsid w:val="00F94C9D"/>
    <w:rsid w:val="00FB209E"/>
    <w:rsid w:val="01AD5FA7"/>
    <w:rsid w:val="0539DC44"/>
    <w:rsid w:val="07AF1EDF"/>
    <w:rsid w:val="0AB6110E"/>
    <w:rsid w:val="0D92AFFC"/>
    <w:rsid w:val="11C72571"/>
    <w:rsid w:val="14D5D62F"/>
    <w:rsid w:val="15440EDE"/>
    <w:rsid w:val="192E0319"/>
    <w:rsid w:val="1E7192AE"/>
    <w:rsid w:val="240E5FCF"/>
    <w:rsid w:val="2530BB1F"/>
    <w:rsid w:val="2E5F745A"/>
    <w:rsid w:val="31DF464E"/>
    <w:rsid w:val="3241B917"/>
    <w:rsid w:val="326551B1"/>
    <w:rsid w:val="35A66B0F"/>
    <w:rsid w:val="38046ED6"/>
    <w:rsid w:val="38FB926D"/>
    <w:rsid w:val="398B6A00"/>
    <w:rsid w:val="3C17EB2C"/>
    <w:rsid w:val="3C35EE16"/>
    <w:rsid w:val="3D1D24F2"/>
    <w:rsid w:val="3E5A0A4C"/>
    <w:rsid w:val="3FE66087"/>
    <w:rsid w:val="419E2406"/>
    <w:rsid w:val="4240D61B"/>
    <w:rsid w:val="431F53B6"/>
    <w:rsid w:val="43F43B42"/>
    <w:rsid w:val="490E95E0"/>
    <w:rsid w:val="4B18B1F4"/>
    <w:rsid w:val="4FD883E5"/>
    <w:rsid w:val="51823C7B"/>
    <w:rsid w:val="521DED93"/>
    <w:rsid w:val="52430D9F"/>
    <w:rsid w:val="546DB892"/>
    <w:rsid w:val="554B9A58"/>
    <w:rsid w:val="55BA3E7D"/>
    <w:rsid w:val="55FEE651"/>
    <w:rsid w:val="57ECFBA4"/>
    <w:rsid w:val="5B07D803"/>
    <w:rsid w:val="5B917760"/>
    <w:rsid w:val="5ED828CC"/>
    <w:rsid w:val="5F363408"/>
    <w:rsid w:val="5F4A0394"/>
    <w:rsid w:val="603A8EC7"/>
    <w:rsid w:val="6076EDCD"/>
    <w:rsid w:val="62270849"/>
    <w:rsid w:val="63A90A79"/>
    <w:rsid w:val="64DD239E"/>
    <w:rsid w:val="668EDE64"/>
    <w:rsid w:val="67BC127B"/>
    <w:rsid w:val="69DD8B29"/>
    <w:rsid w:val="6A029C20"/>
    <w:rsid w:val="6AC377DC"/>
    <w:rsid w:val="6B9E7FAF"/>
    <w:rsid w:val="71137E94"/>
    <w:rsid w:val="71B3DCE0"/>
    <w:rsid w:val="72CFB9A2"/>
    <w:rsid w:val="77D2984B"/>
    <w:rsid w:val="78C631A2"/>
    <w:rsid w:val="78D41342"/>
    <w:rsid w:val="7D0B2160"/>
    <w:rsid w:val="7DFBFA8E"/>
    <w:rsid w:val="7F079550"/>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BC2EA1"/>
  <w15:chartTrackingRefBased/>
  <w15:docId w15:val="{E9478611-0BA3-BA4B-B24C-91A37913A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US" w:eastAsia="es-ES_trad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overflowPunct w:val="0"/>
      <w:autoSpaceDE w:val="0"/>
      <w:autoSpaceDN w:val="0"/>
      <w:adjustRightInd w:val="0"/>
      <w:textAlignment w:val="baseline"/>
    </w:pPr>
    <w:rPr>
      <w:lang w:val="en-US" w:eastAsia="en-US"/>
    </w:rPr>
  </w:style>
  <w:style w:type="paragraph" w:styleId="Ttulo1">
    <w:name w:val="heading 1"/>
    <w:basedOn w:val="Normal"/>
    <w:next w:val="Normal"/>
    <w:link w:val="Ttulo1Car"/>
    <w:qFormat/>
    <w:pPr>
      <w:keepNext/>
      <w:pageBreakBefore/>
      <w:numPr>
        <w:numId w:val="1"/>
      </w:numPr>
      <w:pBdr>
        <w:top w:val="single" w:sz="12" w:space="1" w:color="auto"/>
        <w:left w:val="single" w:sz="12" w:space="1" w:color="auto"/>
        <w:bottom w:val="single" w:sz="12" w:space="1" w:color="auto"/>
        <w:right w:val="single" w:sz="12" w:space="1" w:color="auto"/>
      </w:pBdr>
      <w:spacing w:before="240" w:after="60"/>
      <w:outlineLvl w:val="0"/>
    </w:pPr>
    <w:rPr>
      <w:b/>
      <w:kern w:val="28"/>
      <w:sz w:val="36"/>
    </w:rPr>
  </w:style>
  <w:style w:type="paragraph" w:styleId="Ttulo2">
    <w:name w:val="heading 2"/>
    <w:basedOn w:val="Normal"/>
    <w:next w:val="Normal"/>
    <w:link w:val="Ttulo2Car"/>
    <w:qFormat/>
    <w:pPr>
      <w:keepNext/>
      <w:numPr>
        <w:ilvl w:val="1"/>
        <w:numId w:val="2"/>
      </w:numPr>
      <w:spacing w:before="240" w:after="60"/>
      <w:ind w:left="720"/>
      <w:outlineLvl w:val="1"/>
    </w:pPr>
    <w:rPr>
      <w:b/>
      <w:sz w:val="28"/>
    </w:rPr>
  </w:style>
  <w:style w:type="paragraph" w:styleId="Ttulo3">
    <w:name w:val="heading 3"/>
    <w:aliases w:val="Heading 3 Char"/>
    <w:basedOn w:val="Normal"/>
    <w:next w:val="Normal"/>
    <w:link w:val="Ttulo3Car"/>
    <w:qFormat/>
    <w:pPr>
      <w:keepNext/>
      <w:numPr>
        <w:ilvl w:val="2"/>
        <w:numId w:val="3"/>
      </w:numPr>
      <w:spacing w:before="240" w:after="60"/>
      <w:ind w:left="720"/>
      <w:outlineLvl w:val="2"/>
    </w:pPr>
    <w:rPr>
      <w:b/>
      <w:sz w:val="24"/>
    </w:rPr>
  </w:style>
  <w:style w:type="paragraph" w:styleId="Ttulo4">
    <w:name w:val="heading 4"/>
    <w:aliases w:val="Heading 4 Char Char"/>
    <w:basedOn w:val="Ttulo3"/>
    <w:next w:val="Normal"/>
    <w:link w:val="Ttulo4Car"/>
    <w:qFormat/>
    <w:pPr>
      <w:numPr>
        <w:ilvl w:val="3"/>
        <w:numId w:val="4"/>
      </w:numPr>
      <w:ind w:left="864" w:hanging="864"/>
      <w:outlineLvl w:val="3"/>
    </w:pPr>
  </w:style>
  <w:style w:type="paragraph" w:styleId="Ttulo5">
    <w:name w:val="heading 5"/>
    <w:basedOn w:val="Normal"/>
    <w:next w:val="Normal"/>
    <w:link w:val="Ttulo5Car"/>
    <w:qFormat/>
    <w:pPr>
      <w:numPr>
        <w:ilvl w:val="4"/>
        <w:numId w:val="5"/>
      </w:numPr>
      <w:spacing w:before="240" w:after="60"/>
      <w:ind w:left="864" w:hanging="864"/>
      <w:outlineLvl w:val="4"/>
    </w:pPr>
    <w:rPr>
      <w:b/>
    </w:rPr>
  </w:style>
  <w:style w:type="paragraph" w:styleId="Ttulo6">
    <w:name w:val="heading 6"/>
    <w:basedOn w:val="Normal"/>
    <w:next w:val="Normal"/>
    <w:link w:val="Ttulo6Car"/>
    <w:qFormat/>
    <w:pPr>
      <w:numPr>
        <w:ilvl w:val="5"/>
        <w:numId w:val="6"/>
      </w:numPr>
      <w:spacing w:before="240" w:after="60"/>
      <w:ind w:left="864" w:hanging="864"/>
      <w:outlineLvl w:val="5"/>
    </w:pPr>
    <w:rPr>
      <w:i/>
    </w:rPr>
  </w:style>
  <w:style w:type="paragraph" w:styleId="Ttulo7">
    <w:name w:val="heading 7"/>
    <w:basedOn w:val="Normal"/>
    <w:next w:val="Normal"/>
    <w:link w:val="Ttulo7Car"/>
    <w:qFormat/>
    <w:pPr>
      <w:numPr>
        <w:ilvl w:val="6"/>
        <w:numId w:val="7"/>
      </w:numPr>
      <w:spacing w:before="240" w:after="60"/>
      <w:ind w:left="864" w:hanging="864"/>
      <w:outlineLvl w:val="6"/>
    </w:pPr>
  </w:style>
  <w:style w:type="paragraph" w:styleId="Ttulo8">
    <w:name w:val="heading 8"/>
    <w:basedOn w:val="Normal"/>
    <w:next w:val="Normal"/>
    <w:link w:val="Ttulo8Car"/>
    <w:qFormat/>
    <w:pPr>
      <w:numPr>
        <w:ilvl w:val="7"/>
        <w:numId w:val="8"/>
      </w:numPr>
      <w:spacing w:before="240" w:after="60"/>
      <w:ind w:left="864" w:hanging="864"/>
      <w:outlineLvl w:val="7"/>
    </w:pPr>
    <w:rPr>
      <w:i/>
    </w:rPr>
  </w:style>
  <w:style w:type="paragraph" w:styleId="Ttulo9">
    <w:name w:val="heading 9"/>
    <w:basedOn w:val="Normal"/>
    <w:next w:val="Normal"/>
    <w:link w:val="Ttulo9Car"/>
    <w:qFormat/>
    <w:pPr>
      <w:numPr>
        <w:ilvl w:val="8"/>
        <w:numId w:val="9"/>
      </w:numPr>
      <w:spacing w:before="240" w:after="60"/>
      <w:ind w:left="864" w:hanging="864"/>
      <w:outlineLvl w:val="8"/>
    </w:pPr>
    <w:rPr>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locked/>
    <w:rsid w:val="009069AE"/>
    <w:rPr>
      <w:b/>
      <w:kern w:val="28"/>
      <w:sz w:val="36"/>
      <w:lang w:val="en-US" w:eastAsia="en-US" w:bidi="ar-SA"/>
    </w:rPr>
  </w:style>
  <w:style w:type="character" w:customStyle="1" w:styleId="Ttulo2Car">
    <w:name w:val="Título 2 Car"/>
    <w:link w:val="Ttulo2"/>
    <w:locked/>
    <w:rsid w:val="009069AE"/>
    <w:rPr>
      <w:b/>
      <w:sz w:val="28"/>
      <w:lang w:val="en-US" w:eastAsia="en-US" w:bidi="ar-SA"/>
    </w:rPr>
  </w:style>
  <w:style w:type="character" w:customStyle="1" w:styleId="Ttulo3Car">
    <w:name w:val="Título 3 Car"/>
    <w:aliases w:val="Heading 3 Char Car"/>
    <w:link w:val="Ttulo3"/>
    <w:semiHidden/>
    <w:locked/>
    <w:rsid w:val="009069AE"/>
    <w:rPr>
      <w:b/>
      <w:sz w:val="24"/>
      <w:lang w:val="en-US" w:eastAsia="en-US" w:bidi="ar-SA"/>
    </w:rPr>
  </w:style>
  <w:style w:type="character" w:customStyle="1" w:styleId="Ttulo4Car">
    <w:name w:val="Título 4 Car"/>
    <w:aliases w:val="Heading 4 Char Char Car"/>
    <w:link w:val="Ttulo4"/>
    <w:locked/>
    <w:rsid w:val="009069AE"/>
    <w:rPr>
      <w:b/>
      <w:sz w:val="24"/>
      <w:lang w:val="en-US" w:eastAsia="en-US" w:bidi="ar-SA"/>
    </w:rPr>
  </w:style>
  <w:style w:type="character" w:customStyle="1" w:styleId="Ttulo5Car">
    <w:name w:val="Título 5 Car"/>
    <w:link w:val="Ttulo5"/>
    <w:locked/>
    <w:rsid w:val="009069AE"/>
    <w:rPr>
      <w:b/>
      <w:lang w:val="en-US" w:eastAsia="en-US" w:bidi="ar-SA"/>
    </w:rPr>
  </w:style>
  <w:style w:type="character" w:customStyle="1" w:styleId="Ttulo6Car">
    <w:name w:val="Título 6 Car"/>
    <w:link w:val="Ttulo6"/>
    <w:locked/>
    <w:rsid w:val="009069AE"/>
    <w:rPr>
      <w:i/>
      <w:lang w:val="en-US" w:eastAsia="en-US" w:bidi="ar-SA"/>
    </w:rPr>
  </w:style>
  <w:style w:type="character" w:customStyle="1" w:styleId="Ttulo7Car">
    <w:name w:val="Título 7 Car"/>
    <w:link w:val="Ttulo7"/>
    <w:locked/>
    <w:rsid w:val="009069AE"/>
    <w:rPr>
      <w:lang w:val="en-US" w:eastAsia="en-US" w:bidi="ar-SA"/>
    </w:rPr>
  </w:style>
  <w:style w:type="character" w:customStyle="1" w:styleId="Ttulo8Car">
    <w:name w:val="Título 8 Car"/>
    <w:link w:val="Ttulo8"/>
    <w:locked/>
    <w:rsid w:val="009069AE"/>
    <w:rPr>
      <w:i/>
      <w:lang w:val="en-US" w:eastAsia="en-US" w:bidi="ar-SA"/>
    </w:rPr>
  </w:style>
  <w:style w:type="character" w:customStyle="1" w:styleId="Ttulo9Car">
    <w:name w:val="Título 9 Car"/>
    <w:link w:val="Ttulo9"/>
    <w:locked/>
    <w:rsid w:val="009069AE"/>
    <w:rPr>
      <w:i/>
      <w:sz w:val="18"/>
      <w:lang w:val="en-US" w:eastAsia="en-US" w:bidi="ar-SA"/>
    </w:rPr>
  </w:style>
  <w:style w:type="paragraph" w:styleId="Piedepgina">
    <w:name w:val="footer"/>
    <w:basedOn w:val="Normal"/>
    <w:link w:val="PiedepginaCar"/>
    <w:pPr>
      <w:tabs>
        <w:tab w:val="center" w:pos="4320"/>
        <w:tab w:val="right" w:pos="8640"/>
      </w:tabs>
    </w:pPr>
    <w:rPr>
      <w:b/>
      <w:sz w:val="16"/>
    </w:rPr>
  </w:style>
  <w:style w:type="character" w:customStyle="1" w:styleId="PiedepginaCar">
    <w:name w:val="Pie de página Car"/>
    <w:link w:val="Piedepgina"/>
    <w:locked/>
    <w:rsid w:val="009069AE"/>
    <w:rPr>
      <w:b/>
      <w:sz w:val="16"/>
      <w:lang w:val="en-US" w:eastAsia="en-US" w:bidi="ar-SA"/>
    </w:rPr>
  </w:style>
  <w:style w:type="paragraph" w:styleId="Encabezado">
    <w:name w:val="header"/>
    <w:basedOn w:val="Normal"/>
    <w:link w:val="EncabezadoCar"/>
    <w:pPr>
      <w:tabs>
        <w:tab w:val="center" w:pos="4320"/>
        <w:tab w:val="right" w:pos="8640"/>
      </w:tabs>
    </w:pPr>
    <w:rPr>
      <w:b/>
      <w:sz w:val="16"/>
    </w:rPr>
  </w:style>
  <w:style w:type="character" w:customStyle="1" w:styleId="EncabezadoCar">
    <w:name w:val="Encabezado Car"/>
    <w:link w:val="Encabezado"/>
    <w:locked/>
    <w:rsid w:val="009069AE"/>
    <w:rPr>
      <w:b/>
      <w:sz w:val="16"/>
      <w:lang w:val="en-US" w:eastAsia="en-US" w:bidi="ar-SA"/>
    </w:rPr>
  </w:style>
  <w:style w:type="character" w:styleId="Hipervnculo">
    <w:name w:val="Hyperlink"/>
    <w:uiPriority w:val="99"/>
    <w:rPr>
      <w:color w:val="0000FF"/>
      <w:u w:val="single"/>
    </w:rPr>
  </w:style>
  <w:style w:type="character" w:styleId="Nmerodepgina">
    <w:name w:val="page number"/>
    <w:basedOn w:val="Fuentedeprrafopredeter"/>
  </w:style>
  <w:style w:type="paragraph" w:styleId="Subttulo">
    <w:name w:val="Subtitle"/>
    <w:basedOn w:val="Normal"/>
    <w:link w:val="SubttuloCar"/>
    <w:qFormat/>
    <w:pPr>
      <w:widowControl w:val="0"/>
      <w:jc w:val="right"/>
    </w:pPr>
    <w:rPr>
      <w:rFonts w:ascii="Arial" w:hAnsi="Arial"/>
      <w:b/>
      <w:sz w:val="28"/>
    </w:rPr>
  </w:style>
  <w:style w:type="character" w:customStyle="1" w:styleId="SubttuloCar">
    <w:name w:val="Subtítulo Car"/>
    <w:link w:val="Subttulo"/>
    <w:locked/>
    <w:rsid w:val="009069AE"/>
    <w:rPr>
      <w:rFonts w:ascii="Arial" w:hAnsi="Arial"/>
      <w:b/>
      <w:sz w:val="28"/>
      <w:lang w:val="en-US" w:eastAsia="en-US" w:bidi="ar-SA"/>
    </w:rPr>
  </w:style>
  <w:style w:type="paragraph" w:customStyle="1" w:styleId="TableofContents">
    <w:name w:val="Table of Contents"/>
    <w:basedOn w:val="Normal"/>
    <w:pPr>
      <w:pageBreakBefore/>
      <w:spacing w:after="360"/>
      <w:jc w:val="center"/>
    </w:pPr>
    <w:rPr>
      <w:sz w:val="36"/>
    </w:rPr>
  </w:style>
  <w:style w:type="paragraph" w:customStyle="1" w:styleId="TableText">
    <w:name w:val="Table Text"/>
    <w:pPr>
      <w:widowControl w:val="0"/>
      <w:overflowPunct w:val="0"/>
      <w:autoSpaceDE w:val="0"/>
      <w:autoSpaceDN w:val="0"/>
      <w:adjustRightInd w:val="0"/>
      <w:spacing w:before="40" w:after="40"/>
      <w:textAlignment w:val="baseline"/>
    </w:pPr>
    <w:rPr>
      <w:lang w:val="en-US" w:eastAsia="en-US"/>
    </w:rPr>
  </w:style>
  <w:style w:type="paragraph" w:styleId="Ttulo">
    <w:name w:val="Title"/>
    <w:basedOn w:val="Normal"/>
    <w:next w:val="Normal"/>
    <w:link w:val="TtuloCar"/>
    <w:qFormat/>
    <w:pPr>
      <w:widowControl w:val="0"/>
      <w:overflowPunct/>
      <w:autoSpaceDE/>
      <w:autoSpaceDN/>
      <w:adjustRightInd/>
      <w:jc w:val="right"/>
      <w:textAlignment w:val="auto"/>
    </w:pPr>
    <w:rPr>
      <w:rFonts w:ascii="Arial" w:hAnsi="Arial"/>
      <w:b/>
      <w:sz w:val="36"/>
    </w:rPr>
  </w:style>
  <w:style w:type="character" w:customStyle="1" w:styleId="TtuloCar">
    <w:name w:val="Título Car"/>
    <w:link w:val="Ttulo"/>
    <w:locked/>
    <w:rsid w:val="009069AE"/>
    <w:rPr>
      <w:rFonts w:ascii="Arial" w:hAnsi="Arial"/>
      <w:b/>
      <w:sz w:val="36"/>
      <w:lang w:val="en-US" w:eastAsia="en-US" w:bidi="ar-SA"/>
    </w:rPr>
  </w:style>
  <w:style w:type="paragraph" w:styleId="TDC1">
    <w:name w:val="toc 1"/>
    <w:basedOn w:val="Normal"/>
    <w:next w:val="Normal"/>
    <w:autoRedefine/>
    <w:uiPriority w:val="39"/>
    <w:pPr>
      <w:tabs>
        <w:tab w:val="right" w:leader="dot" w:pos="8640"/>
      </w:tabs>
      <w:spacing w:before="120" w:after="120"/>
    </w:pPr>
    <w:rPr>
      <w:b/>
      <w:caps/>
    </w:rPr>
  </w:style>
  <w:style w:type="paragraph" w:styleId="TDC2">
    <w:name w:val="toc 2"/>
    <w:basedOn w:val="Normal"/>
    <w:next w:val="Normal"/>
    <w:autoRedefine/>
    <w:uiPriority w:val="39"/>
    <w:pPr>
      <w:tabs>
        <w:tab w:val="left" w:pos="800"/>
        <w:tab w:val="right" w:leader="dot" w:pos="8640"/>
      </w:tabs>
      <w:ind w:left="200"/>
      <w:jc w:val="center"/>
    </w:pPr>
    <w:rPr>
      <w:b/>
      <w:bCs/>
      <w:smallCaps/>
    </w:rPr>
  </w:style>
  <w:style w:type="paragraph" w:styleId="TDC3">
    <w:name w:val="toc 3"/>
    <w:basedOn w:val="Normal"/>
    <w:next w:val="Normal"/>
    <w:autoRedefine/>
    <w:semiHidden/>
    <w:pPr>
      <w:tabs>
        <w:tab w:val="right" w:leader="dot" w:pos="8640"/>
      </w:tabs>
      <w:ind w:left="400"/>
    </w:pPr>
    <w:rPr>
      <w:i/>
    </w:rPr>
  </w:style>
  <w:style w:type="paragraph" w:styleId="TDC4">
    <w:name w:val="toc 4"/>
    <w:basedOn w:val="Normal"/>
    <w:next w:val="Normal"/>
    <w:autoRedefine/>
    <w:semiHidden/>
    <w:pPr>
      <w:tabs>
        <w:tab w:val="right" w:leader="dot" w:pos="8640"/>
      </w:tabs>
      <w:ind w:left="600"/>
    </w:pPr>
    <w:rPr>
      <w:sz w:val="18"/>
    </w:rPr>
  </w:style>
  <w:style w:type="paragraph" w:styleId="TDC5">
    <w:name w:val="toc 5"/>
    <w:basedOn w:val="Normal"/>
    <w:next w:val="Normal"/>
    <w:autoRedefine/>
    <w:semiHidden/>
    <w:pPr>
      <w:tabs>
        <w:tab w:val="right" w:leader="dot" w:pos="8640"/>
      </w:tabs>
      <w:ind w:left="800"/>
    </w:pPr>
    <w:rPr>
      <w:sz w:val="18"/>
    </w:rPr>
  </w:style>
  <w:style w:type="paragraph" w:styleId="TDC6">
    <w:name w:val="toc 6"/>
    <w:basedOn w:val="Normal"/>
    <w:next w:val="Normal"/>
    <w:autoRedefine/>
    <w:semiHidden/>
    <w:pPr>
      <w:tabs>
        <w:tab w:val="right" w:leader="dot" w:pos="8640"/>
      </w:tabs>
      <w:ind w:left="1000"/>
    </w:pPr>
    <w:rPr>
      <w:sz w:val="18"/>
    </w:rPr>
  </w:style>
  <w:style w:type="paragraph" w:styleId="TDC7">
    <w:name w:val="toc 7"/>
    <w:basedOn w:val="Normal"/>
    <w:next w:val="Normal"/>
    <w:autoRedefine/>
    <w:semiHidden/>
    <w:pPr>
      <w:tabs>
        <w:tab w:val="right" w:leader="dot" w:pos="8640"/>
      </w:tabs>
      <w:ind w:left="1200"/>
    </w:pPr>
    <w:rPr>
      <w:sz w:val="18"/>
    </w:rPr>
  </w:style>
  <w:style w:type="paragraph" w:styleId="TDC8">
    <w:name w:val="toc 8"/>
    <w:basedOn w:val="Normal"/>
    <w:next w:val="Normal"/>
    <w:autoRedefine/>
    <w:semiHidden/>
    <w:pPr>
      <w:tabs>
        <w:tab w:val="right" w:leader="dot" w:pos="8640"/>
      </w:tabs>
      <w:ind w:left="1400"/>
    </w:pPr>
    <w:rPr>
      <w:sz w:val="18"/>
    </w:rPr>
  </w:style>
  <w:style w:type="paragraph" w:styleId="TDC9">
    <w:name w:val="toc 9"/>
    <w:basedOn w:val="Normal"/>
    <w:next w:val="Normal"/>
    <w:autoRedefine/>
    <w:semiHidden/>
    <w:pPr>
      <w:tabs>
        <w:tab w:val="right" w:leader="dot" w:pos="8640"/>
      </w:tabs>
      <w:ind w:left="1600"/>
    </w:pPr>
    <w:rPr>
      <w:sz w:val="18"/>
    </w:rPr>
  </w:style>
  <w:style w:type="paragraph" w:styleId="Sangradetextonormal">
    <w:name w:val="Body Text Indent"/>
    <w:basedOn w:val="Normal"/>
    <w:link w:val="SangradetextonormalCar"/>
    <w:pPr>
      <w:overflowPunct/>
      <w:autoSpaceDE/>
      <w:autoSpaceDN/>
      <w:adjustRightInd/>
      <w:ind w:left="144"/>
      <w:textAlignment w:val="auto"/>
    </w:pPr>
    <w:rPr>
      <w:sz w:val="22"/>
      <w:szCs w:val="24"/>
    </w:rPr>
  </w:style>
  <w:style w:type="character" w:customStyle="1" w:styleId="SangradetextonormalCar">
    <w:name w:val="Sangría de texto normal Car"/>
    <w:link w:val="Sangradetextonormal"/>
    <w:semiHidden/>
    <w:locked/>
    <w:rsid w:val="009069AE"/>
    <w:rPr>
      <w:sz w:val="22"/>
      <w:szCs w:val="24"/>
      <w:lang w:val="en-US" w:eastAsia="en-US" w:bidi="ar-SA"/>
    </w:rPr>
  </w:style>
  <w:style w:type="paragraph" w:customStyle="1" w:styleId="DocControlHeading">
    <w:name w:val="DocControlHeading"/>
    <w:basedOn w:val="Ttulo1"/>
    <w:pPr>
      <w:numPr>
        <w:numId w:val="0"/>
      </w:numPr>
      <w:ind w:left="-360"/>
    </w:pPr>
  </w:style>
  <w:style w:type="paragraph" w:customStyle="1" w:styleId="DocControlHeading2">
    <w:name w:val="DocControlHeading2"/>
    <w:basedOn w:val="Ttulo2"/>
    <w:pPr>
      <w:numPr>
        <w:ilvl w:val="0"/>
        <w:numId w:val="0"/>
      </w:numPr>
      <w:spacing w:after="120"/>
      <w:ind w:left="-360"/>
    </w:pPr>
  </w:style>
  <w:style w:type="paragraph" w:customStyle="1" w:styleId="Paragraph">
    <w:name w:val="Paragraph"/>
    <w:basedOn w:val="Normal"/>
    <w:link w:val="ParagraphChar"/>
    <w:pPr>
      <w:spacing w:before="80"/>
      <w:jc w:val="both"/>
    </w:pPr>
  </w:style>
  <w:style w:type="character" w:customStyle="1" w:styleId="ParagraphChar">
    <w:name w:val="Paragraph Char"/>
    <w:link w:val="Paragraph"/>
    <w:locked/>
    <w:rsid w:val="009069AE"/>
    <w:rPr>
      <w:lang w:val="en-US" w:eastAsia="en-US" w:bidi="ar-SA"/>
    </w:rPr>
  </w:style>
  <w:style w:type="paragraph" w:customStyle="1" w:styleId="ListAlpa">
    <w:name w:val="List Alpa"/>
    <w:basedOn w:val="Paragraph"/>
    <w:pPr>
      <w:numPr>
        <w:numId w:val="10"/>
      </w:numPr>
    </w:pPr>
  </w:style>
  <w:style w:type="paragraph" w:customStyle="1" w:styleId="SubListNumber">
    <w:name w:val="Sub List Number"/>
    <w:basedOn w:val="ListAlpa"/>
    <w:pPr>
      <w:numPr>
        <w:numId w:val="11"/>
      </w:numPr>
      <w:tabs>
        <w:tab w:val="num" w:pos="72"/>
      </w:tabs>
      <w:ind w:left="72" w:hanging="432"/>
    </w:pPr>
  </w:style>
  <w:style w:type="paragraph" w:styleId="Listaconvietas">
    <w:name w:val="List Bullet"/>
    <w:basedOn w:val="Normal"/>
    <w:autoRedefine/>
    <w:pPr>
      <w:numPr>
        <w:numId w:val="13"/>
      </w:numPr>
    </w:pPr>
  </w:style>
  <w:style w:type="character" w:customStyle="1" w:styleId="Heading1Char1">
    <w:name w:val="Heading 1 Char1"/>
    <w:locked/>
    <w:rsid w:val="009069AE"/>
    <w:rPr>
      <w:rFonts w:cs="Times New Roman"/>
      <w:b/>
      <w:kern w:val="28"/>
      <w:sz w:val="36"/>
    </w:rPr>
  </w:style>
  <w:style w:type="character" w:customStyle="1" w:styleId="Heading2Char1">
    <w:name w:val="Heading 2 Char1"/>
    <w:locked/>
    <w:rsid w:val="009069AE"/>
    <w:rPr>
      <w:rFonts w:cs="Times New Roman"/>
      <w:b/>
      <w:sz w:val="28"/>
    </w:rPr>
  </w:style>
  <w:style w:type="character" w:customStyle="1" w:styleId="Heading4Char1">
    <w:name w:val="Heading 4 Char1"/>
    <w:aliases w:val="Heading 4 Char Char Char1"/>
    <w:locked/>
    <w:rsid w:val="009069AE"/>
    <w:rPr>
      <w:rFonts w:cs="Times New Roman"/>
      <w:b/>
      <w:sz w:val="24"/>
    </w:rPr>
  </w:style>
  <w:style w:type="character" w:customStyle="1" w:styleId="Heading5Char1">
    <w:name w:val="Heading 5 Char1"/>
    <w:locked/>
    <w:rsid w:val="009069AE"/>
    <w:rPr>
      <w:rFonts w:cs="Times New Roman"/>
      <w:b/>
    </w:rPr>
  </w:style>
  <w:style w:type="character" w:customStyle="1" w:styleId="Heading6Char1">
    <w:name w:val="Heading 6 Char1"/>
    <w:locked/>
    <w:rsid w:val="009069AE"/>
    <w:rPr>
      <w:rFonts w:cs="Times New Roman"/>
      <w:i/>
    </w:rPr>
  </w:style>
  <w:style w:type="character" w:customStyle="1" w:styleId="Heading7Char1">
    <w:name w:val="Heading 7 Char1"/>
    <w:locked/>
    <w:rsid w:val="009069AE"/>
    <w:rPr>
      <w:rFonts w:cs="Times New Roman"/>
    </w:rPr>
  </w:style>
  <w:style w:type="character" w:customStyle="1" w:styleId="Heading8Char1">
    <w:name w:val="Heading 8 Char1"/>
    <w:locked/>
    <w:rsid w:val="009069AE"/>
    <w:rPr>
      <w:rFonts w:cs="Times New Roman"/>
      <w:i/>
    </w:rPr>
  </w:style>
  <w:style w:type="character" w:customStyle="1" w:styleId="Heading9Char1">
    <w:name w:val="Heading 9 Char1"/>
    <w:locked/>
    <w:rsid w:val="009069AE"/>
    <w:rPr>
      <w:rFonts w:cs="Times New Roman"/>
      <w:i/>
      <w:sz w:val="18"/>
    </w:rPr>
  </w:style>
  <w:style w:type="character" w:customStyle="1" w:styleId="FooterChar1">
    <w:name w:val="Footer Char1"/>
    <w:locked/>
    <w:rsid w:val="009069AE"/>
    <w:rPr>
      <w:rFonts w:cs="Times New Roman"/>
      <w:b/>
      <w:sz w:val="16"/>
      <w:lang w:val="en-US" w:eastAsia="en-US" w:bidi="ar-SA"/>
    </w:rPr>
  </w:style>
  <w:style w:type="character" w:customStyle="1" w:styleId="HeaderChar1">
    <w:name w:val="Header Char1"/>
    <w:locked/>
    <w:rsid w:val="009069AE"/>
    <w:rPr>
      <w:rFonts w:cs="Times New Roman"/>
      <w:b/>
      <w:sz w:val="16"/>
      <w:lang w:val="en-US" w:eastAsia="en-US" w:bidi="ar-SA"/>
    </w:rPr>
  </w:style>
  <w:style w:type="character" w:customStyle="1" w:styleId="TitleChar1">
    <w:name w:val="Title Char1"/>
    <w:locked/>
    <w:rsid w:val="009069AE"/>
    <w:rPr>
      <w:rFonts w:ascii="Arial" w:hAnsi="Arial" w:cs="Times New Roman"/>
      <w:b/>
      <w:sz w:val="36"/>
      <w:lang w:val="en-US" w:eastAsia="en-US" w:bidi="ar-SA"/>
    </w:rPr>
  </w:style>
  <w:style w:type="table" w:styleId="Tablaconcuadrcula">
    <w:name w:val="Table Grid"/>
    <w:basedOn w:val="Tablanormal"/>
    <w:rsid w:val="009069AE"/>
    <w:pPr>
      <w:overflowPunct w:val="0"/>
      <w:autoSpaceDE w:val="0"/>
      <w:autoSpaceDN w:val="0"/>
      <w:adjustRightInd w:val="0"/>
      <w:textAlignment w:val="baseline"/>
    </w:pPr>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qFormat/>
    <w:rsid w:val="009069AE"/>
    <w:rPr>
      <w:b/>
      <w:bCs/>
    </w:rPr>
  </w:style>
  <w:style w:type="paragraph" w:styleId="Textodeglobo">
    <w:name w:val="Balloon Text"/>
    <w:basedOn w:val="Normal"/>
    <w:link w:val="TextodegloboCar"/>
    <w:semiHidden/>
    <w:rsid w:val="009069AE"/>
    <w:rPr>
      <w:rFonts w:ascii="Tahoma" w:hAnsi="Tahoma" w:cs="Tahoma"/>
      <w:sz w:val="16"/>
      <w:szCs w:val="16"/>
    </w:rPr>
  </w:style>
  <w:style w:type="character" w:customStyle="1" w:styleId="TextodegloboCar">
    <w:name w:val="Texto de globo Car"/>
    <w:link w:val="Textodeglobo"/>
    <w:semiHidden/>
    <w:locked/>
    <w:rsid w:val="009069AE"/>
    <w:rPr>
      <w:rFonts w:ascii="Tahoma" w:hAnsi="Tahoma" w:cs="Tahoma"/>
      <w:sz w:val="16"/>
      <w:szCs w:val="16"/>
      <w:lang w:val="en-US" w:eastAsia="en-US" w:bidi="ar-SA"/>
    </w:rPr>
  </w:style>
  <w:style w:type="paragraph" w:styleId="Textocomentario">
    <w:name w:val="annotation text"/>
    <w:basedOn w:val="Normal"/>
    <w:link w:val="TextocomentarioCar"/>
    <w:semiHidden/>
    <w:rsid w:val="009069AE"/>
  </w:style>
  <w:style w:type="character" w:customStyle="1" w:styleId="TextocomentarioCar">
    <w:name w:val="Texto comentario Car"/>
    <w:link w:val="Textocomentario"/>
    <w:semiHidden/>
    <w:locked/>
    <w:rsid w:val="009069AE"/>
    <w:rPr>
      <w:lang w:val="en-US" w:eastAsia="en-US" w:bidi="ar-SA"/>
    </w:rPr>
  </w:style>
  <w:style w:type="paragraph" w:styleId="Asuntodelcomentario">
    <w:name w:val="annotation subject"/>
    <w:basedOn w:val="Textocomentario"/>
    <w:next w:val="Textocomentario"/>
    <w:link w:val="AsuntodelcomentarioCar"/>
    <w:semiHidden/>
    <w:rsid w:val="009069AE"/>
    <w:rPr>
      <w:b/>
      <w:bCs/>
    </w:rPr>
  </w:style>
  <w:style w:type="character" w:customStyle="1" w:styleId="AsuntodelcomentarioCar">
    <w:name w:val="Asunto del comentario Car"/>
    <w:link w:val="Asuntodelcomentario"/>
    <w:semiHidden/>
    <w:locked/>
    <w:rsid w:val="009069AE"/>
    <w:rPr>
      <w:b/>
      <w:bCs/>
      <w:lang w:val="en-US" w:eastAsia="en-US" w:bidi="ar-SA"/>
    </w:rPr>
  </w:style>
  <w:style w:type="paragraph" w:styleId="Textonotapie">
    <w:name w:val="footnote text"/>
    <w:basedOn w:val="Normal"/>
    <w:link w:val="TextonotapieCar"/>
    <w:semiHidden/>
    <w:rsid w:val="009069AE"/>
  </w:style>
  <w:style w:type="character" w:customStyle="1" w:styleId="TextonotapieCar">
    <w:name w:val="Texto nota pie Car"/>
    <w:link w:val="Textonotapie"/>
    <w:semiHidden/>
    <w:locked/>
    <w:rsid w:val="009069AE"/>
    <w:rPr>
      <w:lang w:val="en-US" w:eastAsia="en-US" w:bidi="ar-SA"/>
    </w:rPr>
  </w:style>
  <w:style w:type="character" w:styleId="Refdenotaalpie">
    <w:name w:val="footnote reference"/>
    <w:semiHidden/>
    <w:rsid w:val="009069AE"/>
    <w:rPr>
      <w:rFonts w:cs="Times New Roman"/>
      <w:vertAlign w:val="superscript"/>
    </w:rPr>
  </w:style>
  <w:style w:type="character" w:customStyle="1" w:styleId="style5">
    <w:name w:val="style5"/>
    <w:rsid w:val="009069AE"/>
    <w:rPr>
      <w:rFonts w:cs="Times New Roman"/>
    </w:rPr>
  </w:style>
  <w:style w:type="paragraph" w:styleId="Prrafodelista">
    <w:name w:val="List Paragraph"/>
    <w:basedOn w:val="Normal"/>
    <w:qFormat/>
    <w:rsid w:val="009069AE"/>
    <w:pPr>
      <w:overflowPunct/>
      <w:autoSpaceDE/>
      <w:autoSpaceDN/>
      <w:adjustRightInd/>
      <w:spacing w:after="200" w:line="276" w:lineRule="auto"/>
      <w:ind w:left="720"/>
      <w:contextualSpacing/>
      <w:textAlignment w:val="auto"/>
    </w:pPr>
    <w:rPr>
      <w:rFonts w:ascii="Calibri" w:hAnsi="Calibri"/>
      <w:sz w:val="22"/>
      <w:szCs w:val="22"/>
    </w:rPr>
  </w:style>
  <w:style w:type="character" w:customStyle="1" w:styleId="style21">
    <w:name w:val="style21"/>
    <w:rsid w:val="009069AE"/>
    <w:rPr>
      <w:rFonts w:ascii="Arial" w:hAnsi="Arial" w:cs="Arial"/>
    </w:rPr>
  </w:style>
  <w:style w:type="character" w:styleId="Refdecomentario">
    <w:name w:val="annotation reference"/>
    <w:semiHidden/>
    <w:rsid w:val="002A78E4"/>
    <w:rPr>
      <w:sz w:val="16"/>
      <w:szCs w:val="16"/>
    </w:rPr>
  </w:style>
  <w:style w:type="character" w:styleId="Hipervnculovisitado">
    <w:name w:val="FollowedHyperlink"/>
    <w:basedOn w:val="Fuentedeprrafopredeter"/>
    <w:rsid w:val="004B078E"/>
    <w:rPr>
      <w:color w:val="954F72" w:themeColor="followedHyperlink"/>
      <w:u w:val="single"/>
    </w:rPr>
  </w:style>
  <w:style w:type="paragraph" w:styleId="Revisin">
    <w:name w:val="Revision"/>
    <w:hidden/>
    <w:uiPriority w:val="99"/>
    <w:semiHidden/>
    <w:rsid w:val="00A66311"/>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tiff"/><Relationship Id="rId26" Type="http://schemas.openxmlformats.org/officeDocument/2006/relationships/image" Target="media/image8.tiff"/><Relationship Id="rId39" Type="http://schemas.openxmlformats.org/officeDocument/2006/relationships/image" Target="media/image13.tiff"/><Relationship Id="rId21" Type="http://schemas.openxmlformats.org/officeDocument/2006/relationships/footer" Target="footer3.xml"/><Relationship Id="rId34" Type="http://schemas.openxmlformats.org/officeDocument/2006/relationships/header" Target="header7.xml"/><Relationship Id="rId42" Type="http://schemas.openxmlformats.org/officeDocument/2006/relationships/header" Target="header9.xml"/><Relationship Id="rId47" Type="http://schemas.openxmlformats.org/officeDocument/2006/relationships/image" Target="media/image17.tiff"/><Relationship Id="rId50" Type="http://schemas.openxmlformats.org/officeDocument/2006/relationships/image" Target="media/image20.tiff"/><Relationship Id="rId55"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2.tiff"/><Relationship Id="rId29" Type="http://schemas.openxmlformats.org/officeDocument/2006/relationships/image" Target="media/image9.tiff"/><Relationship Id="rId11" Type="http://schemas.microsoft.com/office/2016/09/relationships/commentsIds" Target="commentsIds.xml"/><Relationship Id="rId24" Type="http://schemas.openxmlformats.org/officeDocument/2006/relationships/header" Target="header4.xml"/><Relationship Id="rId32" Type="http://schemas.openxmlformats.org/officeDocument/2006/relationships/footer" Target="footer6.xml"/><Relationship Id="rId37" Type="http://schemas.openxmlformats.org/officeDocument/2006/relationships/header" Target="header8.xml"/><Relationship Id="rId40" Type="http://schemas.openxmlformats.org/officeDocument/2006/relationships/image" Target="media/image14.tiff"/><Relationship Id="rId45" Type="http://schemas.openxmlformats.org/officeDocument/2006/relationships/footer" Target="footer10.xml"/><Relationship Id="rId53" Type="http://schemas.openxmlformats.org/officeDocument/2006/relationships/fontTable" Target="fontTable.xml"/><Relationship Id="Rf8b66250620246de" Type="http://schemas.microsoft.com/office/2018/08/relationships/commentsExtensible" Target="commentsExtensible.xml"/><Relationship Id="rId5" Type="http://schemas.openxmlformats.org/officeDocument/2006/relationships/footnotes" Target="footnotes.xml"/><Relationship Id="rId10" Type="http://schemas.microsoft.com/office/2011/relationships/commentsExtended" Target="commentsExtended.xml"/><Relationship Id="rId19" Type="http://schemas.openxmlformats.org/officeDocument/2006/relationships/image" Target="media/image5.tiff"/><Relationship Id="rId31" Type="http://schemas.openxmlformats.org/officeDocument/2006/relationships/header" Target="header6.xml"/><Relationship Id="rId44" Type="http://schemas.openxmlformats.org/officeDocument/2006/relationships/header" Target="header10.xml"/><Relationship Id="rId52" Type="http://schemas.openxmlformats.org/officeDocument/2006/relationships/image" Target="media/image22.tiff"/><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hyperlink" Target="https://piazza.com/class_profile/get_resource/k55rbh37ri6be/k8hjj7sn7hu7n0" TargetMode="External"/><Relationship Id="rId22" Type="http://schemas.openxmlformats.org/officeDocument/2006/relationships/image" Target="media/image6.tiff"/><Relationship Id="rId27" Type="http://schemas.openxmlformats.org/officeDocument/2006/relationships/header" Target="header5.xml"/><Relationship Id="rId30" Type="http://schemas.openxmlformats.org/officeDocument/2006/relationships/image" Target="media/image10.tiff"/><Relationship Id="rId35" Type="http://schemas.openxmlformats.org/officeDocument/2006/relationships/footer" Target="footer7.xml"/><Relationship Id="rId43" Type="http://schemas.openxmlformats.org/officeDocument/2006/relationships/footer" Target="footer9.xml"/><Relationship Id="rId48" Type="http://schemas.openxmlformats.org/officeDocument/2006/relationships/image" Target="media/image18.tiff"/><Relationship Id="rId8" Type="http://schemas.openxmlformats.org/officeDocument/2006/relationships/footer" Target="footer1.xml"/><Relationship Id="rId51" Type="http://schemas.openxmlformats.org/officeDocument/2006/relationships/image" Target="media/image21.tiff"/><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3.tiff"/><Relationship Id="rId25" Type="http://schemas.openxmlformats.org/officeDocument/2006/relationships/footer" Target="footer4.xml"/><Relationship Id="rId33" Type="http://schemas.openxmlformats.org/officeDocument/2006/relationships/image" Target="media/image11.tiff"/><Relationship Id="rId38" Type="http://schemas.openxmlformats.org/officeDocument/2006/relationships/footer" Target="footer8.xml"/><Relationship Id="rId46" Type="http://schemas.openxmlformats.org/officeDocument/2006/relationships/image" Target="media/image16.tiff"/><Relationship Id="rId20" Type="http://schemas.openxmlformats.org/officeDocument/2006/relationships/header" Target="header3.xml"/><Relationship Id="rId41" Type="http://schemas.openxmlformats.org/officeDocument/2006/relationships/image" Target="media/image15.tiff"/><Relationship Id="rId54"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tiff"/><Relationship Id="rId23" Type="http://schemas.openxmlformats.org/officeDocument/2006/relationships/image" Target="media/image7.tiff"/><Relationship Id="rId28" Type="http://schemas.openxmlformats.org/officeDocument/2006/relationships/footer" Target="footer5.xml"/><Relationship Id="rId36" Type="http://schemas.openxmlformats.org/officeDocument/2006/relationships/image" Target="media/image12.tiff"/><Relationship Id="rId49" Type="http://schemas.openxmlformats.org/officeDocument/2006/relationships/image" Target="media/image19.tiff"/></Relationships>
</file>

<file path=word/_rels/settings.xml.rels><?xml version="1.0" encoding="UTF-8" standalone="yes"?>
<Relationships xmlns="http://schemas.openxmlformats.org/package/2006/relationships"><Relationship Id="rId1" Type="http://schemas.openxmlformats.org/officeDocument/2006/relationships/attachedTemplate" Target="file:///S:\Course%20Documents\Rational%20RequisitePro\ReqProFall01\SR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S:\Course Documents\Rational RequisitePro\ReqProFall01\SRS.dot</Template>
  <TotalTime>4</TotalTime>
  <Pages>19</Pages>
  <Words>2477</Words>
  <Characters>13628</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Software Requirements Specification</vt:lpstr>
    </vt:vector>
  </TitlesOfParts>
  <Company>&lt;Enter team name here&gt;</Company>
  <LinksUpToDate>false</LinksUpToDate>
  <CharactersWithSpaces>16073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&lt;Enter project name here&gt;</dc:subject>
  <dc:creator>leonardo</dc:creator>
  <cp:keywords/>
  <cp:lastModifiedBy>Carlos Ivan Vargas Rodríguez</cp:lastModifiedBy>
  <cp:revision>3</cp:revision>
  <cp:lastPrinted>2002-04-23T16:31:00Z</cp:lastPrinted>
  <dcterms:created xsi:type="dcterms:W3CDTF">2020-04-23T08:48:00Z</dcterms:created>
  <dcterms:modified xsi:type="dcterms:W3CDTF">2020-04-23T08:50:00Z</dcterms:modified>
</cp:coreProperties>
</file>